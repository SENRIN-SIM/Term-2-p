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102E6B" w14:textId="6905556F" w:rsidR="00D56831" w:rsidRDefault="00D56831" w:rsidP="00D56831">
      <w:pPr>
        <w:pStyle w:val="Heading1"/>
      </w:pPr>
      <w:bookmarkStart w:id="0" w:name="_GoBack"/>
      <w:bookmarkEnd w:id="0"/>
    </w:p>
    <w:p w14:paraId="58D16263" w14:textId="77777777" w:rsidR="00D56831" w:rsidRPr="00C53EF5" w:rsidRDefault="00D56831" w:rsidP="00D56831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console.</w:t>
      </w:r>
    </w:p>
    <w:p w14:paraId="73B84D8C" w14:textId="77777777" w:rsidR="00D56831" w:rsidRPr="004B1B34" w:rsidRDefault="00D56831" w:rsidP="00D56831">
      <w:pPr>
        <w:pStyle w:val="ListParagraph"/>
        <w:numPr>
          <w:ilvl w:val="0"/>
          <w:numId w:val="41"/>
        </w:numPr>
      </w:pPr>
      <w:r w:rsidRPr="000A6E58">
        <w:t>Count the number of times the "ab</w:t>
      </w:r>
      <w:r>
        <w:t>c</w:t>
      </w:r>
      <w:r w:rsidRPr="000A6E58">
        <w:t>" pattern appears in a string.</w:t>
      </w:r>
    </w:p>
    <w:p w14:paraId="0083EF0C" w14:textId="77777777" w:rsidR="00D56831" w:rsidRPr="00162D44" w:rsidRDefault="00D56831" w:rsidP="007913D0">
      <w:pPr>
        <w:pStyle w:val="Question"/>
      </w:pPr>
      <w:r>
        <w:t xml:space="preserve">What </w:t>
      </w:r>
      <w:r w:rsidRPr="00C53EF5">
        <w:t>will</w:t>
      </w:r>
      <w:r>
        <w:t xml:space="preserve"> be the </w:t>
      </w:r>
      <w:r w:rsidRPr="00C53EF5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D56831" w:rsidRPr="00267592" w14:paraId="7BA48DCA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0764426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42146C4" w14:textId="77777777" w:rsidR="00D56831" w:rsidRPr="00267592" w:rsidRDefault="00D56831" w:rsidP="003C6B17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6831" w:rsidRPr="00C53EF5" w14:paraId="3D83626E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72E06E3F" w14:textId="2E18013F" w:rsidR="00D56831" w:rsidRPr="00C53EF5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abbcdef</w:t>
            </w:r>
          </w:p>
        </w:tc>
        <w:tc>
          <w:tcPr>
            <w:tcW w:w="5245" w:type="dxa"/>
            <w:vAlign w:val="center"/>
          </w:tcPr>
          <w:p w14:paraId="26F26E6F" w14:textId="4ACBCC7D" w:rsidR="00D56831" w:rsidRPr="00C53EF5" w:rsidRDefault="007A581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56831" w:rsidRPr="00C85074" w14:paraId="16F37BEB" w14:textId="77777777" w:rsidTr="003C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7463E216" w14:textId="5324CB31" w:rsidR="00D56831" w:rsidRDefault="00253665" w:rsidP="003C6B17">
            <w:pPr>
              <w:jc w:val="left"/>
            </w:pPr>
            <w:r>
              <w:t>abcfabc</w:t>
            </w:r>
          </w:p>
        </w:tc>
        <w:tc>
          <w:tcPr>
            <w:tcW w:w="5245" w:type="dxa"/>
            <w:vAlign w:val="center"/>
          </w:tcPr>
          <w:p w14:paraId="36E554D0" w14:textId="0770AAF5" w:rsidR="00D56831" w:rsidRPr="00C85074" w:rsidRDefault="007A5815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</w:t>
            </w:r>
          </w:p>
        </w:tc>
      </w:tr>
      <w:tr w:rsidR="00D56831" w:rsidRPr="00C85074" w14:paraId="4E83FE1D" w14:textId="77777777" w:rsidTr="003C6B17">
        <w:trPr>
          <w:trHeight w:val="551"/>
        </w:trPr>
        <w:tc>
          <w:tcPr>
            <w:tcW w:w="4395" w:type="dxa"/>
            <w:vAlign w:val="center"/>
          </w:tcPr>
          <w:p w14:paraId="15E59D5F" w14:textId="0D423246" w:rsidR="00D56831" w:rsidRPr="00B1336D" w:rsidRDefault="00253665" w:rsidP="003C6B17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adabcfbc</w:t>
            </w:r>
          </w:p>
        </w:tc>
        <w:tc>
          <w:tcPr>
            <w:tcW w:w="5245" w:type="dxa"/>
            <w:vAlign w:val="center"/>
          </w:tcPr>
          <w:p w14:paraId="24D3056D" w14:textId="085B40CA" w:rsidR="00D56831" w:rsidRPr="00C85074" w:rsidRDefault="007A5815" w:rsidP="003C6B17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</w:tbl>
    <w:p w14:paraId="0B4ADAE9" w14:textId="4BB4EE1D" w:rsidR="000A2319" w:rsidRDefault="000A2319" w:rsidP="007913D0">
      <w:pPr>
        <w:pStyle w:val="Question"/>
        <w:rPr>
          <w:lang w:val="en-GB"/>
        </w:rPr>
      </w:pPr>
      <w:r>
        <w:rPr>
          <w:lang w:val="en-GB"/>
        </w:rPr>
        <w:t>Choose the more relevant blocks and draw your structure flowchart.</w:t>
      </w:r>
    </w:p>
    <w:p w14:paraId="4A319E44" w14:textId="57972B4E" w:rsidR="000A2319" w:rsidRDefault="007A5815" w:rsidP="000A2319">
      <w:pPr>
        <w:pStyle w:val="Instructions"/>
        <w:rPr>
          <w:lang w:val="en-GB"/>
        </w:rPr>
      </w:pPr>
      <w:r w:rsidRPr="007A5815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541539" wp14:editId="2CFB3626">
                <wp:simplePos x="0" y="0"/>
                <wp:positionH relativeFrom="column">
                  <wp:posOffset>1954530</wp:posOffset>
                </wp:positionH>
                <wp:positionV relativeFrom="paragraph">
                  <wp:posOffset>57150</wp:posOffset>
                </wp:positionV>
                <wp:extent cx="828675" cy="361950"/>
                <wp:effectExtent l="0" t="0" r="28575" b="19050"/>
                <wp:wrapNone/>
                <wp:docPr id="8" name="Rectangle : coins arrondis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91752E-C4DA-49C0-AEA7-CB1176318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619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6E0E8" w14:textId="77777777" w:rsidR="007A5815" w:rsidRPr="00BD3DAD" w:rsidRDefault="007A5815" w:rsidP="007A581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D3DA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41539" id="Rectangle : coins arrondis 36" o:spid="_x0000_s1026" style="position:absolute;left:0;text-align:left;margin-left:153.9pt;margin-top:4.5pt;width:65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" fillcolor="black [3200]" strokecolor="black [480]" strokeweight="1pt">
                <v:stroke joinstyle="miter"/>
                <v:textbox>
                  <w:txbxContent>
                    <w:p w14:paraId="34A6E0E8" w14:textId="77777777" w:rsidR="007A5815" w:rsidRPr="00BD3DAD" w:rsidRDefault="007A5815" w:rsidP="007A581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D3DA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CCACEA5" w14:textId="6017343F" w:rsidR="000A2319" w:rsidRDefault="000A2319" w:rsidP="000A2319">
      <w:pPr>
        <w:pStyle w:val="Instructions"/>
        <w:rPr>
          <w:lang w:val="en-GB"/>
        </w:rPr>
      </w:pPr>
    </w:p>
    <w:p w14:paraId="0CD935AF" w14:textId="43EF7C14" w:rsidR="000A2319" w:rsidRDefault="007A5815" w:rsidP="000A2319">
      <w:pPr>
        <w:pStyle w:val="Instructions"/>
        <w:rPr>
          <w:lang w:val="en-GB"/>
        </w:rP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3E2E07" wp14:editId="04CF11F4">
                <wp:simplePos x="0" y="0"/>
                <wp:positionH relativeFrom="margin">
                  <wp:posOffset>2367280</wp:posOffset>
                </wp:positionH>
                <wp:positionV relativeFrom="paragraph">
                  <wp:posOffset>51435</wp:posOffset>
                </wp:positionV>
                <wp:extent cx="0" cy="203835"/>
                <wp:effectExtent l="95250" t="0" r="57150" b="62865"/>
                <wp:wrapNone/>
                <wp:docPr id="45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753CE" id="Connecteur droit 3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4pt,4.05pt" to="186.4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3F7F1E34" w14:textId="30B641F2" w:rsidR="000A2319" w:rsidRDefault="000A2319" w:rsidP="000A2319">
      <w:pPr>
        <w:pStyle w:val="Instructions"/>
        <w:rPr>
          <w:lang w:val="en-GB"/>
        </w:rPr>
      </w:pPr>
    </w:p>
    <w:p w14:paraId="157C960F" w14:textId="3C748B5E" w:rsidR="000A2319" w:rsidRDefault="007A5815" w:rsidP="000A2319">
      <w:pPr>
        <w:pStyle w:val="Instructions"/>
        <w:rPr>
          <w:lang w:val="en-GB"/>
        </w:rPr>
      </w:pPr>
      <w:r w:rsidRPr="007A58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3C0C04" wp14:editId="42C9D9D6">
                <wp:simplePos x="0" y="0"/>
                <wp:positionH relativeFrom="margin">
                  <wp:posOffset>1736527</wp:posOffset>
                </wp:positionH>
                <wp:positionV relativeFrom="paragraph">
                  <wp:posOffset>10622</wp:posOffset>
                </wp:positionV>
                <wp:extent cx="1270660" cy="311498"/>
                <wp:effectExtent l="0" t="0" r="5715" b="0"/>
                <wp:wrapNone/>
                <wp:docPr id="75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60" cy="311498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1EAA9" w14:textId="77777777" w:rsidR="007A5815" w:rsidRPr="00BD3DAD" w:rsidRDefault="007A5815" w:rsidP="007A581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Text=input()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C0C0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4" o:spid="_x0000_s1027" type="#_x0000_t7" style="position:absolute;left:0;text-align:left;margin-left:136.75pt;margin-top:.85pt;width:100.05pt;height:24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" adj="1324" fillcolor="#70ad47 [3209]" stroked="f" strokeweight="1pt">
                <v:textbox>
                  <w:txbxContent>
                    <w:p w14:paraId="3291EAA9" w14:textId="77777777" w:rsidR="007A5815" w:rsidRPr="00BD3DAD" w:rsidRDefault="007A5815" w:rsidP="007A581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Text=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input()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25503E" w14:textId="13EDBE9F" w:rsidR="00E526FA" w:rsidRDefault="00E526FA" w:rsidP="000A2319">
      <w:pPr>
        <w:pStyle w:val="Instructions"/>
        <w:rPr>
          <w:lang w:val="en-GB"/>
        </w:rPr>
      </w:pPr>
    </w:p>
    <w:p w14:paraId="5794FF94" w14:textId="788806FC" w:rsidR="00E526FA" w:rsidRDefault="007A5815" w:rsidP="000A2319">
      <w:pPr>
        <w:pStyle w:val="Instructions"/>
        <w:rPr>
          <w:lang w:val="en-GB"/>
        </w:rP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DC6D4C" wp14:editId="546DB0F7">
                <wp:simplePos x="0" y="0"/>
                <wp:positionH relativeFrom="margin">
                  <wp:posOffset>2386330</wp:posOffset>
                </wp:positionH>
                <wp:positionV relativeFrom="paragraph">
                  <wp:posOffset>9525</wp:posOffset>
                </wp:positionV>
                <wp:extent cx="0" cy="203835"/>
                <wp:effectExtent l="95250" t="0" r="57150" b="62865"/>
                <wp:wrapNone/>
                <wp:docPr id="5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628A8" id="Connecteur droit 3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9pt,.75pt" to="187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331AA075" w14:textId="0DA3AE87" w:rsidR="00E526FA" w:rsidRDefault="007A5815" w:rsidP="000A2319">
      <w:pPr>
        <w:pStyle w:val="Instructions"/>
        <w:rPr>
          <w:lang w:val="en-GB"/>
        </w:rPr>
      </w:pPr>
      <w:r w:rsidRPr="007A58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27DA1F" wp14:editId="3BEE4B40">
                <wp:simplePos x="0" y="0"/>
                <wp:positionH relativeFrom="column">
                  <wp:posOffset>1778000</wp:posOffset>
                </wp:positionH>
                <wp:positionV relativeFrom="paragraph">
                  <wp:posOffset>103505</wp:posOffset>
                </wp:positionV>
                <wp:extent cx="1068916" cy="258052"/>
                <wp:effectExtent l="0" t="0" r="17145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16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AD2B8" w14:textId="3D78D1A4" w:rsidR="007A5815" w:rsidRPr="004B0C2F" w:rsidRDefault="007A5815" w:rsidP="007A581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Sum = 0</w:t>
                            </w:r>
                            <w:r w:rsidRPr="004B0C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DA1F" id="Rectangle 39" o:spid="_x0000_s1028" style="position:absolute;left:0;text-align:left;margin-left:140pt;margin-top:8.15pt;width:84.15pt;height:20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I2fgIAAE0FAAAOAAAAZHJzL2Uyb0RvYy54bWysVFFP3DAMfp+0/xDlfbS9c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" fillcolor="#4472c4 [3204]" strokecolor="#1f3763 [1604]" strokeweight="1pt">
                <v:textbox>
                  <w:txbxContent>
                    <w:p w14:paraId="381AD2B8" w14:textId="3D78D1A4" w:rsidR="007A5815" w:rsidRPr="004B0C2F" w:rsidRDefault="007A5815" w:rsidP="007A581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Sum = 0</w:t>
                      </w:r>
                      <w:r w:rsidRPr="004B0C2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0B9F001" w14:textId="1D9D6253" w:rsidR="00E526FA" w:rsidRDefault="00E526FA" w:rsidP="000A2319">
      <w:pPr>
        <w:pStyle w:val="Instructions"/>
        <w:rPr>
          <w:lang w:val="en-GB"/>
        </w:rPr>
      </w:pPr>
    </w:p>
    <w:p w14:paraId="6112B991" w14:textId="571935B7" w:rsidR="00E526FA" w:rsidRDefault="00885A86" w:rsidP="000A2319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330C9B" wp14:editId="6BAF07C4">
                <wp:simplePos x="0" y="0"/>
                <wp:positionH relativeFrom="column">
                  <wp:posOffset>894886</wp:posOffset>
                </wp:positionH>
                <wp:positionV relativeFrom="paragraph">
                  <wp:posOffset>139776</wp:posOffset>
                </wp:positionV>
                <wp:extent cx="0" cy="2920374"/>
                <wp:effectExtent l="0" t="0" r="19050" b="1333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03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3E896" id="Straight Connector 22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.45pt,11pt" to="70.45pt,2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7A5815"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3852A9" wp14:editId="304CE9C4">
                <wp:simplePos x="0" y="0"/>
                <wp:positionH relativeFrom="margin">
                  <wp:posOffset>2401545</wp:posOffset>
                </wp:positionH>
                <wp:positionV relativeFrom="paragraph">
                  <wp:posOffset>102821</wp:posOffset>
                </wp:positionV>
                <wp:extent cx="0" cy="249381"/>
                <wp:effectExtent l="95250" t="0" r="57150" b="55880"/>
                <wp:wrapNone/>
                <wp:docPr id="6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9381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565A1" id="Connecteur droit 3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9.1pt,8.1pt" to="189.1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2C12C60E" w14:textId="13D46AFD" w:rsidR="00E526FA" w:rsidRDefault="00885A86" w:rsidP="000A2319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408517" wp14:editId="2D35A6BE">
                <wp:simplePos x="0" y="0"/>
                <wp:positionH relativeFrom="column">
                  <wp:posOffset>894887</wp:posOffset>
                </wp:positionH>
                <wp:positionV relativeFrom="paragraph">
                  <wp:posOffset>5307</wp:posOffset>
                </wp:positionV>
                <wp:extent cx="1504466" cy="0"/>
                <wp:effectExtent l="0" t="0" r="1968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4DDDC1" id="Straight Connector 23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45pt,.4pt" to="188.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FLuAEAAMUDAAAOAAAAZHJzL2Uyb0RvYy54bWysU8GOEzEMvSPxD1HudKZlqd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5608D1B4" w14:textId="6139B34B" w:rsidR="00E526FA" w:rsidRDefault="00885A86" w:rsidP="000A2319">
      <w:pPr>
        <w:pStyle w:val="Instructions"/>
        <w:rPr>
          <w:lang w:val="en-GB"/>
        </w:rP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D69B8FA" wp14:editId="63E21B4F">
                <wp:simplePos x="0" y="0"/>
                <wp:positionH relativeFrom="column">
                  <wp:posOffset>3037404</wp:posOffset>
                </wp:positionH>
                <wp:positionV relativeFrom="paragraph">
                  <wp:posOffset>8890</wp:posOffset>
                </wp:positionV>
                <wp:extent cx="621792" cy="369332"/>
                <wp:effectExtent l="0" t="0" r="0" b="0"/>
                <wp:wrapNone/>
                <wp:docPr id="17" name="ZoneText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F96CBB-21F5-4C43-8289-9C1DAE9611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13FBB4" w14:textId="77777777" w:rsidR="00885A86" w:rsidRPr="00C001F3" w:rsidRDefault="00885A86" w:rsidP="00885A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001F3"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22"/>
                                <w:szCs w:val="22"/>
                              </w:rPr>
                              <w:t>Done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9B8FA" id="_x0000_t202" coordsize="21600,21600" o:spt="202" path="m,l,21600r21600,l21600,xe">
                <v:stroke joinstyle="miter"/>
                <v:path gradientshapeok="t" o:connecttype="rect"/>
              </v:shapetype>
              <v:shape id="ZoneTexte 18" o:spid="_x0000_s1029" type="#_x0000_t202" style="position:absolute;left:0;text-align:left;margin-left:239.15pt;margin-top:.7pt;width:48.95pt;height:29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" filled="f" stroked="f">
                <v:textbox style="mso-fit-shape-to-text:t">
                  <w:txbxContent>
                    <w:p w14:paraId="0E13FBB4" w14:textId="77777777" w:rsidR="00885A86" w:rsidRPr="00C001F3" w:rsidRDefault="00885A86" w:rsidP="00885A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szCs w:val="22"/>
                        </w:rPr>
                      </w:pPr>
                      <w:r w:rsidRPr="00C001F3">
                        <w:rPr>
                          <w:rFonts w:asciiTheme="minorHAnsi" w:hAnsi="Calibri" w:cstheme="minorBidi"/>
                          <w:color w:val="FF0000"/>
                          <w:kern w:val="24"/>
                          <w:sz w:val="22"/>
                          <w:szCs w:val="22"/>
                        </w:rP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  <w:r w:rsidR="007A5815" w:rsidRPr="007A58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A9F7A" wp14:editId="2C80D912">
                <wp:simplePos x="0" y="0"/>
                <wp:positionH relativeFrom="margin">
                  <wp:posOffset>1666875</wp:posOffset>
                </wp:positionH>
                <wp:positionV relativeFrom="paragraph">
                  <wp:posOffset>65405</wp:posOffset>
                </wp:positionV>
                <wp:extent cx="1475382" cy="597877"/>
                <wp:effectExtent l="19050" t="19050" r="29845" b="31115"/>
                <wp:wrapNone/>
                <wp:docPr id="40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382" cy="597877"/>
                        </a:xfrm>
                        <a:prstGeom prst="diamond">
                          <a:avLst/>
                        </a:prstGeom>
                        <a:solidFill>
                          <a:srgbClr val="FF2D2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2A393" w14:textId="47CC8958" w:rsidR="007A5815" w:rsidRPr="00BD3DAD" w:rsidRDefault="007A5815" w:rsidP="007A581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Len(text)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A9F7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e 4" o:spid="_x0000_s1030" type="#_x0000_t4" style="position:absolute;left:0;text-align:left;margin-left:131.25pt;margin-top:5.15pt;width:116.15pt;height:47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" fillcolor="#ff2d20" strokecolor="white [3201]" strokeweight="1.5pt">
                <v:textbox>
                  <w:txbxContent>
                    <w:p w14:paraId="7812A393" w14:textId="47CC8958" w:rsidR="007A5815" w:rsidRPr="00BD3DAD" w:rsidRDefault="007A5815" w:rsidP="007A5815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Len(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text)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321C6E" w14:textId="0442786B" w:rsidR="00E526FA" w:rsidRDefault="00E526FA" w:rsidP="000A2319">
      <w:pPr>
        <w:pStyle w:val="Instructions"/>
        <w:rPr>
          <w:lang w:val="en-GB"/>
        </w:rPr>
      </w:pPr>
    </w:p>
    <w:p w14:paraId="6EAC1CA4" w14:textId="10715F3B" w:rsidR="000A2319" w:rsidRDefault="00885A86" w:rsidP="000A2319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C2A89E" wp14:editId="7434D377">
                <wp:simplePos x="0" y="0"/>
                <wp:positionH relativeFrom="column">
                  <wp:posOffset>3951984</wp:posOffset>
                </wp:positionH>
                <wp:positionV relativeFrom="paragraph">
                  <wp:posOffset>58467</wp:posOffset>
                </wp:positionV>
                <wp:extent cx="0" cy="2599899"/>
                <wp:effectExtent l="0" t="0" r="19050" b="2921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9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5ECB0" id="Straight Connector 25" o:spid="_x0000_s1026" style="position:absolute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1.2pt,4.6pt" to="311.2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8B6AA" wp14:editId="5172A1A7">
                <wp:simplePos x="0" y="0"/>
                <wp:positionH relativeFrom="column">
                  <wp:posOffset>3119471</wp:posOffset>
                </wp:positionH>
                <wp:positionV relativeFrom="paragraph">
                  <wp:posOffset>58467</wp:posOffset>
                </wp:positionV>
                <wp:extent cx="832513" cy="0"/>
                <wp:effectExtent l="0" t="0" r="2476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25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362D5" id="Straight Connector 2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4.6pt" to="311.2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0706BCB0" w14:textId="1A541F7A" w:rsidR="007A5815" w:rsidRDefault="007A5815" w:rsidP="000A2319">
      <w:pPr>
        <w:pStyle w:val="Instructions"/>
        <w:rPr>
          <w:lang w:val="en-GB"/>
        </w:rPr>
      </w:pPr>
    </w:p>
    <w:p w14:paraId="082780CF" w14:textId="668FD7D2" w:rsidR="007A5815" w:rsidRDefault="007A5815" w:rsidP="000A2319">
      <w:pPr>
        <w:pStyle w:val="Instructions"/>
        <w:rPr>
          <w:lang w:val="en-GB"/>
        </w:rP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9D0F6" wp14:editId="60A2E510">
                <wp:simplePos x="0" y="0"/>
                <wp:positionH relativeFrom="margin">
                  <wp:posOffset>2386330</wp:posOffset>
                </wp:positionH>
                <wp:positionV relativeFrom="paragraph">
                  <wp:posOffset>74295</wp:posOffset>
                </wp:positionV>
                <wp:extent cx="0" cy="219075"/>
                <wp:effectExtent l="95250" t="0" r="57150" b="66675"/>
                <wp:wrapNone/>
                <wp:docPr id="14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80DB1" id="Connecteur droit 3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7.9pt,5.85pt" to="187.9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0A2F1BC1" w14:textId="555B817F" w:rsidR="007A5815" w:rsidRDefault="007A5815" w:rsidP="000A2319">
      <w:pPr>
        <w:pStyle w:val="Instructions"/>
        <w:rPr>
          <w:lang w:val="en-GB"/>
        </w:rPr>
      </w:pPr>
    </w:p>
    <w:p w14:paraId="105D38D3" w14:textId="0416F1A2" w:rsidR="007A5815" w:rsidRDefault="007A5815" w:rsidP="000A2319">
      <w:pPr>
        <w:pStyle w:val="Instructions"/>
        <w:rPr>
          <w:lang w:val="en-GB"/>
        </w:rPr>
      </w:pPr>
      <w:r w:rsidRPr="007A58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0D086" wp14:editId="56CAC16D">
                <wp:simplePos x="0" y="0"/>
                <wp:positionH relativeFrom="margin">
                  <wp:posOffset>1439050</wp:posOffset>
                </wp:positionH>
                <wp:positionV relativeFrom="paragraph">
                  <wp:posOffset>38100</wp:posOffset>
                </wp:positionV>
                <wp:extent cx="1947553" cy="990600"/>
                <wp:effectExtent l="19050" t="19050" r="14605" b="38100"/>
                <wp:wrapNone/>
                <wp:docPr id="12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3" cy="990600"/>
                        </a:xfrm>
                        <a:prstGeom prst="diamond">
                          <a:avLst/>
                        </a:prstGeom>
                        <a:solidFill>
                          <a:srgbClr val="FF2D2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FCC11" w14:textId="4B4C17EF" w:rsidR="007A5815" w:rsidRPr="00885A86" w:rsidRDefault="007A5815" w:rsidP="007A581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85A86">
                              <w:rPr>
                                <w:sz w:val="16"/>
                                <w:szCs w:val="16"/>
                              </w:rPr>
                              <w:t>Text[i]</w:t>
                            </w:r>
                            <w:r w:rsidR="00885A86" w:rsidRPr="00885A86">
                              <w:rPr>
                                <w:sz w:val="16"/>
                                <w:szCs w:val="16"/>
                              </w:rPr>
                              <w:t>==”a”and text[i+1]==”b”and text[i+2] ==”c”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0D086" id="_x0000_s1031" type="#_x0000_t4" style="position:absolute;left:0;text-align:left;margin-left:113.3pt;margin-top:3pt;width:153.35pt;height:7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" fillcolor="#ff2d20" strokecolor="white [3201]" strokeweight="1.5pt">
                <v:textbox>
                  <w:txbxContent>
                    <w:p w14:paraId="0E3FCC11" w14:textId="4B4C17EF" w:rsidR="007A5815" w:rsidRPr="00885A86" w:rsidRDefault="007A5815" w:rsidP="007A5815">
                      <w:pPr>
                        <w:rPr>
                          <w:sz w:val="16"/>
                          <w:szCs w:val="16"/>
                        </w:rPr>
                      </w:pPr>
                      <w:r w:rsidRPr="00885A86">
                        <w:rPr>
                          <w:sz w:val="16"/>
                          <w:szCs w:val="16"/>
                        </w:rPr>
                        <w:t>Text[</w:t>
                      </w:r>
                      <w:proofErr w:type="spellStart"/>
                      <w:r w:rsidRPr="00885A86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Start"/>
                      <w:r w:rsidRPr="00885A86">
                        <w:rPr>
                          <w:sz w:val="16"/>
                          <w:szCs w:val="16"/>
                        </w:rPr>
                        <w:t>]</w:t>
                      </w:r>
                      <w:r w:rsidR="00885A86" w:rsidRPr="00885A86">
                        <w:rPr>
                          <w:sz w:val="16"/>
                          <w:szCs w:val="16"/>
                        </w:rPr>
                        <w:t>=</w:t>
                      </w:r>
                      <w:proofErr w:type="gramEnd"/>
                      <w:r w:rsidR="00885A86" w:rsidRPr="00885A86">
                        <w:rPr>
                          <w:sz w:val="16"/>
                          <w:szCs w:val="16"/>
                        </w:rPr>
                        <w:t>=”</w:t>
                      </w:r>
                      <w:proofErr w:type="spellStart"/>
                      <w:r w:rsidR="00885A86" w:rsidRPr="00885A86">
                        <w:rPr>
                          <w:sz w:val="16"/>
                          <w:szCs w:val="16"/>
                        </w:rPr>
                        <w:t>a”and</w:t>
                      </w:r>
                      <w:proofErr w:type="spellEnd"/>
                      <w:r w:rsidR="00885A86" w:rsidRPr="00885A86">
                        <w:rPr>
                          <w:sz w:val="16"/>
                          <w:szCs w:val="16"/>
                        </w:rPr>
                        <w:t xml:space="preserve"> text[i+1]==”</w:t>
                      </w:r>
                      <w:proofErr w:type="spellStart"/>
                      <w:r w:rsidR="00885A86" w:rsidRPr="00885A86">
                        <w:rPr>
                          <w:sz w:val="16"/>
                          <w:szCs w:val="16"/>
                        </w:rPr>
                        <w:t>b”and</w:t>
                      </w:r>
                      <w:proofErr w:type="spellEnd"/>
                      <w:r w:rsidR="00885A86" w:rsidRPr="00885A86">
                        <w:rPr>
                          <w:sz w:val="16"/>
                          <w:szCs w:val="16"/>
                        </w:rPr>
                        <w:t xml:space="preserve"> text[i+2] ==”c”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E2E301" w14:textId="077DB990" w:rsidR="007A5815" w:rsidRDefault="007A5815" w:rsidP="000A2319">
      <w:pPr>
        <w:pStyle w:val="Instructions"/>
        <w:rPr>
          <w:lang w:val="en-GB"/>
        </w:rPr>
      </w:pPr>
    </w:p>
    <w:p w14:paraId="0CEE4C97" w14:textId="6348244E" w:rsidR="007A5815" w:rsidRDefault="007A5815" w:rsidP="000A2319">
      <w:pPr>
        <w:pStyle w:val="Instructions"/>
        <w:rPr>
          <w:lang w:val="en-GB"/>
        </w:rPr>
      </w:pPr>
    </w:p>
    <w:p w14:paraId="7ECABC7A" w14:textId="253D17AB" w:rsidR="007A5815" w:rsidRDefault="007A5815" w:rsidP="000A2319">
      <w:pPr>
        <w:pStyle w:val="Instructions"/>
        <w:rPr>
          <w:lang w:val="en-GB"/>
        </w:rPr>
      </w:pPr>
    </w:p>
    <w:p w14:paraId="19B45895" w14:textId="50506911" w:rsidR="007A5815" w:rsidRDefault="007A5815" w:rsidP="000A2319">
      <w:pPr>
        <w:pStyle w:val="Instructions"/>
        <w:rPr>
          <w:lang w:val="en-GB"/>
        </w:rPr>
      </w:pPr>
    </w:p>
    <w:p w14:paraId="683F690C" w14:textId="0B9932E2" w:rsidR="00885A86" w:rsidRDefault="00885A86" w:rsidP="000A2319">
      <w:pPr>
        <w:pStyle w:val="Instructions"/>
        <w:rPr>
          <w:lang w:val="en-GB"/>
        </w:rPr>
      </w:pPr>
    </w:p>
    <w:p w14:paraId="20449394" w14:textId="0CE2F4AD" w:rsidR="00885A86" w:rsidRDefault="00885A86" w:rsidP="000A2319">
      <w:pPr>
        <w:pStyle w:val="Instructions"/>
        <w:rPr>
          <w:lang w:val="en-GB"/>
        </w:rP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3DFFC" wp14:editId="75FB319F">
                <wp:simplePos x="0" y="0"/>
                <wp:positionH relativeFrom="margin">
                  <wp:posOffset>2348230</wp:posOffset>
                </wp:positionH>
                <wp:positionV relativeFrom="paragraph">
                  <wp:posOffset>91440</wp:posOffset>
                </wp:positionV>
                <wp:extent cx="0" cy="219075"/>
                <wp:effectExtent l="95250" t="0" r="57150" b="66675"/>
                <wp:wrapNone/>
                <wp:docPr id="15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3F964" id="Connecteur droit 3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9pt,7.2pt" to="184.9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47DC8051" w14:textId="30344B4E" w:rsidR="00885A86" w:rsidRDefault="00885A86" w:rsidP="000A2319">
      <w:pPr>
        <w:pStyle w:val="Instructions"/>
        <w:rPr>
          <w:lang w:val="en-GB"/>
        </w:rPr>
      </w:pPr>
    </w:p>
    <w:p w14:paraId="5E0091E5" w14:textId="05B576A5" w:rsidR="00885A86" w:rsidRDefault="00885A86" w:rsidP="000A2319">
      <w:pPr>
        <w:pStyle w:val="Instructions"/>
        <w:rPr>
          <w:lang w:val="en-GB"/>
        </w:rPr>
      </w:pPr>
      <w:r w:rsidRPr="007A58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61C40B" wp14:editId="34B1083E">
                <wp:simplePos x="0" y="0"/>
                <wp:positionH relativeFrom="column">
                  <wp:posOffset>1819275</wp:posOffset>
                </wp:positionH>
                <wp:positionV relativeFrom="paragraph">
                  <wp:posOffset>52070</wp:posOffset>
                </wp:positionV>
                <wp:extent cx="1068916" cy="258052"/>
                <wp:effectExtent l="0" t="0" r="17145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16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D41A4" w14:textId="5C1E0398" w:rsidR="00885A86" w:rsidRPr="004B0C2F" w:rsidRDefault="00885A86" w:rsidP="00885A8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Sum +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1C40B" id="Rectangle 16" o:spid="_x0000_s1032" style="position:absolute;left:0;text-align:left;margin-left:143.25pt;margin-top:4.1pt;width:84.15pt;height:20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" fillcolor="#4472c4 [3204]" strokecolor="#1f3763 [1604]" strokeweight="1pt">
                <v:textbox>
                  <w:txbxContent>
                    <w:p w14:paraId="4ECD41A4" w14:textId="5C1E0398" w:rsidR="00885A86" w:rsidRPr="004B0C2F" w:rsidRDefault="00885A86" w:rsidP="00885A8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Sum + = 1</w:t>
                      </w:r>
                    </w:p>
                  </w:txbxContent>
                </v:textbox>
              </v:rect>
            </w:pict>
          </mc:Fallback>
        </mc:AlternateContent>
      </w:r>
    </w:p>
    <w:p w14:paraId="67C611E6" w14:textId="66091480" w:rsidR="00885A86" w:rsidRDefault="00885A86" w:rsidP="000A2319">
      <w:pPr>
        <w:pStyle w:val="Instructions"/>
        <w:rPr>
          <w:lang w:val="en-GB"/>
        </w:rPr>
      </w:pPr>
    </w:p>
    <w:p w14:paraId="687C16AB" w14:textId="269CAFD8" w:rsidR="00885A86" w:rsidRDefault="00885A86" w:rsidP="000A2319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3D0C31" wp14:editId="6ABE63EA">
                <wp:simplePos x="0" y="0"/>
                <wp:positionH relativeFrom="column">
                  <wp:posOffset>2327901</wp:posOffset>
                </wp:positionH>
                <wp:positionV relativeFrom="paragraph">
                  <wp:posOffset>3439</wp:posOffset>
                </wp:positionV>
                <wp:extent cx="0" cy="279779"/>
                <wp:effectExtent l="0" t="0" r="19050" b="254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F257D" id="Straight Connector 20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3pt,.25pt" to="183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3FC11389" w14:textId="254D5FCC" w:rsidR="00885A86" w:rsidRDefault="00885A86" w:rsidP="000A2319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1C0155" wp14:editId="61461788">
                <wp:simplePos x="0" y="0"/>
                <wp:positionH relativeFrom="column">
                  <wp:posOffset>894886</wp:posOffset>
                </wp:positionH>
                <wp:positionV relativeFrom="paragraph">
                  <wp:posOffset>114632</wp:posOffset>
                </wp:positionV>
                <wp:extent cx="1455401" cy="0"/>
                <wp:effectExtent l="0" t="0" r="1206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4E83C7" id="Straight Connector 21" o:spid="_x0000_s1026" style="position:absolute;flip:x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45pt,9.05pt" to="185.0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63FE295E" w14:textId="41EFAFDE" w:rsidR="00885A86" w:rsidRDefault="00885A86" w:rsidP="000A2319">
      <w:pPr>
        <w:pStyle w:val="Instructions"/>
        <w:rPr>
          <w:lang w:val="en-GB"/>
        </w:rPr>
      </w:pPr>
    </w:p>
    <w:p w14:paraId="32FAE30F" w14:textId="5CF0BEF9" w:rsidR="00885A86" w:rsidRDefault="00885A86" w:rsidP="000A2319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186411" wp14:editId="420BC897">
                <wp:simplePos x="0" y="0"/>
                <wp:positionH relativeFrom="column">
                  <wp:posOffset>2314252</wp:posOffset>
                </wp:positionH>
                <wp:positionV relativeFrom="paragraph">
                  <wp:posOffset>43588</wp:posOffset>
                </wp:positionV>
                <wp:extent cx="1644555" cy="0"/>
                <wp:effectExtent l="0" t="0" r="3238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5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8859F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pt,3.45pt" to="311.7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F514CB" wp14:editId="31F39308">
                <wp:simplePos x="0" y="0"/>
                <wp:positionH relativeFrom="column">
                  <wp:posOffset>2307429</wp:posOffset>
                </wp:positionH>
                <wp:positionV relativeFrom="paragraph">
                  <wp:posOffset>43587</wp:posOffset>
                </wp:positionV>
                <wp:extent cx="0" cy="170597"/>
                <wp:effectExtent l="0" t="0" r="19050" b="203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05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B2C78" id="Straight Connector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7pt,3.45pt" to="181.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482B5798" w14:textId="5F1A3E6E" w:rsidR="00885A86" w:rsidRDefault="00885A86" w:rsidP="000A2319">
      <w:pPr>
        <w:pStyle w:val="Instructions"/>
        <w:rPr>
          <w:lang w:val="en-GB"/>
        </w:rPr>
      </w:pPr>
      <w:r w:rsidRPr="007A58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7201C2" wp14:editId="2069EFC3">
                <wp:simplePos x="0" y="0"/>
                <wp:positionH relativeFrom="margin">
                  <wp:posOffset>1684939</wp:posOffset>
                </wp:positionH>
                <wp:positionV relativeFrom="paragraph">
                  <wp:posOffset>61017</wp:posOffset>
                </wp:positionV>
                <wp:extent cx="1319917" cy="311498"/>
                <wp:effectExtent l="0" t="0" r="0" b="0"/>
                <wp:wrapNone/>
                <wp:docPr id="19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311498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D4DCB" w14:textId="77777777" w:rsidR="00885A86" w:rsidRPr="00BD3DAD" w:rsidRDefault="00885A86" w:rsidP="00885A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Text=input()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01C2" id="_x0000_s1033" type="#_x0000_t7" style="position:absolute;left:0;text-align:left;margin-left:132.65pt;margin-top:4.8pt;width:103.95pt;height:24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" adj="1274" fillcolor="#70ad47 [3209]" stroked="f" strokeweight="1pt">
                <v:textbox>
                  <w:txbxContent>
                    <w:p w14:paraId="0CBD4DCB" w14:textId="77777777" w:rsidR="00885A86" w:rsidRPr="00BD3DAD" w:rsidRDefault="00885A86" w:rsidP="00885A86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Text=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input()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D5AC61" w14:textId="3F7C8D74" w:rsidR="00885A86" w:rsidRDefault="00885A86" w:rsidP="000A2319">
      <w:pPr>
        <w:pStyle w:val="Instructions"/>
        <w:rPr>
          <w:lang w:val="en-GB"/>
        </w:rPr>
      </w:pPr>
    </w:p>
    <w:p w14:paraId="0E0D1B43" w14:textId="58242E87" w:rsidR="00885A86" w:rsidRDefault="00885A86" w:rsidP="000A2319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FD5BD3" wp14:editId="6C8D67F2">
                <wp:simplePos x="0" y="0"/>
                <wp:positionH relativeFrom="column">
                  <wp:posOffset>2300605</wp:posOffset>
                </wp:positionH>
                <wp:positionV relativeFrom="paragraph">
                  <wp:posOffset>59879</wp:posOffset>
                </wp:positionV>
                <wp:extent cx="0" cy="411385"/>
                <wp:effectExtent l="0" t="0" r="19050" b="2730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14AB2A" id="Straight Connector 29" o:spid="_x0000_s1026" style="position:absolute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1.15pt,4.7pt" to="181.15pt,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2E344E66" w14:textId="1970D057" w:rsidR="00885A86" w:rsidRDefault="00885A86" w:rsidP="000A2319">
      <w:pPr>
        <w:pStyle w:val="Instructions"/>
        <w:rPr>
          <w:lang w:val="en-GB"/>
        </w:rPr>
      </w:pPr>
    </w:p>
    <w:p w14:paraId="3662EEA7" w14:textId="2A0D117F" w:rsidR="00885A86" w:rsidRDefault="00885A86" w:rsidP="000A2319">
      <w:pPr>
        <w:pStyle w:val="Instructions"/>
        <w:rPr>
          <w:lang w:val="en-GB"/>
        </w:rPr>
      </w:pPr>
    </w:p>
    <w:p w14:paraId="6335910C" w14:textId="29DDCBB4" w:rsidR="00885A86" w:rsidRDefault="00885A86" w:rsidP="000A2319">
      <w:pPr>
        <w:pStyle w:val="Instructions"/>
        <w:rPr>
          <w:lang w:val="en-GB"/>
        </w:rPr>
      </w:pPr>
      <w:r w:rsidRPr="007A58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39A5F" wp14:editId="0F6D974F">
                <wp:simplePos x="0" y="0"/>
                <wp:positionH relativeFrom="margin">
                  <wp:posOffset>1921671</wp:posOffset>
                </wp:positionH>
                <wp:positionV relativeFrom="paragraph">
                  <wp:posOffset>6227</wp:posOffset>
                </wp:positionV>
                <wp:extent cx="770890" cy="307340"/>
                <wp:effectExtent l="0" t="0" r="10160" b="16510"/>
                <wp:wrapNone/>
                <wp:docPr id="9" name="Rectangle : coins arrondis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F225B-97BE-4FA8-B15C-9B56C678C2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073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F040B" w14:textId="77777777" w:rsidR="007A5815" w:rsidRPr="00BD3DAD" w:rsidRDefault="007A5815" w:rsidP="007A581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3DA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39A5F" id="Rectangle : coins arrondis 37" o:spid="_x0000_s1034" style="position:absolute;left:0;text-align:left;margin-left:151.3pt;margin-top:.5pt;width:60.7pt;height:24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" fillcolor="black [3200]" strokecolor="black [480]" strokeweight="1pt">
                <v:stroke joinstyle="miter"/>
                <v:textbox>
                  <w:txbxContent>
                    <w:p w14:paraId="010F040B" w14:textId="77777777" w:rsidR="007A5815" w:rsidRPr="00BD3DAD" w:rsidRDefault="007A5815" w:rsidP="007A581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D3DA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00C1053" w14:textId="77777777" w:rsidR="00885A86" w:rsidRDefault="00885A86" w:rsidP="000A2319">
      <w:pPr>
        <w:pStyle w:val="Instructions"/>
        <w:rPr>
          <w:lang w:val="en-GB"/>
        </w:rPr>
      </w:pPr>
    </w:p>
    <w:p w14:paraId="3172F8F9" w14:textId="1EC8755B" w:rsidR="00CF5391" w:rsidRDefault="000A2319" w:rsidP="007913D0">
      <w:pPr>
        <w:pStyle w:val="Question"/>
        <w:rPr>
          <w:lang w:val="en-GB"/>
        </w:rPr>
      </w:pPr>
      <w:r w:rsidRPr="000A2319">
        <w:rPr>
          <w:lang w:val="en-GB"/>
        </w:rPr>
        <w:t>Adapt code from a prev</w:t>
      </w:r>
      <w:r>
        <w:rPr>
          <w:lang w:val="en-GB"/>
        </w:rPr>
        <w:t>ious session to solve this problem.</w:t>
      </w:r>
    </w:p>
    <w:p w14:paraId="647438C8" w14:textId="77777777" w:rsidR="000A2319" w:rsidRDefault="000A2319" w:rsidP="000A2319">
      <w:pPr>
        <w:pStyle w:val="Instructions"/>
        <w:rPr>
          <w:lang w:val="en-GB"/>
        </w:rPr>
      </w:pPr>
    </w:p>
    <w:p w14:paraId="0D89C63E" w14:textId="77777777" w:rsidR="007A5815" w:rsidRPr="007A5815" w:rsidRDefault="007A5815" w:rsidP="007A5815">
      <w:pPr>
        <w:pStyle w:val="Instructions"/>
        <w:rPr>
          <w:lang w:val="en-GB"/>
        </w:rPr>
      </w:pPr>
      <w:r w:rsidRPr="007A5815">
        <w:rPr>
          <w:lang w:val="en-GB"/>
        </w:rPr>
        <w:t>text=input()</w:t>
      </w:r>
    </w:p>
    <w:p w14:paraId="7986E879" w14:textId="77777777" w:rsidR="007A5815" w:rsidRPr="007A5815" w:rsidRDefault="007A5815" w:rsidP="007A5815">
      <w:pPr>
        <w:pStyle w:val="Instructions"/>
        <w:rPr>
          <w:lang w:val="en-GB"/>
        </w:rPr>
      </w:pPr>
      <w:r w:rsidRPr="007A5815">
        <w:rPr>
          <w:lang w:val="en-GB"/>
        </w:rPr>
        <w:t>sum=0</w:t>
      </w:r>
    </w:p>
    <w:p w14:paraId="479173C0" w14:textId="77777777" w:rsidR="007A5815" w:rsidRPr="007A5815" w:rsidRDefault="007A5815" w:rsidP="007A5815">
      <w:pPr>
        <w:pStyle w:val="Instructions"/>
        <w:rPr>
          <w:lang w:val="en-GB"/>
        </w:rPr>
      </w:pPr>
      <w:r w:rsidRPr="007A5815">
        <w:rPr>
          <w:lang w:val="en-GB"/>
        </w:rPr>
        <w:t>for i in range(len(text)):</w:t>
      </w:r>
    </w:p>
    <w:p w14:paraId="32126817" w14:textId="77777777" w:rsidR="007A5815" w:rsidRPr="007A5815" w:rsidRDefault="007A5815" w:rsidP="007A5815">
      <w:pPr>
        <w:pStyle w:val="Instructions"/>
        <w:rPr>
          <w:lang w:val="en-GB"/>
        </w:rPr>
      </w:pPr>
      <w:r w:rsidRPr="007A5815">
        <w:rPr>
          <w:lang w:val="en-GB"/>
        </w:rPr>
        <w:t xml:space="preserve">    if text[i]=="a"and text[i+1]=="b"and text[i+2]=="c":</w:t>
      </w:r>
    </w:p>
    <w:p w14:paraId="072FFDF2" w14:textId="77777777" w:rsidR="007A5815" w:rsidRPr="007A5815" w:rsidRDefault="007A5815" w:rsidP="007A5815">
      <w:pPr>
        <w:pStyle w:val="Instructions"/>
        <w:rPr>
          <w:lang w:val="en-GB"/>
        </w:rPr>
      </w:pPr>
      <w:r w:rsidRPr="007A5815">
        <w:rPr>
          <w:lang w:val="en-GB"/>
        </w:rPr>
        <w:t xml:space="preserve">        sum+=1</w:t>
      </w:r>
    </w:p>
    <w:p w14:paraId="29144334" w14:textId="572DDA3F" w:rsidR="000A2319" w:rsidRDefault="007A5815" w:rsidP="007A5815">
      <w:pPr>
        <w:pStyle w:val="Instructions"/>
        <w:rPr>
          <w:lang w:val="en-GB"/>
        </w:rPr>
      </w:pPr>
      <w:r w:rsidRPr="007A5815">
        <w:rPr>
          <w:lang w:val="en-GB"/>
        </w:rPr>
        <w:t>print(sum)</w:t>
      </w:r>
    </w:p>
    <w:p w14:paraId="051BC8A1" w14:textId="77777777" w:rsidR="00E526FA" w:rsidRDefault="00E526FA" w:rsidP="000A2319">
      <w:pPr>
        <w:pStyle w:val="Instructions"/>
        <w:rPr>
          <w:lang w:val="en-GB"/>
        </w:rPr>
      </w:pPr>
    </w:p>
    <w:p w14:paraId="68F70697" w14:textId="1B702BB8" w:rsidR="000A2319" w:rsidRDefault="000A2319" w:rsidP="000A2319">
      <w:pPr>
        <w:pStyle w:val="Instructions"/>
        <w:rPr>
          <w:lang w:val="en-GB"/>
        </w:rPr>
      </w:pPr>
    </w:p>
    <w:p w14:paraId="03EF2822" w14:textId="77777777" w:rsidR="000A2319" w:rsidRPr="000A2319" w:rsidRDefault="000A2319" w:rsidP="000A2319">
      <w:pPr>
        <w:pStyle w:val="Instructions"/>
        <w:rPr>
          <w:lang w:val="en-GB"/>
        </w:rPr>
      </w:pPr>
    </w:p>
    <w:p w14:paraId="3599C523" w14:textId="77777777" w:rsidR="008909C7" w:rsidRPr="000A2319" w:rsidRDefault="008909C7" w:rsidP="008909C7">
      <w:pPr>
        <w:pStyle w:val="Heading1"/>
        <w:rPr>
          <w:lang w:val="en-GB"/>
        </w:rPr>
      </w:pPr>
    </w:p>
    <w:p w14:paraId="59B2A26E" w14:textId="6CEC1BB7" w:rsidR="008909C7" w:rsidRPr="00C53EF5" w:rsidRDefault="008909C7" w:rsidP="008909C7">
      <w:pPr>
        <w:pStyle w:val="ListParagraph"/>
        <w:numPr>
          <w:ilvl w:val="0"/>
          <w:numId w:val="41"/>
        </w:numPr>
        <w:rPr>
          <w:rFonts w:eastAsia="Times New Roman" w:cstheme="minorHAnsi"/>
        </w:rPr>
      </w:pPr>
      <w:r w:rsidRPr="002E1AA9">
        <w:rPr>
          <w:rFonts w:cstheme="minorHAnsi"/>
        </w:rPr>
        <w:t>Input a text in the console</w:t>
      </w:r>
      <w:r>
        <w:rPr>
          <w:rFonts w:cstheme="minorHAnsi"/>
        </w:rPr>
        <w:t>, only number.</w:t>
      </w:r>
    </w:p>
    <w:p w14:paraId="4D37332A" w14:textId="740B52A4" w:rsidR="008909C7" w:rsidRDefault="008909C7" w:rsidP="00037830">
      <w:pPr>
        <w:pStyle w:val="ListParagraph"/>
        <w:numPr>
          <w:ilvl w:val="0"/>
          <w:numId w:val="41"/>
        </w:numPr>
      </w:pPr>
      <w:r>
        <w:t xml:space="preserve">Multiple all the </w:t>
      </w:r>
      <w:r w:rsidR="007913D0">
        <w:t>number before the first apparition of 6</w:t>
      </w:r>
      <w:r w:rsidR="0096026C">
        <w:t xml:space="preserve"> and 1 if 6 is in the first </w:t>
      </w:r>
      <w:r w:rsidR="00270E88">
        <w:t>position.</w:t>
      </w:r>
    </w:p>
    <w:p w14:paraId="6F5364AF" w14:textId="77777777" w:rsidR="007913D0" w:rsidRPr="00162D44" w:rsidRDefault="007913D0" w:rsidP="00F029CE">
      <w:pPr>
        <w:pStyle w:val="Question"/>
        <w:numPr>
          <w:ilvl w:val="0"/>
          <w:numId w:val="43"/>
        </w:numPr>
      </w:pPr>
      <w:r>
        <w:t xml:space="preserve">What </w:t>
      </w:r>
      <w:r w:rsidRPr="00C53EF5">
        <w:t>will</w:t>
      </w:r>
      <w:r>
        <w:t xml:space="preserve"> </w:t>
      </w:r>
      <w:r w:rsidRPr="007913D0">
        <w:t>be</w:t>
      </w:r>
      <w:r>
        <w:t xml:space="preserve"> the </w:t>
      </w:r>
      <w:r w:rsidRPr="00F029CE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7913D0" w:rsidRPr="00267592" w14:paraId="33A4EBE9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D4A79EB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5D341F62" w14:textId="77777777" w:rsidR="007913D0" w:rsidRPr="00267592" w:rsidRDefault="007913D0" w:rsidP="00242C6F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913D0" w:rsidRPr="00C53EF5" w14:paraId="4E7416F8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58FB2668" w14:textId="0555365A" w:rsidR="007913D0" w:rsidRPr="00C53EF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123456789</w:t>
            </w:r>
          </w:p>
        </w:tc>
        <w:tc>
          <w:tcPr>
            <w:tcW w:w="5245" w:type="dxa"/>
            <w:vAlign w:val="center"/>
          </w:tcPr>
          <w:p w14:paraId="35FD38AD" w14:textId="56A44551" w:rsidR="007913D0" w:rsidRPr="00C53EF5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120</w:t>
            </w:r>
          </w:p>
        </w:tc>
      </w:tr>
      <w:tr w:rsidR="007913D0" w:rsidRPr="00C85074" w14:paraId="4DC71027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56A204EE" w14:textId="6C94D529" w:rsidR="007913D0" w:rsidRDefault="009F65B5" w:rsidP="00242C6F">
            <w:pPr>
              <w:jc w:val="left"/>
            </w:pPr>
            <w:r>
              <w:t>5263</w:t>
            </w:r>
          </w:p>
        </w:tc>
        <w:tc>
          <w:tcPr>
            <w:tcW w:w="5245" w:type="dxa"/>
            <w:vAlign w:val="center"/>
          </w:tcPr>
          <w:p w14:paraId="20A3FA53" w14:textId="7510D0ED" w:rsidR="007913D0" w:rsidRPr="00C85074" w:rsidRDefault="0096026C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10</w:t>
            </w:r>
          </w:p>
        </w:tc>
      </w:tr>
      <w:tr w:rsidR="007913D0" w:rsidRPr="00C85074" w14:paraId="5A2FB786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68C38560" w14:textId="485D85D3" w:rsidR="007913D0" w:rsidRPr="00B1336D" w:rsidRDefault="0096026C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  <w:r w:rsidR="009F65B5">
              <w:rPr>
                <w:rFonts w:cstheme="minorHAnsi"/>
              </w:rPr>
              <w:t>125</w:t>
            </w:r>
            <w:r>
              <w:rPr>
                <w:rFonts w:cstheme="minorHAnsi"/>
              </w:rPr>
              <w:t>6</w:t>
            </w:r>
          </w:p>
        </w:tc>
        <w:tc>
          <w:tcPr>
            <w:tcW w:w="5245" w:type="dxa"/>
            <w:vAlign w:val="center"/>
          </w:tcPr>
          <w:p w14:paraId="2FE0B294" w14:textId="3BAEB474" w:rsidR="007913D0" w:rsidRPr="00C85074" w:rsidRDefault="005D7ED0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70</w:t>
            </w:r>
          </w:p>
        </w:tc>
      </w:tr>
      <w:tr w:rsidR="009F65B5" w:rsidRPr="00C85074" w14:paraId="2D487BFC" w14:textId="77777777" w:rsidTr="00242C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072DE020" w14:textId="5547E65A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45</w:t>
            </w:r>
          </w:p>
        </w:tc>
        <w:tc>
          <w:tcPr>
            <w:tcW w:w="5245" w:type="dxa"/>
            <w:vAlign w:val="center"/>
          </w:tcPr>
          <w:p w14:paraId="05FBF090" w14:textId="54AED950" w:rsidR="009F65B5" w:rsidRPr="00C85074" w:rsidRDefault="002854C9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  <w:tr w:rsidR="009F65B5" w:rsidRPr="00C85074" w14:paraId="184741AB" w14:textId="77777777" w:rsidTr="00242C6F">
        <w:trPr>
          <w:trHeight w:val="551"/>
        </w:trPr>
        <w:tc>
          <w:tcPr>
            <w:tcW w:w="4395" w:type="dxa"/>
            <w:vAlign w:val="center"/>
          </w:tcPr>
          <w:p w14:paraId="0D15D5C7" w14:textId="0420147F" w:rsidR="009F65B5" w:rsidRDefault="009F65B5" w:rsidP="00242C6F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625</w:t>
            </w:r>
          </w:p>
        </w:tc>
        <w:tc>
          <w:tcPr>
            <w:tcW w:w="5245" w:type="dxa"/>
            <w:vAlign w:val="center"/>
          </w:tcPr>
          <w:p w14:paraId="19B6E3A0" w14:textId="384D9C3C" w:rsidR="009F65B5" w:rsidRPr="00C85074" w:rsidRDefault="005D7ED0" w:rsidP="00242C6F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</w:t>
            </w:r>
          </w:p>
        </w:tc>
      </w:tr>
    </w:tbl>
    <w:p w14:paraId="67667280" w14:textId="30F3F552" w:rsidR="00914A97" w:rsidRDefault="003E3674" w:rsidP="00914A97">
      <w:pPr>
        <w:pStyle w:val="Question"/>
        <w:numPr>
          <w:ilvl w:val="0"/>
          <w:numId w:val="21"/>
        </w:numPr>
        <w:tabs>
          <w:tab w:val="num" w:pos="360"/>
        </w:tabs>
        <w:ind w:left="0" w:firstLine="0"/>
        <w:rPr>
          <w:lang w:val="en-GB"/>
        </w:rPr>
      </w:pPr>
      <w:r>
        <w:rPr>
          <w:lang w:val="en-GB"/>
        </w:rPr>
        <w:t>D</w:t>
      </w:r>
      <w:r w:rsidR="00914A97">
        <w:rPr>
          <w:lang w:val="en-GB"/>
        </w:rPr>
        <w:t>raw your structure flowchart.</w:t>
      </w:r>
    </w:p>
    <w:p w14:paraId="60438897" w14:textId="44F62F52" w:rsidR="00914A97" w:rsidRDefault="00914A97" w:rsidP="00914A97">
      <w:pPr>
        <w:pStyle w:val="Instructions"/>
        <w:rPr>
          <w:lang w:val="en-GB"/>
        </w:rPr>
      </w:pPr>
    </w:p>
    <w:p w14:paraId="19DBFEDF" w14:textId="77DB0F56" w:rsidR="00914A97" w:rsidRDefault="00DA4284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50C538" wp14:editId="34FA7D75">
                <wp:simplePos x="0" y="0"/>
                <wp:positionH relativeFrom="column">
                  <wp:posOffset>2433955</wp:posOffset>
                </wp:positionH>
                <wp:positionV relativeFrom="paragraph">
                  <wp:posOffset>8255</wp:posOffset>
                </wp:positionV>
                <wp:extent cx="828675" cy="333375"/>
                <wp:effectExtent l="0" t="0" r="28575" b="28575"/>
                <wp:wrapNone/>
                <wp:docPr id="71" name="Rectangle : coins arrondis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91752E-C4DA-49C0-AEA7-CB1176318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F43CFD" w14:textId="77777777" w:rsidR="00DA4284" w:rsidRPr="00BD3DAD" w:rsidRDefault="00DA4284" w:rsidP="00DA42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D3DA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0C538" id="_x0000_s1035" style="position:absolute;left:0;text-align:left;margin-left:191.65pt;margin-top:.65pt;width:65.25pt;height:2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" fillcolor="black [3200]" strokecolor="black [480]" strokeweight="1pt">
                <v:stroke joinstyle="miter"/>
                <v:textbox>
                  <w:txbxContent>
                    <w:p w14:paraId="10F43CFD" w14:textId="77777777" w:rsidR="00DA4284" w:rsidRPr="00BD3DAD" w:rsidRDefault="00DA4284" w:rsidP="00DA42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D3DA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7CD67B6" w14:textId="3591EA3D" w:rsidR="00914A97" w:rsidRDefault="00914A97" w:rsidP="00914A97">
      <w:pPr>
        <w:pStyle w:val="Instructions"/>
        <w:rPr>
          <w:lang w:val="en-GB"/>
        </w:rPr>
      </w:pPr>
    </w:p>
    <w:p w14:paraId="35D5C0F0" w14:textId="1E85F7C7" w:rsidR="00DA4284" w:rsidRDefault="00DA4284" w:rsidP="00914A97">
      <w:pPr>
        <w:pStyle w:val="Instructions"/>
        <w:rPr>
          <w:lang w:val="en-GB"/>
        </w:rP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C36F92" wp14:editId="70C2244A">
                <wp:simplePos x="0" y="0"/>
                <wp:positionH relativeFrom="margin">
                  <wp:posOffset>2809875</wp:posOffset>
                </wp:positionH>
                <wp:positionV relativeFrom="paragraph">
                  <wp:posOffset>62230</wp:posOffset>
                </wp:positionV>
                <wp:extent cx="0" cy="219075"/>
                <wp:effectExtent l="95250" t="0" r="57150" b="66675"/>
                <wp:wrapNone/>
                <wp:docPr id="78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A1B5C" id="Connecteur droit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25pt,4.9pt" to="221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0AA65649" w14:textId="1DF195CA" w:rsidR="00DA4284" w:rsidRDefault="00DA4284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690A89" wp14:editId="6448B315">
                <wp:simplePos x="0" y="0"/>
                <wp:positionH relativeFrom="margin">
                  <wp:posOffset>2154555</wp:posOffset>
                </wp:positionH>
                <wp:positionV relativeFrom="paragraph">
                  <wp:posOffset>111125</wp:posOffset>
                </wp:positionV>
                <wp:extent cx="1270635" cy="311150"/>
                <wp:effectExtent l="0" t="0" r="5715" b="0"/>
                <wp:wrapNone/>
                <wp:docPr id="74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3111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896789" w14:textId="77777777" w:rsidR="00DA4284" w:rsidRPr="00BD3DAD" w:rsidRDefault="00DA4284" w:rsidP="00DA428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Text=input()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90A89" id="_x0000_s1036" type="#_x0000_t7" style="position:absolute;left:0;text-align:left;margin-left:169.65pt;margin-top:8.75pt;width:100.05pt;height:24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" adj="1322" fillcolor="#70ad47 [3209]" stroked="f" strokeweight="1pt">
                <v:textbox>
                  <w:txbxContent>
                    <w:p w14:paraId="47896789" w14:textId="77777777" w:rsidR="00DA4284" w:rsidRPr="00BD3DAD" w:rsidRDefault="00DA4284" w:rsidP="00DA4284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Text=</w:t>
                      </w: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input()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B13537" w14:textId="23871C8E" w:rsidR="00DA4284" w:rsidRDefault="00DA4284" w:rsidP="00914A97">
      <w:pPr>
        <w:pStyle w:val="Instructions"/>
        <w:rPr>
          <w:lang w:val="en-GB"/>
        </w:rPr>
      </w:pPr>
    </w:p>
    <w:p w14:paraId="3DAB54A4" w14:textId="1C840027" w:rsidR="00DA4284" w:rsidRDefault="00DA4284" w:rsidP="00914A97">
      <w:pPr>
        <w:pStyle w:val="Instructions"/>
        <w:rPr>
          <w:lang w:val="en-GB"/>
        </w:rP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D6DF792" wp14:editId="08A0F0B2">
                <wp:simplePos x="0" y="0"/>
                <wp:positionH relativeFrom="margin">
                  <wp:posOffset>2790825</wp:posOffset>
                </wp:positionH>
                <wp:positionV relativeFrom="paragraph">
                  <wp:posOffset>140335</wp:posOffset>
                </wp:positionV>
                <wp:extent cx="0" cy="219075"/>
                <wp:effectExtent l="95250" t="0" r="57150" b="66675"/>
                <wp:wrapNone/>
                <wp:docPr id="79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868E" id="Connecteur droit 3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75pt,11.05pt" to="219.7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19FF2C76" w14:textId="4AB07D2D" w:rsidR="00DA4284" w:rsidRDefault="00DA4284" w:rsidP="00914A97">
      <w:pPr>
        <w:pStyle w:val="Instructions"/>
        <w:rPr>
          <w:lang w:val="en-GB"/>
        </w:rPr>
      </w:pPr>
    </w:p>
    <w:p w14:paraId="18ECA2FD" w14:textId="64D67419" w:rsidR="00DA4284" w:rsidRDefault="00DA4284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75F754E" wp14:editId="754A9EB1">
                <wp:simplePos x="0" y="0"/>
                <wp:positionH relativeFrom="column">
                  <wp:posOffset>2251710</wp:posOffset>
                </wp:positionH>
                <wp:positionV relativeFrom="paragraph">
                  <wp:posOffset>98425</wp:posOffset>
                </wp:positionV>
                <wp:extent cx="1068705" cy="257810"/>
                <wp:effectExtent l="0" t="0" r="17145" b="279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0A86C" w14:textId="73F3B50E" w:rsidR="00DA4284" w:rsidRPr="004B0C2F" w:rsidRDefault="00DA4284" w:rsidP="00DA42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 = 0</w:t>
                            </w:r>
                            <w:r w:rsidRPr="004B0C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F754E" id="Rectangle 72" o:spid="_x0000_s1037" style="position:absolute;left:0;text-align:left;margin-left:177.3pt;margin-top:7.75pt;width:84.15pt;height:20.3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" fillcolor="#4472c4 [3204]" strokecolor="#1f3763 [1604]" strokeweight="1pt">
                <v:textbox>
                  <w:txbxContent>
                    <w:p w14:paraId="6700A86C" w14:textId="73F3B50E" w:rsidR="00DA4284" w:rsidRPr="004B0C2F" w:rsidRDefault="00DA4284" w:rsidP="00DA42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 0</w:t>
                      </w:r>
                      <w:r w:rsidRPr="004B0C2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23E9DA5D" w14:textId="127E780C" w:rsidR="00DA4284" w:rsidRDefault="00DA4284" w:rsidP="00914A97">
      <w:pPr>
        <w:pStyle w:val="Instructions"/>
        <w:rPr>
          <w:lang w:val="en-GB"/>
        </w:rPr>
      </w:pPr>
    </w:p>
    <w:p w14:paraId="672AF582" w14:textId="01FC2DCA" w:rsidR="00DA4284" w:rsidRDefault="00DA4284" w:rsidP="00914A97">
      <w:pPr>
        <w:pStyle w:val="Instructions"/>
        <w:rPr>
          <w:lang w:val="en-GB"/>
        </w:rPr>
      </w:pP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9990F5" wp14:editId="291A3EE0">
                <wp:simplePos x="0" y="0"/>
                <wp:positionH relativeFrom="margin">
                  <wp:posOffset>2805430</wp:posOffset>
                </wp:positionH>
                <wp:positionV relativeFrom="paragraph">
                  <wp:posOffset>80010</wp:posOffset>
                </wp:positionV>
                <wp:extent cx="0" cy="209550"/>
                <wp:effectExtent l="95250" t="0" r="57150" b="57150"/>
                <wp:wrapNone/>
                <wp:docPr id="81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21E52" id="Connecteur droit 3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9pt,6.3pt" to="220.9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4962E9AB" w14:textId="6F0F6D2A" w:rsidR="00DA4284" w:rsidRDefault="00DA4284" w:rsidP="00914A97">
      <w:pPr>
        <w:pStyle w:val="Instructions"/>
        <w:rPr>
          <w:lang w:val="en-GB"/>
        </w:rPr>
      </w:pPr>
    </w:p>
    <w:p w14:paraId="2B9B8059" w14:textId="673EE78D" w:rsidR="00DA4284" w:rsidRDefault="00DA4284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0A5475" wp14:editId="5BC2E38B">
                <wp:simplePos x="0" y="0"/>
                <wp:positionH relativeFrom="column">
                  <wp:posOffset>2257425</wp:posOffset>
                </wp:positionH>
                <wp:positionV relativeFrom="paragraph">
                  <wp:posOffset>7620</wp:posOffset>
                </wp:positionV>
                <wp:extent cx="1068705" cy="257810"/>
                <wp:effectExtent l="0" t="0" r="17145" b="279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C1016" w14:textId="0631927F" w:rsidR="00DA4284" w:rsidRPr="004B0C2F" w:rsidRDefault="00DA4284" w:rsidP="00DA42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mult = 0</w:t>
                            </w:r>
                            <w:r w:rsidRPr="004B0C2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A5475" id="Rectangle 82" o:spid="_x0000_s1038" style="position:absolute;left:0;text-align:left;margin-left:177.75pt;margin-top:.6pt;width:84.15pt;height:20.3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" fillcolor="#4472c4 [3204]" strokecolor="#1f3763 [1604]" strokeweight="1pt">
                <v:textbox>
                  <w:txbxContent>
                    <w:p w14:paraId="00BC1016" w14:textId="0631927F" w:rsidR="00DA4284" w:rsidRPr="004B0C2F" w:rsidRDefault="00DA4284" w:rsidP="00DA42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mult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= 0</w:t>
                      </w:r>
                      <w:r w:rsidRPr="004B0C2F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02EE696" w14:textId="3BBB99A5" w:rsidR="00DA4284" w:rsidRDefault="00DA4284" w:rsidP="00914A97">
      <w:pPr>
        <w:pStyle w:val="Instructions"/>
        <w:rPr>
          <w:lang w:val="en-GB"/>
        </w:rPr>
      </w:pPr>
    </w:p>
    <w:p w14:paraId="783AB82E" w14:textId="06926ACC" w:rsidR="00DA4284" w:rsidRDefault="00692579" w:rsidP="00914A97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6A11F10" wp14:editId="3B736CA2">
                <wp:simplePos x="0" y="0"/>
                <wp:positionH relativeFrom="column">
                  <wp:posOffset>1271905</wp:posOffset>
                </wp:positionH>
                <wp:positionV relativeFrom="paragraph">
                  <wp:posOffset>40005</wp:posOffset>
                </wp:positionV>
                <wp:extent cx="1485900" cy="0"/>
                <wp:effectExtent l="0" t="0" r="19050" b="1905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6D694" id="Straight Connector 9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15pt,3.15pt" to="217.1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B8340B" wp14:editId="6806F55E">
                <wp:simplePos x="0" y="0"/>
                <wp:positionH relativeFrom="column">
                  <wp:posOffset>1262380</wp:posOffset>
                </wp:positionH>
                <wp:positionV relativeFrom="paragraph">
                  <wp:posOffset>68580</wp:posOffset>
                </wp:positionV>
                <wp:extent cx="0" cy="245745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5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8691C" id="Straight Connector 89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pt,5.4pt" to="99.4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BD3DAD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3A70DC0" wp14:editId="6D0FD335">
                <wp:simplePos x="0" y="0"/>
                <wp:positionH relativeFrom="margin">
                  <wp:posOffset>2786380</wp:posOffset>
                </wp:positionH>
                <wp:positionV relativeFrom="paragraph">
                  <wp:posOffset>12700</wp:posOffset>
                </wp:positionV>
                <wp:extent cx="0" cy="209550"/>
                <wp:effectExtent l="95250" t="0" r="57150" b="57150"/>
                <wp:wrapNone/>
                <wp:docPr id="83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A4E294" id="Connecteur droit 39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4pt,1pt" to="219.4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6C205218" w14:textId="04BD4E2D" w:rsidR="00DA4284" w:rsidRDefault="00692579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4C0A1B8" wp14:editId="527932F3">
                <wp:simplePos x="0" y="0"/>
                <wp:positionH relativeFrom="margin">
                  <wp:posOffset>1819275</wp:posOffset>
                </wp:positionH>
                <wp:positionV relativeFrom="paragraph">
                  <wp:posOffset>128905</wp:posOffset>
                </wp:positionV>
                <wp:extent cx="1947545" cy="990600"/>
                <wp:effectExtent l="19050" t="19050" r="14605" b="38100"/>
                <wp:wrapNone/>
                <wp:docPr id="76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45" cy="990600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0CBC1" w14:textId="0412AF47" w:rsidR="00DA4284" w:rsidRPr="00692579" w:rsidRDefault="00692579" w:rsidP="00DA42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92579">
                              <w:rPr>
                                <w:sz w:val="18"/>
                                <w:szCs w:val="18"/>
                              </w:rPr>
                              <w:t>i &lt; len(word) and int(word[i]) != 6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0A1B8" id="_x0000_s1039" type="#_x0000_t4" style="position:absolute;left:0;text-align:left;margin-left:143.25pt;margin-top:10.15pt;width:153.35pt;height:78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" fillcolor="#ffc000 [3207]" strokecolor="white [3201]" strokeweight="1.5pt">
                <v:textbox>
                  <w:txbxContent>
                    <w:p w14:paraId="5FD0CBC1" w14:textId="0412AF47" w:rsidR="00DA4284" w:rsidRPr="00692579" w:rsidRDefault="00692579" w:rsidP="00DA4284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69257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579">
                        <w:rPr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692579">
                        <w:rPr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692579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692579">
                        <w:rPr>
                          <w:sz w:val="18"/>
                          <w:szCs w:val="18"/>
                        </w:rPr>
                        <w:t xml:space="preserve">word) and </w:t>
                      </w:r>
                      <w:proofErr w:type="spellStart"/>
                      <w:r w:rsidRPr="00692579">
                        <w:rPr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692579">
                        <w:rPr>
                          <w:sz w:val="18"/>
                          <w:szCs w:val="18"/>
                        </w:rPr>
                        <w:t>(word[</w:t>
                      </w:r>
                      <w:proofErr w:type="spellStart"/>
                      <w:r w:rsidRPr="0069257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692579">
                        <w:rPr>
                          <w:sz w:val="18"/>
                          <w:szCs w:val="18"/>
                        </w:rPr>
                        <w:t>]) !=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138515" w14:textId="1A48195F" w:rsidR="00DA4284" w:rsidRDefault="00DA4284" w:rsidP="00914A97">
      <w:pPr>
        <w:pStyle w:val="Instructions"/>
        <w:rPr>
          <w:lang w:val="en-GB"/>
        </w:rPr>
      </w:pPr>
    </w:p>
    <w:p w14:paraId="55469AFE" w14:textId="7318A389" w:rsidR="00DA4284" w:rsidRDefault="00DA4284" w:rsidP="00914A97">
      <w:pPr>
        <w:pStyle w:val="Instructions"/>
        <w:rPr>
          <w:lang w:val="en-GB"/>
        </w:rPr>
      </w:pPr>
    </w:p>
    <w:p w14:paraId="086C93AE" w14:textId="3D13ACBD" w:rsidR="00DA4284" w:rsidRDefault="00DA4284" w:rsidP="00914A97">
      <w:pPr>
        <w:pStyle w:val="Instructions"/>
        <w:rPr>
          <w:lang w:val="en-GB"/>
        </w:rPr>
      </w:pPr>
    </w:p>
    <w:p w14:paraId="2E2AD64E" w14:textId="004455DF" w:rsidR="00DA4284" w:rsidRDefault="00692579" w:rsidP="00914A97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9EEEDA" wp14:editId="40B2696E">
                <wp:simplePos x="0" y="0"/>
                <wp:positionH relativeFrom="column">
                  <wp:posOffset>4845373</wp:posOffset>
                </wp:positionH>
                <wp:positionV relativeFrom="paragraph">
                  <wp:posOffset>32421</wp:posOffset>
                </wp:positionV>
                <wp:extent cx="0" cy="464389"/>
                <wp:effectExtent l="0" t="0" r="19050" b="3111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3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56B89" id="Straight Connector 9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55pt,2.55pt" to="381.5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25137CF" wp14:editId="15DE221D">
                <wp:simplePos x="0" y="0"/>
                <wp:positionH relativeFrom="column">
                  <wp:posOffset>3723963</wp:posOffset>
                </wp:positionH>
                <wp:positionV relativeFrom="paragraph">
                  <wp:posOffset>15168</wp:posOffset>
                </wp:positionV>
                <wp:extent cx="1121434" cy="0"/>
                <wp:effectExtent l="0" t="0" r="21590" b="1905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54541" id="Straight Connector 95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.2pt" to="381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21CECFE0" w14:textId="558F6429" w:rsidR="00DA4284" w:rsidRDefault="00DA4284" w:rsidP="00914A97">
      <w:pPr>
        <w:pStyle w:val="Instructions"/>
        <w:rPr>
          <w:lang w:val="en-GB"/>
        </w:rPr>
      </w:pPr>
    </w:p>
    <w:p w14:paraId="5EEE0A5A" w14:textId="4DBCF2F1" w:rsidR="00914A97" w:rsidRDefault="00914A97" w:rsidP="00914A97">
      <w:pPr>
        <w:pStyle w:val="Instructions"/>
        <w:rPr>
          <w:lang w:val="en-GB"/>
        </w:rPr>
      </w:pPr>
    </w:p>
    <w:p w14:paraId="78A7C73E" w14:textId="43D8C8C2" w:rsidR="00692579" w:rsidRDefault="00692579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BC3C3DE" wp14:editId="39A591BC">
                <wp:simplePos x="0" y="0"/>
                <wp:positionH relativeFrom="margin">
                  <wp:posOffset>4384830</wp:posOffset>
                </wp:positionH>
                <wp:positionV relativeFrom="paragraph">
                  <wp:posOffset>29318</wp:posOffset>
                </wp:positionV>
                <wp:extent cx="971550" cy="733425"/>
                <wp:effectExtent l="19050" t="19050" r="19050" b="47625"/>
                <wp:wrapNone/>
                <wp:docPr id="91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3342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B1AD67" w14:textId="6BF93AE7" w:rsidR="00692579" w:rsidRPr="00692579" w:rsidRDefault="00692579" w:rsidP="00692579">
                            <w:pPr>
                              <w:rPr>
                                <w:rFonts w:cs="Leelawadee UI"/>
                                <w:sz w:val="18"/>
                                <w:szCs w:val="29"/>
                              </w:rPr>
                            </w:pPr>
                            <w:r>
                              <w:rPr>
                                <w:rFonts w:cs="Leelawadee UI"/>
                                <w:sz w:val="18"/>
                                <w:szCs w:val="29"/>
                              </w:rPr>
                              <w:t>Else: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3C3DE" id="_x0000_s1040" type="#_x0000_t4" style="position:absolute;left:0;text-align:left;margin-left:345.25pt;margin-top:2.3pt;width:76.5pt;height:57.7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" fillcolor="red" strokecolor="white [3201]" strokeweight="1.5pt">
                <v:textbox>
                  <w:txbxContent>
                    <w:p w14:paraId="5AB1AD67" w14:textId="6BF93AE7" w:rsidR="00692579" w:rsidRPr="00692579" w:rsidRDefault="00692579" w:rsidP="00692579">
                      <w:pPr>
                        <w:rPr>
                          <w:rFonts w:cs="Leelawadee UI"/>
                          <w:sz w:val="18"/>
                          <w:szCs w:val="29"/>
                        </w:rPr>
                      </w:pPr>
                      <w:r>
                        <w:rPr>
                          <w:rFonts w:cs="Leelawadee UI"/>
                          <w:sz w:val="18"/>
                          <w:szCs w:val="29"/>
                        </w:rPr>
                        <w:t>Else: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6FE1F7" wp14:editId="68838DA1">
                <wp:simplePos x="0" y="0"/>
                <wp:positionH relativeFrom="margin">
                  <wp:posOffset>2790190</wp:posOffset>
                </wp:positionH>
                <wp:positionV relativeFrom="paragraph">
                  <wp:posOffset>52070</wp:posOffset>
                </wp:positionV>
                <wp:extent cx="0" cy="219075"/>
                <wp:effectExtent l="95250" t="0" r="57150" b="66675"/>
                <wp:wrapNone/>
                <wp:docPr id="77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A921" id="Connecteur droit 3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7pt,4.1pt" to="219.7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54652C6C" w14:textId="60C2B6D6" w:rsidR="00692579" w:rsidRDefault="00692579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CD5915" wp14:editId="2D77D28C">
                <wp:simplePos x="0" y="0"/>
                <wp:positionH relativeFrom="column">
                  <wp:posOffset>2238375</wp:posOffset>
                </wp:positionH>
                <wp:positionV relativeFrom="paragraph">
                  <wp:posOffset>131445</wp:posOffset>
                </wp:positionV>
                <wp:extent cx="1068705" cy="257810"/>
                <wp:effectExtent l="0" t="0" r="17145" b="279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94374" w14:textId="30831D8B" w:rsidR="00692579" w:rsidRPr="00692579" w:rsidRDefault="00692579" w:rsidP="006925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92579">
                              <w:rPr>
                                <w:sz w:val="16"/>
                                <w:szCs w:val="16"/>
                              </w:rPr>
                              <w:t xml:space="preserve">mult </w:t>
                            </w:r>
                            <w:r w:rsidRPr="00692579">
                              <w:rPr>
                                <w:sz w:val="14"/>
                                <w:szCs w:val="14"/>
                              </w:rPr>
                              <w:t xml:space="preserve">*= </w:t>
                            </w:r>
                            <w:r w:rsidRPr="00692579">
                              <w:rPr>
                                <w:sz w:val="16"/>
                                <w:szCs w:val="16"/>
                              </w:rPr>
                              <w:t>int(word[i])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D5915" id="Rectangle 84" o:spid="_x0000_s1041" style="position:absolute;left:0;text-align:left;margin-left:176.25pt;margin-top:10.35pt;width:84.15pt;height:20.3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" fillcolor="#4472c4 [3204]" strokecolor="#1f3763 [1604]" strokeweight="1pt">
                <v:textbox>
                  <w:txbxContent>
                    <w:p w14:paraId="22F94374" w14:textId="30831D8B" w:rsidR="00692579" w:rsidRPr="00692579" w:rsidRDefault="00692579" w:rsidP="006925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692579">
                        <w:rPr>
                          <w:sz w:val="16"/>
                          <w:szCs w:val="16"/>
                        </w:rPr>
                        <w:t>mult</w:t>
                      </w:r>
                      <w:proofErr w:type="spellEnd"/>
                      <w:proofErr w:type="gramEnd"/>
                      <w:r w:rsidRPr="0069257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92579">
                        <w:rPr>
                          <w:sz w:val="14"/>
                          <w:szCs w:val="14"/>
                        </w:rPr>
                        <w:t xml:space="preserve">*= </w:t>
                      </w:r>
                      <w:proofErr w:type="spellStart"/>
                      <w:r w:rsidRPr="00692579">
                        <w:rPr>
                          <w:sz w:val="16"/>
                          <w:szCs w:val="16"/>
                        </w:rPr>
                        <w:t>int</w:t>
                      </w:r>
                      <w:proofErr w:type="spellEnd"/>
                      <w:r w:rsidRPr="00692579">
                        <w:rPr>
                          <w:sz w:val="16"/>
                          <w:szCs w:val="16"/>
                        </w:rPr>
                        <w:t>(word[</w:t>
                      </w:r>
                      <w:proofErr w:type="spellStart"/>
                      <w:r w:rsidRPr="00692579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692579">
                        <w:rPr>
                          <w:sz w:val="16"/>
                          <w:szCs w:val="16"/>
                        </w:rPr>
                        <w:t>])</w:t>
                      </w:r>
                    </w:p>
                  </w:txbxContent>
                </v:textbox>
              </v:rect>
            </w:pict>
          </mc:Fallback>
        </mc:AlternateContent>
      </w:r>
    </w:p>
    <w:p w14:paraId="0DC0915C" w14:textId="30139F60" w:rsidR="00692579" w:rsidRDefault="00692579" w:rsidP="00914A97">
      <w:pPr>
        <w:pStyle w:val="Instructions"/>
        <w:rPr>
          <w:lang w:val="en-GB"/>
        </w:rPr>
      </w:pPr>
    </w:p>
    <w:p w14:paraId="0B57ECFE" w14:textId="1BD8D019" w:rsidR="00692579" w:rsidRDefault="00692579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226B289" wp14:editId="009670D5">
                <wp:simplePos x="0" y="0"/>
                <wp:positionH relativeFrom="margin">
                  <wp:posOffset>2776855</wp:posOffset>
                </wp:positionH>
                <wp:positionV relativeFrom="paragraph">
                  <wp:posOffset>58420</wp:posOffset>
                </wp:positionV>
                <wp:extent cx="0" cy="257175"/>
                <wp:effectExtent l="95250" t="0" r="57150" b="66675"/>
                <wp:wrapNone/>
                <wp:docPr id="86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9E0EE" id="Connecteur droit 3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65pt,4.6pt" to="218.6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6D014133" w14:textId="7F905AB5" w:rsidR="00692579" w:rsidRDefault="00692579" w:rsidP="00914A97">
      <w:pPr>
        <w:pStyle w:val="Instructions"/>
        <w:rPr>
          <w:lang w:val="en-GB"/>
        </w:rPr>
      </w:pPr>
    </w:p>
    <w:p w14:paraId="0435D1E5" w14:textId="6765D3C8" w:rsidR="00692579" w:rsidRDefault="00692579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8FE3F4" wp14:editId="2B59D2C3">
                <wp:simplePos x="0" y="0"/>
                <wp:positionH relativeFrom="margin">
                  <wp:posOffset>4866281</wp:posOffset>
                </wp:positionH>
                <wp:positionV relativeFrom="paragraph">
                  <wp:posOffset>5487</wp:posOffset>
                </wp:positionV>
                <wp:extent cx="0" cy="219075"/>
                <wp:effectExtent l="95250" t="0" r="57150" b="66675"/>
                <wp:wrapNone/>
                <wp:docPr id="97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E1BAA" id="Connecteur droit 39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3.15pt,.45pt" to="383.1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63B3A4" wp14:editId="736143FC">
                <wp:simplePos x="0" y="0"/>
                <wp:positionH relativeFrom="column">
                  <wp:posOffset>2238375</wp:posOffset>
                </wp:positionH>
                <wp:positionV relativeFrom="paragraph">
                  <wp:posOffset>43180</wp:posOffset>
                </wp:positionV>
                <wp:extent cx="1068705" cy="257810"/>
                <wp:effectExtent l="0" t="0" r="17145" b="2794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91939" w14:textId="0A116BFE" w:rsidR="00692579" w:rsidRPr="00692579" w:rsidRDefault="00692579" w:rsidP="006925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 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3B3A4" id="Rectangle 85" o:spid="_x0000_s1042" style="position:absolute;left:0;text-align:left;margin-left:176.25pt;margin-top:3.4pt;width:84.15pt;height:20.3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" fillcolor="#4472c4 [3204]" strokecolor="#1f3763 [1604]" strokeweight="1pt">
                <v:textbox>
                  <w:txbxContent>
                    <w:p w14:paraId="5DE91939" w14:textId="0A116BFE" w:rsidR="00692579" w:rsidRPr="00692579" w:rsidRDefault="00692579" w:rsidP="006925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+=1</w:t>
                      </w:r>
                    </w:p>
                  </w:txbxContent>
                </v:textbox>
              </v:rect>
            </w:pict>
          </mc:Fallback>
        </mc:AlternateContent>
      </w:r>
    </w:p>
    <w:p w14:paraId="6CD73082" w14:textId="1407E7D3" w:rsidR="00692579" w:rsidRDefault="00692579" w:rsidP="00914A97">
      <w:pPr>
        <w:pStyle w:val="Instructions"/>
        <w:rPr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3D9BD3" wp14:editId="7A3048F7">
                <wp:simplePos x="0" y="0"/>
                <wp:positionH relativeFrom="margin">
                  <wp:posOffset>3956026</wp:posOffset>
                </wp:positionH>
                <wp:positionV relativeFrom="paragraph">
                  <wp:posOffset>31750</wp:posOffset>
                </wp:positionV>
                <wp:extent cx="1771650" cy="733425"/>
                <wp:effectExtent l="19050" t="19050" r="38100" b="47625"/>
                <wp:wrapNone/>
                <wp:docPr id="92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33425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8FD7C" w14:textId="5CAD3738" w:rsidR="00692579" w:rsidRPr="00692579" w:rsidRDefault="00692579" w:rsidP="00692579">
                            <w:pPr>
                              <w:rPr>
                                <w:rFonts w:cs="Leelawadee UI"/>
                                <w:sz w:val="18"/>
                                <w:szCs w:val="29"/>
                              </w:rPr>
                            </w:pPr>
                            <w:r w:rsidRPr="00692579">
                              <w:rPr>
                                <w:rFonts w:cs="Leelawadee UI"/>
                                <w:sz w:val="18"/>
                                <w:szCs w:val="29"/>
                              </w:rPr>
                              <w:t>i == len(word)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9BD3" id="_x0000_s1043" type="#_x0000_t4" style="position:absolute;left:0;text-align:left;margin-left:311.5pt;margin-top:2.5pt;width:139.5pt;height:57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" fillcolor="red" strokecolor="white [3201]" strokeweight="1.5pt">
                <v:textbox>
                  <w:txbxContent>
                    <w:p w14:paraId="3D28FD7C" w14:textId="5CAD3738" w:rsidR="00692579" w:rsidRPr="00692579" w:rsidRDefault="00692579" w:rsidP="00692579">
                      <w:pPr>
                        <w:rPr>
                          <w:rFonts w:cs="Leelawadee UI"/>
                          <w:sz w:val="18"/>
                          <w:szCs w:val="29"/>
                        </w:rPr>
                      </w:pPr>
                      <w:proofErr w:type="spellStart"/>
                      <w:proofErr w:type="gramStart"/>
                      <w:r w:rsidRPr="00692579">
                        <w:rPr>
                          <w:rFonts w:cs="Leelawadee UI"/>
                          <w:sz w:val="18"/>
                          <w:szCs w:val="29"/>
                        </w:rPr>
                        <w:t>i</w:t>
                      </w:r>
                      <w:proofErr w:type="spellEnd"/>
                      <w:proofErr w:type="gramEnd"/>
                      <w:r w:rsidRPr="00692579">
                        <w:rPr>
                          <w:rFonts w:cs="Leelawadee UI"/>
                          <w:sz w:val="18"/>
                          <w:szCs w:val="29"/>
                        </w:rPr>
                        <w:t xml:space="preserve"> == </w:t>
                      </w:r>
                      <w:proofErr w:type="spellStart"/>
                      <w:r w:rsidRPr="00692579">
                        <w:rPr>
                          <w:rFonts w:cs="Leelawadee UI"/>
                          <w:sz w:val="18"/>
                          <w:szCs w:val="29"/>
                        </w:rPr>
                        <w:t>len</w:t>
                      </w:r>
                      <w:proofErr w:type="spellEnd"/>
                      <w:r w:rsidRPr="00692579">
                        <w:rPr>
                          <w:rFonts w:cs="Leelawadee UI"/>
                          <w:sz w:val="18"/>
                          <w:szCs w:val="29"/>
                        </w:rPr>
                        <w:t>(word)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EA029" w14:textId="58AD7543" w:rsidR="00692579" w:rsidRDefault="00692579" w:rsidP="00914A97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F6449E" wp14:editId="5546CAEE">
                <wp:simplePos x="0" y="0"/>
                <wp:positionH relativeFrom="column">
                  <wp:posOffset>2710180</wp:posOffset>
                </wp:positionH>
                <wp:positionV relativeFrom="paragraph">
                  <wp:posOffset>10160</wp:posOffset>
                </wp:positionV>
                <wp:extent cx="0" cy="18097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205BB" id="Straight Connector 87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4pt,.8pt" to="213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1FE27622" w14:textId="683DDE61" w:rsidR="00692579" w:rsidRDefault="00692579" w:rsidP="00914A97">
      <w:pPr>
        <w:pStyle w:val="Instructions"/>
        <w:rPr>
          <w:lang w:val="en-GB"/>
        </w:rPr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12FED6" wp14:editId="321611EA">
                <wp:simplePos x="0" y="0"/>
                <wp:positionH relativeFrom="column">
                  <wp:posOffset>1252855</wp:posOffset>
                </wp:positionH>
                <wp:positionV relativeFrom="paragraph">
                  <wp:posOffset>45720</wp:posOffset>
                </wp:positionV>
                <wp:extent cx="1419225" cy="0"/>
                <wp:effectExtent l="0" t="0" r="9525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310C97" id="Straight Connector 88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65pt,3.6pt" to="210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5B893AF7" w14:textId="76CA946B" w:rsidR="00692579" w:rsidRDefault="00692579" w:rsidP="00914A97">
      <w:pPr>
        <w:pStyle w:val="Instructions"/>
        <w:rPr>
          <w:lang w:val="en-GB"/>
        </w:rPr>
      </w:pPr>
    </w:p>
    <w:p w14:paraId="6D10086B" w14:textId="0839F2F8" w:rsidR="00914A97" w:rsidRDefault="00914A97" w:rsidP="00914A97">
      <w:pPr>
        <w:pStyle w:val="Instructions"/>
        <w:rPr>
          <w:lang w:val="en-GB"/>
        </w:rPr>
      </w:pPr>
    </w:p>
    <w:p w14:paraId="1B1FD607" w14:textId="692EBB2E" w:rsidR="00914A97" w:rsidRDefault="00692579" w:rsidP="00914A97">
      <w:pPr>
        <w:pStyle w:val="Instructions"/>
        <w:rPr>
          <w:rFonts w:cstheme="minorBidi"/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AD9E4D1" wp14:editId="1E87BB44">
                <wp:simplePos x="0" y="0"/>
                <wp:positionH relativeFrom="margin">
                  <wp:posOffset>4845397</wp:posOffset>
                </wp:positionH>
                <wp:positionV relativeFrom="paragraph">
                  <wp:posOffset>9968</wp:posOffset>
                </wp:positionV>
                <wp:extent cx="0" cy="267419"/>
                <wp:effectExtent l="95250" t="0" r="57150" b="56515"/>
                <wp:wrapNone/>
                <wp:docPr id="98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6741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98398" id="Connecteur droit 39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55pt,.8pt" to="381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41599721" w14:textId="69D89919" w:rsidR="00692579" w:rsidRDefault="00692579" w:rsidP="00914A97">
      <w:pPr>
        <w:pStyle w:val="Instructions"/>
        <w:rPr>
          <w:rFonts w:cstheme="minorBidi"/>
          <w:lang w:val="en-GB"/>
        </w:rPr>
      </w:pPr>
    </w:p>
    <w:p w14:paraId="20221A50" w14:textId="5EAE4681" w:rsidR="00692579" w:rsidRDefault="00692579" w:rsidP="00914A97">
      <w:pPr>
        <w:pStyle w:val="Instructions"/>
        <w:rPr>
          <w:rFonts w:cstheme="minorBidi"/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5844AA" wp14:editId="7906E1DA">
                <wp:simplePos x="0" y="0"/>
                <wp:positionH relativeFrom="column">
                  <wp:posOffset>4327632</wp:posOffset>
                </wp:positionH>
                <wp:positionV relativeFrom="paragraph">
                  <wp:posOffset>10160</wp:posOffset>
                </wp:positionV>
                <wp:extent cx="1068705" cy="240557"/>
                <wp:effectExtent l="0" t="0" r="17145" b="2667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240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909F0" w14:textId="2CA62DE1" w:rsidR="00692579" w:rsidRPr="00692579" w:rsidRDefault="00692579" w:rsidP="0069257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Mult=0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844AA" id="Rectangle 93" o:spid="_x0000_s1044" style="position:absolute;left:0;text-align:left;margin-left:340.75pt;margin-top:.8pt;width:84.15pt;height:18.9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" fillcolor="#4472c4 [3204]" strokecolor="#1f3763 [1604]" strokeweight="1pt">
                <v:textbox>
                  <w:txbxContent>
                    <w:p w14:paraId="1F5909F0" w14:textId="2CA62DE1" w:rsidR="00692579" w:rsidRPr="00692579" w:rsidRDefault="00692579" w:rsidP="0069257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Mult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</w:t>
                      </w:r>
                    </w:p>
                  </w:txbxContent>
                </v:textbox>
              </v:rect>
            </w:pict>
          </mc:Fallback>
        </mc:AlternateContent>
      </w:r>
    </w:p>
    <w:p w14:paraId="6B517861" w14:textId="69E5A0CA" w:rsidR="00692579" w:rsidRDefault="00692579" w:rsidP="00914A97">
      <w:pPr>
        <w:pStyle w:val="Instructions"/>
        <w:rPr>
          <w:rFonts w:cstheme="minorBidi"/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50E877" wp14:editId="7DD5DE68">
                <wp:simplePos x="0" y="0"/>
                <wp:positionH relativeFrom="margin">
                  <wp:posOffset>4851435</wp:posOffset>
                </wp:positionH>
                <wp:positionV relativeFrom="paragraph">
                  <wp:posOffset>122340</wp:posOffset>
                </wp:positionV>
                <wp:extent cx="0" cy="219075"/>
                <wp:effectExtent l="95250" t="0" r="57150" b="66675"/>
                <wp:wrapNone/>
                <wp:docPr id="99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880DFE" id="Connecteur droit 39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pt,9.65pt" to="382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79E72A86" w14:textId="626972E6" w:rsidR="00692579" w:rsidRDefault="00692579" w:rsidP="00914A97">
      <w:pPr>
        <w:pStyle w:val="Instructions"/>
        <w:rPr>
          <w:rFonts w:cstheme="minorBidi"/>
          <w:lang w:val="en-GB"/>
        </w:rPr>
      </w:pPr>
    </w:p>
    <w:p w14:paraId="138226E3" w14:textId="4B49A534" w:rsidR="00692579" w:rsidRDefault="00692579" w:rsidP="00914A97">
      <w:pPr>
        <w:pStyle w:val="Instructions"/>
        <w:rPr>
          <w:rFonts w:cstheme="minorBidi"/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5D2A75" wp14:editId="1561A5E8">
                <wp:simplePos x="0" y="0"/>
                <wp:positionH relativeFrom="margin">
                  <wp:posOffset>4253805</wp:posOffset>
                </wp:positionH>
                <wp:positionV relativeFrom="paragraph">
                  <wp:posOffset>111436</wp:posOffset>
                </wp:positionV>
                <wp:extent cx="1270635" cy="311150"/>
                <wp:effectExtent l="0" t="0" r="5715" b="0"/>
                <wp:wrapNone/>
                <wp:docPr id="94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3111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2275A" w14:textId="424DB3FD" w:rsidR="00692579" w:rsidRPr="00BD3DAD" w:rsidRDefault="00692579" w:rsidP="0069257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Print(mult)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D2A75" id="_x0000_s1045" type="#_x0000_t7" style="position:absolute;left:0;text-align:left;margin-left:334.95pt;margin-top:8.75pt;width:100.05pt;height:24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" adj="1322" fillcolor="#70ad47 [3209]" stroked="f" strokeweight="1pt">
                <v:textbox>
                  <w:txbxContent>
                    <w:p w14:paraId="0FF2275A" w14:textId="424DB3FD" w:rsidR="00692579" w:rsidRPr="00BD3DAD" w:rsidRDefault="00692579" w:rsidP="0069257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mult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4610C3" w14:textId="06AC54A5" w:rsidR="00692579" w:rsidRDefault="00692579" w:rsidP="00914A97">
      <w:pPr>
        <w:pStyle w:val="Instructions"/>
        <w:rPr>
          <w:rFonts w:cstheme="minorBidi"/>
          <w:lang w:val="en-GB"/>
        </w:rPr>
      </w:pPr>
    </w:p>
    <w:p w14:paraId="56F92758" w14:textId="2956594C" w:rsidR="00692579" w:rsidRDefault="00692579" w:rsidP="00914A97">
      <w:pPr>
        <w:pStyle w:val="Instructions"/>
        <w:rPr>
          <w:rFonts w:cstheme="minorBidi"/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0010399" wp14:editId="43661E1A">
                <wp:simplePos x="0" y="0"/>
                <wp:positionH relativeFrom="margin">
                  <wp:posOffset>4848524</wp:posOffset>
                </wp:positionH>
                <wp:positionV relativeFrom="paragraph">
                  <wp:posOffset>133589</wp:posOffset>
                </wp:positionV>
                <wp:extent cx="0" cy="219075"/>
                <wp:effectExtent l="95250" t="0" r="57150" b="66675"/>
                <wp:wrapNone/>
                <wp:docPr id="101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0D179" id="Connecteur droit 3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1.75pt,10.5pt" to="381.7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27E59DE7" w14:textId="31E6013A" w:rsidR="00692579" w:rsidRDefault="00692579" w:rsidP="00914A97">
      <w:pPr>
        <w:pStyle w:val="Instructions"/>
        <w:rPr>
          <w:rFonts w:cstheme="minorBidi"/>
          <w:lang w:val="en-GB"/>
        </w:rPr>
      </w:pPr>
    </w:p>
    <w:p w14:paraId="01D62911" w14:textId="50A1CC9B" w:rsidR="00692579" w:rsidRDefault="00692579" w:rsidP="00914A97">
      <w:pPr>
        <w:pStyle w:val="Instructions"/>
        <w:rPr>
          <w:rFonts w:cstheme="minorBidi"/>
          <w:lang w:val="en-GB"/>
        </w:rPr>
      </w:pPr>
      <w:r w:rsidRPr="00DA428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019F47" wp14:editId="1754F2D1">
                <wp:simplePos x="0" y="0"/>
                <wp:positionH relativeFrom="column">
                  <wp:posOffset>4433630</wp:posOffset>
                </wp:positionH>
                <wp:positionV relativeFrom="paragraph">
                  <wp:posOffset>33547</wp:posOffset>
                </wp:positionV>
                <wp:extent cx="828675" cy="333375"/>
                <wp:effectExtent l="0" t="0" r="28575" b="28575"/>
                <wp:wrapNone/>
                <wp:docPr id="100" name="Rectangle : coins arrondis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91752E-C4DA-49C0-AEA7-CB1176318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A9857" w14:textId="307B6EB1" w:rsidR="00692579" w:rsidRPr="00BD3DAD" w:rsidRDefault="00692579" w:rsidP="0069257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019F47" id="_x0000_s1046" style="position:absolute;left:0;text-align:left;margin-left:349.1pt;margin-top:2.65pt;width:65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" fillcolor="black [3200]" strokecolor="black [480]" strokeweight="1pt">
                <v:stroke joinstyle="miter"/>
                <v:textbox>
                  <w:txbxContent>
                    <w:p w14:paraId="65BA9857" w14:textId="307B6EB1" w:rsidR="00692579" w:rsidRPr="00BD3DAD" w:rsidRDefault="00692579" w:rsidP="0069257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end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14:paraId="2C0CDAAA" w14:textId="77777777" w:rsidR="00692579" w:rsidRPr="00692579" w:rsidRDefault="00692579" w:rsidP="00914A97">
      <w:pPr>
        <w:pStyle w:val="Instructions"/>
        <w:rPr>
          <w:rFonts w:cstheme="minorBidi"/>
          <w:lang w:val="en-GB"/>
        </w:rPr>
      </w:pPr>
    </w:p>
    <w:p w14:paraId="22DF4B90" w14:textId="27C3848E" w:rsidR="00914A97" w:rsidRDefault="00914A97" w:rsidP="00914A97">
      <w:pPr>
        <w:pStyle w:val="Question"/>
        <w:rPr>
          <w:lang w:val="en-GB"/>
        </w:rPr>
      </w:pPr>
      <w:r w:rsidRPr="00914A97">
        <w:rPr>
          <w:lang w:val="en-GB"/>
        </w:rPr>
        <w:t>Use the following code and adapt it so as not to use the repetitive (for) loop.</w:t>
      </w:r>
    </w:p>
    <w:p w14:paraId="4BCDA343" w14:textId="1AE11CE4" w:rsidR="00106288" w:rsidRDefault="00106288" w:rsidP="00B55BAB">
      <w:pPr>
        <w:pStyle w:val="Instructions"/>
        <w:rPr>
          <w:lang w:val="en-GB"/>
        </w:rPr>
      </w:pPr>
      <w:r>
        <w:rPr>
          <w:lang w:val="en-GB"/>
        </w:rPr>
        <w:lastRenderedPageBreak/>
        <w:t>word = input()</w:t>
      </w:r>
    </w:p>
    <w:p w14:paraId="17BE5754" w14:textId="38B9D282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i = 0</w:t>
      </w:r>
    </w:p>
    <w:p w14:paraId="7C28E7AF" w14:textId="1C8E0416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mult = 1</w:t>
      </w:r>
    </w:p>
    <w:p w14:paraId="484D314A" w14:textId="59513C95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while i &lt; len(word) and int(word[i]) != 6:</w:t>
      </w:r>
    </w:p>
    <w:p w14:paraId="5468C284" w14:textId="07A8299E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mult *= int(word[i])</w:t>
      </w:r>
    </w:p>
    <w:p w14:paraId="51FB2B9A" w14:textId="1BEE9CBD" w:rsidR="00B55BAB" w:rsidRP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 xml:space="preserve">    i += 1</w:t>
      </w:r>
    </w:p>
    <w:p w14:paraId="42176044" w14:textId="510096AA" w:rsidR="00B55BAB" w:rsidRDefault="00B55BAB" w:rsidP="00B55BAB">
      <w:pPr>
        <w:pStyle w:val="Instructions"/>
        <w:rPr>
          <w:lang w:val="en-GB"/>
        </w:rPr>
      </w:pPr>
      <w:r w:rsidRPr="00B55BAB">
        <w:rPr>
          <w:lang w:val="en-GB"/>
        </w:rPr>
        <w:t>print(mult)</w:t>
      </w:r>
    </w:p>
    <w:p w14:paraId="7280CB01" w14:textId="77777777" w:rsidR="00B11A5D" w:rsidRDefault="00B11A5D" w:rsidP="00B11A5D">
      <w:pPr>
        <w:rPr>
          <w:lang w:val="en-GB"/>
        </w:rPr>
      </w:pPr>
    </w:p>
    <w:p w14:paraId="45CEE6A8" w14:textId="77777777" w:rsidR="00B11A5D" w:rsidRDefault="00B11A5D" w:rsidP="00B11A5D">
      <w:pPr>
        <w:pStyle w:val="Instructions"/>
        <w:rPr>
          <w:lang w:val="en-GB"/>
        </w:rPr>
      </w:pPr>
    </w:p>
    <w:p w14:paraId="2C130A07" w14:textId="77777777" w:rsidR="00DA4284" w:rsidRPr="00DA4284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>word = input()</w:t>
      </w:r>
    </w:p>
    <w:p w14:paraId="717471AD" w14:textId="77777777" w:rsidR="00DA4284" w:rsidRPr="00DA4284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>i = 0</w:t>
      </w:r>
    </w:p>
    <w:p w14:paraId="1B39F076" w14:textId="77777777" w:rsidR="00DA4284" w:rsidRPr="00DA4284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>mult = 1</w:t>
      </w:r>
    </w:p>
    <w:p w14:paraId="18CAA707" w14:textId="77777777" w:rsidR="00DA4284" w:rsidRPr="00DA4284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>while i &lt; len(word) and int(word[i]) != 6:</w:t>
      </w:r>
    </w:p>
    <w:p w14:paraId="317667F3" w14:textId="77777777" w:rsidR="00DA4284" w:rsidRPr="00DA4284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 xml:space="preserve">    mult *= int(word[i])</w:t>
      </w:r>
    </w:p>
    <w:p w14:paraId="267E95CB" w14:textId="77777777" w:rsidR="00DA4284" w:rsidRPr="00DA4284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 xml:space="preserve">    i += 1</w:t>
      </w:r>
    </w:p>
    <w:p w14:paraId="61454F48" w14:textId="77777777" w:rsidR="00DA4284" w:rsidRPr="00DA4284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>else:</w:t>
      </w:r>
    </w:p>
    <w:p w14:paraId="3AFF6263" w14:textId="77777777" w:rsidR="00DA4284" w:rsidRPr="00DA4284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 xml:space="preserve">    if i == len(word):</w:t>
      </w:r>
    </w:p>
    <w:p w14:paraId="726E32A6" w14:textId="77777777" w:rsidR="00DA4284" w:rsidRPr="00DA4284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 xml:space="preserve">        mult = 0</w:t>
      </w:r>
    </w:p>
    <w:p w14:paraId="5F4C1477" w14:textId="45F04DA3" w:rsidR="00B11A5D" w:rsidRDefault="00DA4284" w:rsidP="00DA4284">
      <w:pPr>
        <w:pStyle w:val="Instructions"/>
        <w:rPr>
          <w:lang w:val="en-GB"/>
        </w:rPr>
      </w:pPr>
      <w:r w:rsidRPr="00DA4284">
        <w:rPr>
          <w:lang w:val="en-GB"/>
        </w:rPr>
        <w:t>print(mult)</w:t>
      </w:r>
    </w:p>
    <w:p w14:paraId="5FCADB5D" w14:textId="236597E9" w:rsidR="00E61F54" w:rsidRPr="00B55BAB" w:rsidRDefault="00E61F54" w:rsidP="00EA3526">
      <w:pPr>
        <w:pStyle w:val="Heading1"/>
        <w:rPr>
          <w:lang w:val="en-GB"/>
        </w:rPr>
      </w:pPr>
    </w:p>
    <w:p w14:paraId="6F08FDA2" w14:textId="77777777" w:rsidR="005C40F8" w:rsidRPr="00CB12B1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Input a number.</w:t>
      </w:r>
    </w:p>
    <w:p w14:paraId="46F7221E" w14:textId="19D5AE68" w:rsidR="005C40F8" w:rsidRDefault="005C40F8" w:rsidP="00CB12B1">
      <w:pPr>
        <w:pStyle w:val="ListParagraph"/>
        <w:numPr>
          <w:ilvl w:val="0"/>
          <w:numId w:val="44"/>
        </w:numPr>
        <w:jc w:val="left"/>
        <w:rPr>
          <w:rFonts w:cstheme="minorHAnsi"/>
        </w:rPr>
      </w:pPr>
      <w:r w:rsidRPr="00CB12B1">
        <w:rPr>
          <w:rFonts w:cstheme="minorHAnsi"/>
        </w:rPr>
        <w:t>Display numbers from 1to that number</w:t>
      </w:r>
    </w:p>
    <w:p w14:paraId="146ECB32" w14:textId="77777777" w:rsidR="008B5AC2" w:rsidRDefault="008B5AC2" w:rsidP="008B5AC2">
      <w:pPr>
        <w:jc w:val="left"/>
        <w:rPr>
          <w:rFonts w:cstheme="minorHAnsi"/>
        </w:rPr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8B5AC2" w:rsidRPr="00267592" w14:paraId="611BF020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622E017A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9FB84A2" w14:textId="77777777" w:rsidR="008B5AC2" w:rsidRPr="00267592" w:rsidRDefault="008B5AC2" w:rsidP="004A413E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B5AC2" w:rsidRPr="00C53EF5" w14:paraId="3C4E081C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07D7DB16" w14:textId="0B13CD4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5245" w:type="dxa"/>
            <w:vAlign w:val="center"/>
          </w:tcPr>
          <w:p w14:paraId="7EFC9E33" w14:textId="02D7AB5C" w:rsidR="008B5AC2" w:rsidRPr="00C53EF5" w:rsidRDefault="008B5AC2" w:rsidP="004A413E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1 2 3 4</w:t>
            </w:r>
          </w:p>
        </w:tc>
      </w:tr>
      <w:tr w:rsidR="008B5AC2" w:rsidRPr="00C85074" w14:paraId="24C79228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899DE22" w14:textId="6CD8CC12" w:rsidR="008B5AC2" w:rsidRDefault="008B5AC2" w:rsidP="004A413E">
            <w:pPr>
              <w:jc w:val="left"/>
            </w:pPr>
            <w:r>
              <w:t>2</w:t>
            </w:r>
          </w:p>
        </w:tc>
        <w:tc>
          <w:tcPr>
            <w:tcW w:w="5245" w:type="dxa"/>
            <w:vAlign w:val="center"/>
          </w:tcPr>
          <w:p w14:paraId="61EB8E86" w14:textId="728BC451" w:rsidR="008B5AC2" w:rsidRPr="00C85074" w:rsidRDefault="008B5AC2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1 2</w:t>
            </w:r>
          </w:p>
        </w:tc>
      </w:tr>
      <w:tr w:rsidR="008B5AC2" w:rsidRPr="00C85074" w14:paraId="432D41CE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348F208B" w14:textId="36CA5E7D" w:rsidR="008B5AC2" w:rsidRDefault="008B5AC2" w:rsidP="004A413E">
            <w:pPr>
              <w:jc w:val="left"/>
            </w:pPr>
            <w:r>
              <w:t>5</w:t>
            </w:r>
          </w:p>
        </w:tc>
        <w:tc>
          <w:tcPr>
            <w:tcW w:w="5245" w:type="dxa"/>
            <w:vAlign w:val="center"/>
          </w:tcPr>
          <w:p w14:paraId="71E04112" w14:textId="6B40FF88" w:rsidR="008B5AC2" w:rsidRDefault="002A551E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12345</w:t>
            </w:r>
          </w:p>
        </w:tc>
      </w:tr>
      <w:tr w:rsidR="008B5AC2" w:rsidRPr="00C85074" w14:paraId="3B70F172" w14:textId="77777777" w:rsidTr="004A4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3D12D7FA" w14:textId="76EB69D1" w:rsidR="008B5AC2" w:rsidRDefault="008B5AC2" w:rsidP="004A413E">
            <w:pPr>
              <w:jc w:val="left"/>
            </w:pPr>
            <w:r>
              <w:t>3</w:t>
            </w:r>
          </w:p>
        </w:tc>
        <w:tc>
          <w:tcPr>
            <w:tcW w:w="5245" w:type="dxa"/>
            <w:vAlign w:val="center"/>
          </w:tcPr>
          <w:p w14:paraId="16F47674" w14:textId="36071845" w:rsidR="008B5AC2" w:rsidRDefault="002A551E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123</w:t>
            </w:r>
          </w:p>
        </w:tc>
      </w:tr>
      <w:tr w:rsidR="008B5AC2" w:rsidRPr="00C85074" w14:paraId="47876E45" w14:textId="77777777" w:rsidTr="004A413E">
        <w:trPr>
          <w:trHeight w:val="551"/>
        </w:trPr>
        <w:tc>
          <w:tcPr>
            <w:tcW w:w="4395" w:type="dxa"/>
            <w:vAlign w:val="center"/>
          </w:tcPr>
          <w:p w14:paraId="6C175EFD" w14:textId="319E3478" w:rsidR="008B5AC2" w:rsidRDefault="008B5AC2" w:rsidP="004A413E">
            <w:pPr>
              <w:jc w:val="left"/>
            </w:pPr>
            <w:r>
              <w:t>0</w:t>
            </w:r>
          </w:p>
        </w:tc>
        <w:tc>
          <w:tcPr>
            <w:tcW w:w="5245" w:type="dxa"/>
            <w:vAlign w:val="center"/>
          </w:tcPr>
          <w:p w14:paraId="57A3F1FD" w14:textId="493AF08C" w:rsidR="008B5AC2" w:rsidRDefault="002A551E" w:rsidP="004A413E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</w:tbl>
    <w:p w14:paraId="1EE5F0F8" w14:textId="1C37C590" w:rsidR="008B5CF9" w:rsidRDefault="008B5CF9" w:rsidP="008B5CF9">
      <w:pPr>
        <w:pStyle w:val="Question"/>
        <w:numPr>
          <w:ilvl w:val="0"/>
          <w:numId w:val="45"/>
        </w:numPr>
        <w:spacing w:after="160" w:line="259" w:lineRule="auto"/>
        <w:jc w:val="left"/>
      </w:pPr>
      <w:r>
        <w:t>Create a flowchart to solve this problem.</w:t>
      </w:r>
      <w:r w:rsidR="004338B8">
        <w:t xml:space="preserve"> Which loop block will you choose and why?</w:t>
      </w:r>
    </w:p>
    <w:p w14:paraId="4E0D4C2C" w14:textId="066439C3" w:rsidR="004338B8" w:rsidRDefault="00CC273C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88D114" wp14:editId="3534D8D3">
                <wp:simplePos x="0" y="0"/>
                <wp:positionH relativeFrom="page">
                  <wp:posOffset>3323387</wp:posOffset>
                </wp:positionH>
                <wp:positionV relativeFrom="paragraph">
                  <wp:posOffset>86995</wp:posOffset>
                </wp:positionV>
                <wp:extent cx="828675" cy="299923"/>
                <wp:effectExtent l="0" t="0" r="28575" b="24130"/>
                <wp:wrapNone/>
                <wp:docPr id="30" name="Rectangle : coins arrondis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91752E-C4DA-49C0-AEA7-CB1176318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9992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156C5" w14:textId="77777777" w:rsidR="00CC273C" w:rsidRPr="00BD3DAD" w:rsidRDefault="00CC273C" w:rsidP="00CC27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BD3DA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8D114" id="_x0000_s1047" style="position:absolute;left:0;text-align:left;margin-left:261.7pt;margin-top:6.85pt;width:65.25pt;height:23.6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" fillcolor="black [3200]" strokecolor="black [480]" strokeweight="1pt">
                <v:stroke joinstyle="miter"/>
                <v:textbox>
                  <w:txbxContent>
                    <w:p w14:paraId="29B156C5" w14:textId="77777777" w:rsidR="00CC273C" w:rsidRPr="00BD3DAD" w:rsidRDefault="00CC273C" w:rsidP="00CC273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r w:rsidRPr="00BD3DA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START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7D23EFD7" w14:textId="5240242B" w:rsidR="00ED21EC" w:rsidRDefault="00ED21EC" w:rsidP="004338B8">
      <w:pPr>
        <w:pStyle w:val="Instructions"/>
      </w:pPr>
    </w:p>
    <w:p w14:paraId="4712EEF7" w14:textId="168C6C89" w:rsidR="00ED21EC" w:rsidRDefault="00CC273C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68F227" wp14:editId="6D13A0A1">
                <wp:simplePos x="0" y="0"/>
                <wp:positionH relativeFrom="margin">
                  <wp:posOffset>2821305</wp:posOffset>
                </wp:positionH>
                <wp:positionV relativeFrom="paragraph">
                  <wp:posOffset>6985</wp:posOffset>
                </wp:positionV>
                <wp:extent cx="0" cy="203835"/>
                <wp:effectExtent l="95250" t="0" r="57150" b="62865"/>
                <wp:wrapNone/>
                <wp:docPr id="34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CBB72" id="Connecteur droit 39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2.15pt,.55pt" to="222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175E6EDC" w14:textId="4C66FF7A" w:rsidR="00BB6EED" w:rsidRDefault="00CC273C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61AD08" wp14:editId="5BF72E6B">
                <wp:simplePos x="0" y="0"/>
                <wp:positionH relativeFrom="margin">
                  <wp:posOffset>2153692</wp:posOffset>
                </wp:positionH>
                <wp:positionV relativeFrom="paragraph">
                  <wp:posOffset>87884</wp:posOffset>
                </wp:positionV>
                <wp:extent cx="1270635" cy="311150"/>
                <wp:effectExtent l="0" t="0" r="5715" b="0"/>
                <wp:wrapNone/>
                <wp:docPr id="33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3111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D4D65" w14:textId="0B23BF6A" w:rsidR="00CC273C" w:rsidRPr="00BD3DAD" w:rsidRDefault="00EB42E7" w:rsidP="00CC27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number</w:t>
                            </w:r>
                            <w:r w:rsidR="00CC273C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=input()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1AD08" id="_x0000_s1048" type="#_x0000_t7" style="position:absolute;left:0;text-align:left;margin-left:169.6pt;margin-top:6.9pt;width:100.05pt;height:24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" adj="1322" fillcolor="#70ad47 [3209]" stroked="f" strokeweight="1pt">
                <v:textbox>
                  <w:txbxContent>
                    <w:p w14:paraId="001D4D65" w14:textId="0B23BF6A" w:rsidR="00CC273C" w:rsidRPr="00BD3DAD" w:rsidRDefault="00EB42E7" w:rsidP="00CC273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number</w:t>
                      </w:r>
                      <w:r w:rsidR="00CC273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=</w:t>
                      </w:r>
                      <w:proofErr w:type="gramEnd"/>
                      <w:r w:rsidR="00CC273C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input()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2D2DE" w14:textId="35E79C80" w:rsidR="00BB6EED" w:rsidRDefault="00BB6EED" w:rsidP="004338B8">
      <w:pPr>
        <w:pStyle w:val="Instructions"/>
      </w:pPr>
    </w:p>
    <w:p w14:paraId="175A5C62" w14:textId="64B1D51A" w:rsidR="00BB6EED" w:rsidRDefault="00CC273C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41B1A0" wp14:editId="315722F8">
                <wp:simplePos x="0" y="0"/>
                <wp:positionH relativeFrom="margin">
                  <wp:posOffset>2811170</wp:posOffset>
                </wp:positionH>
                <wp:positionV relativeFrom="paragraph">
                  <wp:posOffset>87452</wp:posOffset>
                </wp:positionV>
                <wp:extent cx="0" cy="203835"/>
                <wp:effectExtent l="95250" t="0" r="57150" b="62865"/>
                <wp:wrapNone/>
                <wp:docPr id="35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3835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165E0" id="Connecteur droit 3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35pt,6.9pt" to="221.3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374AA4A4" w14:textId="12872B49" w:rsidR="00BB6EED" w:rsidRDefault="00BB6EED" w:rsidP="004338B8">
      <w:pPr>
        <w:pStyle w:val="Instructions"/>
      </w:pPr>
    </w:p>
    <w:p w14:paraId="6686C386" w14:textId="7DE97643" w:rsidR="00BB6EED" w:rsidRDefault="00CC273C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FE28C5" wp14:editId="1CEFB648">
                <wp:simplePos x="0" y="0"/>
                <wp:positionH relativeFrom="column">
                  <wp:posOffset>2239010</wp:posOffset>
                </wp:positionH>
                <wp:positionV relativeFrom="paragraph">
                  <wp:posOffset>6477</wp:posOffset>
                </wp:positionV>
                <wp:extent cx="1068916" cy="258052"/>
                <wp:effectExtent l="0" t="0" r="17145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16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A7AA4" w14:textId="572F7A8F" w:rsidR="00CC273C" w:rsidRPr="004B0C2F" w:rsidRDefault="00CC273C" w:rsidP="00CC27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i 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E28C5" id="Rectangle 31" o:spid="_x0000_s1049" style="position:absolute;left:0;text-align:left;margin-left:176.3pt;margin-top:.5pt;width:84.15pt;height:20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" fillcolor="#4472c4 [3204]" strokecolor="#1f3763 [1604]" strokeweight="1pt">
                <v:textbox>
                  <w:txbxContent>
                    <w:p w14:paraId="135A7AA4" w14:textId="572F7A8F" w:rsidR="00CC273C" w:rsidRPr="004B0C2F" w:rsidRDefault="00CC273C" w:rsidP="00CC273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=0 </w:t>
                      </w:r>
                    </w:p>
                  </w:txbxContent>
                </v:textbox>
              </v:rect>
            </w:pict>
          </mc:Fallback>
        </mc:AlternateContent>
      </w:r>
    </w:p>
    <w:p w14:paraId="5564E326" w14:textId="5F795DDD" w:rsidR="00BB6EED" w:rsidRDefault="00CC273C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AC471D" wp14:editId="06F0984C">
                <wp:simplePos x="0" y="0"/>
                <wp:positionH relativeFrom="margin">
                  <wp:posOffset>2800937</wp:posOffset>
                </wp:positionH>
                <wp:positionV relativeFrom="paragraph">
                  <wp:posOffset>122208</wp:posOffset>
                </wp:positionV>
                <wp:extent cx="0" cy="232913"/>
                <wp:effectExtent l="95250" t="0" r="57150" b="53340"/>
                <wp:wrapNone/>
                <wp:docPr id="38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32913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CE3DE" id="Connecteur droit 3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0.55pt,9.6pt" to="220.55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192884E6" w14:textId="3B4F0413" w:rsidR="00BB6EED" w:rsidRDefault="009F2F3E" w:rsidP="004338B8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5C1D13" wp14:editId="10A50442">
                <wp:simplePos x="0" y="0"/>
                <wp:positionH relativeFrom="column">
                  <wp:posOffset>1748514</wp:posOffset>
                </wp:positionH>
                <wp:positionV relativeFrom="paragraph">
                  <wp:posOffset>19025</wp:posOffset>
                </wp:positionV>
                <wp:extent cx="0" cy="1880559"/>
                <wp:effectExtent l="0" t="0" r="19050" b="247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05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13414" id="Straight Connector 64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7pt,1.5pt" to="137.7pt,1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8AB693" wp14:editId="73E5C82D">
                <wp:simplePos x="0" y="0"/>
                <wp:positionH relativeFrom="column">
                  <wp:posOffset>1748514</wp:posOffset>
                </wp:positionH>
                <wp:positionV relativeFrom="paragraph">
                  <wp:posOffset>10400</wp:posOffset>
                </wp:positionV>
                <wp:extent cx="1052423" cy="0"/>
                <wp:effectExtent l="0" t="0" r="14605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A5AC5B" id="Straight Connector 6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7pt,.8pt" to="220.5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20BF7420" w14:textId="34EEE16F" w:rsidR="00BB6EED" w:rsidRDefault="00CC273C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66C662" wp14:editId="1D30B0B6">
                <wp:simplePos x="0" y="0"/>
                <wp:positionH relativeFrom="margin">
                  <wp:posOffset>2061895</wp:posOffset>
                </wp:positionH>
                <wp:positionV relativeFrom="paragraph">
                  <wp:posOffset>27483</wp:posOffset>
                </wp:positionV>
                <wp:extent cx="1475105" cy="597535"/>
                <wp:effectExtent l="19050" t="19050" r="29845" b="31115"/>
                <wp:wrapNone/>
                <wp:docPr id="32" name="Losang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882009-96B8-4C6D-867C-312CCBFE0E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97535"/>
                        </a:xfrm>
                        <a:prstGeom prst="diamond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7FE44" w14:textId="2FF1A421" w:rsidR="00CC273C" w:rsidRPr="00EB42E7" w:rsidRDefault="009F2F3E" w:rsidP="00CC273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B42E7">
                              <w:rPr>
                                <w:sz w:val="16"/>
                                <w:szCs w:val="16"/>
                              </w:rPr>
                              <w:t xml:space="preserve">i &lt; </w:t>
                            </w:r>
                            <w:r w:rsidR="00EB42E7" w:rsidRPr="00EB42E7">
                              <w:rPr>
                                <w:sz w:val="16"/>
                                <w:szCs w:val="16"/>
                              </w:rPr>
                              <w:t>(number</w:t>
                            </w:r>
                            <w:r w:rsidRPr="00EB42E7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6C662" id="_x0000_s1050" type="#_x0000_t4" style="position:absolute;left:0;text-align:left;margin-left:162.35pt;margin-top:2.15pt;width:116.15pt;height:47.0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" fillcolor="#ffc000 [3207]" strokecolor="white [3201]" strokeweight="1.5pt">
                <v:textbox>
                  <w:txbxContent>
                    <w:p w14:paraId="0727FE44" w14:textId="2FF1A421" w:rsidR="00CC273C" w:rsidRPr="00EB42E7" w:rsidRDefault="009F2F3E" w:rsidP="00CC273C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B42E7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EB42E7">
                        <w:rPr>
                          <w:sz w:val="16"/>
                          <w:szCs w:val="16"/>
                        </w:rPr>
                        <w:t xml:space="preserve"> &lt; </w:t>
                      </w:r>
                      <w:r w:rsidR="00EB42E7" w:rsidRPr="00EB42E7">
                        <w:rPr>
                          <w:sz w:val="16"/>
                          <w:szCs w:val="16"/>
                        </w:rPr>
                        <w:t>(number</w:t>
                      </w:r>
                      <w:r w:rsidRPr="00EB42E7">
                        <w:rPr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94B317" w14:textId="22A328FA" w:rsidR="00BB6EED" w:rsidRDefault="00BB6EED" w:rsidP="004338B8">
      <w:pPr>
        <w:pStyle w:val="Instructions"/>
      </w:pPr>
    </w:p>
    <w:p w14:paraId="7889155B" w14:textId="1C739291" w:rsidR="00BB6EED" w:rsidRDefault="009F2F3E" w:rsidP="004338B8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CA8B1C" wp14:editId="66783BFF">
                <wp:simplePos x="0" y="0"/>
                <wp:positionH relativeFrom="column">
                  <wp:posOffset>4120779</wp:posOffset>
                </wp:positionH>
                <wp:positionV relativeFrom="paragraph">
                  <wp:posOffset>28659</wp:posOffset>
                </wp:positionV>
                <wp:extent cx="0" cy="1466490"/>
                <wp:effectExtent l="0" t="0" r="19050" b="1968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6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1651C" id="Straight Connector 6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45pt,2.25pt" to="324.45pt,1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C2AFF3" wp14:editId="3CF164A0">
                <wp:simplePos x="0" y="0"/>
                <wp:positionH relativeFrom="column">
                  <wp:posOffset>3502325</wp:posOffset>
                </wp:positionH>
                <wp:positionV relativeFrom="paragraph">
                  <wp:posOffset>25879</wp:posOffset>
                </wp:positionV>
                <wp:extent cx="603849" cy="0"/>
                <wp:effectExtent l="0" t="0" r="2540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9CF28" id="Straight Connector 6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75pt,2.05pt" to="323.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674CFBCC" w14:textId="58545F01" w:rsidR="00BB6EED" w:rsidRDefault="00BB6EED" w:rsidP="004338B8">
      <w:pPr>
        <w:pStyle w:val="Instructions"/>
      </w:pPr>
    </w:p>
    <w:p w14:paraId="3169D932" w14:textId="5DAA020B" w:rsidR="009F2F3E" w:rsidRDefault="009F2F3E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EE9475" wp14:editId="532DBD25">
                <wp:simplePos x="0" y="0"/>
                <wp:positionH relativeFrom="margin">
                  <wp:posOffset>2792577</wp:posOffset>
                </wp:positionH>
                <wp:positionV relativeFrom="paragraph">
                  <wp:posOffset>4165</wp:posOffset>
                </wp:positionV>
                <wp:extent cx="0" cy="153619"/>
                <wp:effectExtent l="95250" t="0" r="57150" b="56515"/>
                <wp:wrapNone/>
                <wp:docPr id="47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61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793A6" id="Connecteur droit 39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9pt,.35pt" to="219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4D4BD28F" w14:textId="6B4636CE" w:rsidR="009F2F3E" w:rsidRDefault="009F2F3E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D980EB" wp14:editId="55E32824">
                <wp:simplePos x="0" y="0"/>
                <wp:positionH relativeFrom="column">
                  <wp:posOffset>2274621</wp:posOffset>
                </wp:positionH>
                <wp:positionV relativeFrom="paragraph">
                  <wp:posOffset>3810</wp:posOffset>
                </wp:positionV>
                <wp:extent cx="1068916" cy="258052"/>
                <wp:effectExtent l="0" t="0" r="17145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916" cy="2580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24435" w14:textId="281F5723" w:rsidR="009F2F3E" w:rsidRPr="004B0C2F" w:rsidRDefault="009F2F3E" w:rsidP="009F2F3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i +=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80EB" id="Rectangle 48" o:spid="_x0000_s1051" style="position:absolute;left:0;text-align:left;margin-left:179.1pt;margin-top:.3pt;width:84.15pt;height:20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" fillcolor="#4472c4 [3204]" strokecolor="#1f3763 [1604]" strokeweight="1pt">
                <v:textbox>
                  <w:txbxContent>
                    <w:p w14:paraId="22524435" w14:textId="281F5723" w:rsidR="009F2F3E" w:rsidRPr="004B0C2F" w:rsidRDefault="009F2F3E" w:rsidP="009F2F3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+= 1</w:t>
                      </w:r>
                    </w:p>
                  </w:txbxContent>
                </v:textbox>
              </v:rect>
            </w:pict>
          </mc:Fallback>
        </mc:AlternateContent>
      </w:r>
    </w:p>
    <w:p w14:paraId="3D4A7215" w14:textId="5E1D3F14" w:rsidR="00ED21EC" w:rsidRDefault="009F2F3E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9519A3" wp14:editId="7FE6FB63">
                <wp:simplePos x="0" y="0"/>
                <wp:positionH relativeFrom="margin">
                  <wp:posOffset>2812821</wp:posOffset>
                </wp:positionH>
                <wp:positionV relativeFrom="paragraph">
                  <wp:posOffset>124307</wp:posOffset>
                </wp:positionV>
                <wp:extent cx="0" cy="153619"/>
                <wp:effectExtent l="95250" t="0" r="57150" b="56515"/>
                <wp:wrapNone/>
                <wp:docPr id="55" name="Connecteur droit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4DB56E3-F592-4AEF-9C35-D20B492DEF9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53619"/>
                        </a:xfrm>
                        <a:prstGeom prst="line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ED454" id="Connecteur droit 3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5pt,9.8pt" to="221.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" strokecolor="#4472c4 [3204]" strokeweight=".5pt">
                <v:stroke endarrow="open" joinstyle="miter"/>
                <o:lock v:ext="edit" shapetype="f"/>
                <w10:wrap anchorx="margin"/>
              </v:line>
            </w:pict>
          </mc:Fallback>
        </mc:AlternateContent>
      </w:r>
    </w:p>
    <w:p w14:paraId="402AF7C8" w14:textId="091031D3" w:rsidR="00040005" w:rsidRDefault="00040005" w:rsidP="004338B8">
      <w:pPr>
        <w:pStyle w:val="Instructions"/>
      </w:pPr>
    </w:p>
    <w:p w14:paraId="34CC3705" w14:textId="4D541BFB" w:rsidR="00040005" w:rsidRDefault="009F2F3E" w:rsidP="004338B8">
      <w:pPr>
        <w:pStyle w:val="Instructions"/>
      </w:pPr>
      <w:r w:rsidRPr="00CC27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5B1DB1" wp14:editId="1E6829D1">
                <wp:simplePos x="0" y="0"/>
                <wp:positionH relativeFrom="margin">
                  <wp:posOffset>2179320</wp:posOffset>
                </wp:positionH>
                <wp:positionV relativeFrom="paragraph">
                  <wp:posOffset>8255</wp:posOffset>
                </wp:positionV>
                <wp:extent cx="1270635" cy="311150"/>
                <wp:effectExtent l="0" t="0" r="5715" b="0"/>
                <wp:wrapNone/>
                <wp:docPr id="37" name="Parallélogramm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F63D4C-1319-4F92-BA8D-CDD8B181AD7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635" cy="311150"/>
                        </a:xfrm>
                        <a:prstGeom prst="parallelogram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4B72A" w14:textId="6D45480A" w:rsidR="00CC273C" w:rsidRPr="00BD3DAD" w:rsidRDefault="009F2F3E" w:rsidP="00CC27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</w:rPr>
                              <w:t>Print(i ,end=)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B1DB1" id="_x0000_s1052" type="#_x0000_t7" style="position:absolute;left:0;text-align:left;margin-left:171.6pt;margin-top:.65pt;width:100.05pt;height:24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" adj="1322" fillcolor="#70ad47 [3209]" stroked="f" strokeweight="1pt">
                <v:textbox>
                  <w:txbxContent>
                    <w:p w14:paraId="7164B72A" w14:textId="6D45480A" w:rsidR="00CC273C" w:rsidRPr="00BD3DAD" w:rsidRDefault="009F2F3E" w:rsidP="00CC273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>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</w:rPr>
                        <w:t xml:space="preserve"> ,end=)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504B4A" w14:textId="61E34CC2" w:rsidR="009F2F3E" w:rsidRDefault="009F2F3E" w:rsidP="004338B8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04987F" wp14:editId="4135E788">
                <wp:simplePos x="0" y="0"/>
                <wp:positionH relativeFrom="column">
                  <wp:posOffset>2731926</wp:posOffset>
                </wp:positionH>
                <wp:positionV relativeFrom="paragraph">
                  <wp:posOffset>151142</wp:posOffset>
                </wp:positionV>
                <wp:extent cx="0" cy="181155"/>
                <wp:effectExtent l="0" t="0" r="1905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F6F6C" id="Straight Connector 6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1pt,11.9pt" to="215.1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FDB6E49" w14:textId="6022BBC9" w:rsidR="009F2F3E" w:rsidRDefault="009F2F3E" w:rsidP="004338B8">
      <w:pPr>
        <w:pStyle w:val="Instructions"/>
      </w:pPr>
    </w:p>
    <w:p w14:paraId="2F8B02FC" w14:textId="0D30B91A" w:rsidR="009F2F3E" w:rsidRDefault="009F2F3E" w:rsidP="004338B8">
      <w:pPr>
        <w:pStyle w:val="Instructions"/>
      </w:pP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39D63E" wp14:editId="2837CFE7">
                <wp:simplePos x="0" y="0"/>
                <wp:positionH relativeFrom="column">
                  <wp:posOffset>2799040</wp:posOffset>
                </wp:positionH>
                <wp:positionV relativeFrom="paragraph">
                  <wp:posOffset>115812</wp:posOffset>
                </wp:positionV>
                <wp:extent cx="0" cy="198407"/>
                <wp:effectExtent l="0" t="0" r="19050" b="304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AEDAD" id="Straight Connector 7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4pt,9.1pt" to="220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9DF726" wp14:editId="47906FCC">
                <wp:simplePos x="0" y="0"/>
                <wp:positionH relativeFrom="column">
                  <wp:posOffset>2792310</wp:posOffset>
                </wp:positionH>
                <wp:positionV relativeFrom="paragraph">
                  <wp:posOffset>125299</wp:posOffset>
                </wp:positionV>
                <wp:extent cx="1354347" cy="0"/>
                <wp:effectExtent l="0" t="0" r="3683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3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C9A49" id="Straight Connector 6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85pt,9.85pt" to="326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EDA600" wp14:editId="51A7421A">
                <wp:simplePos x="0" y="0"/>
                <wp:positionH relativeFrom="column">
                  <wp:posOffset>1774394</wp:posOffset>
                </wp:positionH>
                <wp:positionV relativeFrom="paragraph">
                  <wp:posOffset>13155</wp:posOffset>
                </wp:positionV>
                <wp:extent cx="939656" cy="0"/>
                <wp:effectExtent l="0" t="0" r="32385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6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581FE1" id="Straight Connector 65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7pt,1.05pt" to="213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3D3B0582" w14:textId="0F34754B" w:rsidR="009F2F3E" w:rsidRDefault="009F2F3E" w:rsidP="004338B8">
      <w:pPr>
        <w:pStyle w:val="Instructions"/>
      </w:pPr>
      <w:r w:rsidRPr="007A581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3DFA41" wp14:editId="2454C381">
                <wp:simplePos x="0" y="0"/>
                <wp:positionH relativeFrom="margin">
                  <wp:posOffset>2432529</wp:posOffset>
                </wp:positionH>
                <wp:positionV relativeFrom="paragraph">
                  <wp:posOffset>137352</wp:posOffset>
                </wp:positionV>
                <wp:extent cx="770890" cy="307340"/>
                <wp:effectExtent l="0" t="0" r="10160" b="16510"/>
                <wp:wrapNone/>
                <wp:docPr id="62" name="Rectangle : coins arrondis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8CDF225B-97BE-4FA8-B15C-9B56C678C2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890" cy="30734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AF3D7" w14:textId="77777777" w:rsidR="009F2F3E" w:rsidRPr="00BD3DAD" w:rsidRDefault="009F2F3E" w:rsidP="009F2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D3DAD"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3DFA41" id="_x0000_s1053" style="position:absolute;left:0;text-align:left;margin-left:191.55pt;margin-top:10.8pt;width:60.7pt;height:24.2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" fillcolor="black [3200]" strokecolor="black [480]" strokeweight="1pt">
                <v:stroke joinstyle="miter"/>
                <v:textbox>
                  <w:txbxContent>
                    <w:p w14:paraId="545AF3D7" w14:textId="77777777" w:rsidR="009F2F3E" w:rsidRPr="00BD3DAD" w:rsidRDefault="009F2F3E" w:rsidP="009F2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BD3DAD"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A9D4985" w14:textId="3E4F3089" w:rsidR="009F2F3E" w:rsidRDefault="009F2F3E" w:rsidP="004338B8">
      <w:pPr>
        <w:pStyle w:val="Instructions"/>
      </w:pPr>
    </w:p>
    <w:p w14:paraId="7F05D653" w14:textId="77777777" w:rsidR="009F2F3E" w:rsidRDefault="009F2F3E" w:rsidP="004338B8">
      <w:pPr>
        <w:pStyle w:val="Instructions"/>
      </w:pPr>
    </w:p>
    <w:p w14:paraId="68286A8F" w14:textId="70B9B1C6" w:rsidR="008B5CF9" w:rsidRDefault="008B5CF9" w:rsidP="008B5CF9">
      <w:pPr>
        <w:pStyle w:val="Question"/>
        <w:numPr>
          <w:ilvl w:val="0"/>
          <w:numId w:val="45"/>
        </w:numPr>
      </w:pPr>
      <w:r>
        <w:t xml:space="preserve">Review the code and find </w:t>
      </w:r>
      <w:r w:rsidRPr="008B5CF9">
        <w:rPr>
          <w:b/>
        </w:rPr>
        <w:t>the error</w:t>
      </w:r>
      <w:r>
        <w:t xml:space="preserve"> and explain them.</w:t>
      </w:r>
    </w:p>
    <w:p w14:paraId="2DCABF71" w14:textId="77777777" w:rsidR="00040005" w:rsidRDefault="00040005" w:rsidP="00040005">
      <w:pPr>
        <w:pStyle w:val="Instructions"/>
      </w:pPr>
      <w:r>
        <w:lastRenderedPageBreak/>
        <w:t>number = int(input())</w:t>
      </w:r>
    </w:p>
    <w:p w14:paraId="561F1CC1" w14:textId="77777777" w:rsidR="00040005" w:rsidRDefault="00040005" w:rsidP="00040005">
      <w:pPr>
        <w:pStyle w:val="Instructions"/>
      </w:pPr>
      <w:r>
        <w:t>result = ""</w:t>
      </w:r>
    </w:p>
    <w:p w14:paraId="029EF5A1" w14:textId="77777777" w:rsidR="00040005" w:rsidRDefault="00040005" w:rsidP="00040005">
      <w:pPr>
        <w:pStyle w:val="Instructions"/>
      </w:pPr>
      <w:r>
        <w:t>for index in range(number):</w:t>
      </w:r>
    </w:p>
    <w:p w14:paraId="2741C8FA" w14:textId="77777777" w:rsidR="00040005" w:rsidRDefault="00040005" w:rsidP="00040005">
      <w:pPr>
        <w:pStyle w:val="Instructions"/>
      </w:pPr>
      <w:r>
        <w:t xml:space="preserve">   result = result + " " + str(index + 1)</w:t>
      </w:r>
    </w:p>
    <w:p w14:paraId="43C291E7" w14:textId="21C7EE19" w:rsidR="00040005" w:rsidRDefault="00040005" w:rsidP="00040005">
      <w:pPr>
        <w:pStyle w:val="Instructions"/>
      </w:pPr>
      <w:r>
        <w:t>print(result)</w:t>
      </w:r>
    </w:p>
    <w:p w14:paraId="63E3B36C" w14:textId="09BB8048" w:rsidR="002A551E" w:rsidRDefault="008B5CF9" w:rsidP="002A551E">
      <w:pPr>
        <w:pStyle w:val="Question"/>
        <w:numPr>
          <w:ilvl w:val="0"/>
          <w:numId w:val="45"/>
        </w:numPr>
      </w:pPr>
      <w:r>
        <w:t>Write your own good code to solve this problem.</w:t>
      </w:r>
      <w:r w:rsidR="004338B8">
        <w:t xml:space="preserve"> </w:t>
      </w:r>
      <w:r>
        <w:t>This time, you can</w:t>
      </w:r>
      <w:r w:rsidR="00FC6DB5">
        <w:t>’t</w:t>
      </w:r>
      <w:r>
        <w:t xml:space="preserve"> us</w:t>
      </w:r>
      <w:r w:rsidR="00FC6DB5">
        <w:t xml:space="preserve">e the </w:t>
      </w:r>
      <w:r w:rsidR="00FC6DB5" w:rsidRPr="00FC6DB5">
        <w:rPr>
          <w:b/>
          <w:bCs w:val="0"/>
        </w:rPr>
        <w:t>for</w:t>
      </w:r>
      <w:r w:rsidRPr="004338B8">
        <w:rPr>
          <w:b/>
        </w:rPr>
        <w:t xml:space="preserve"> condition</w:t>
      </w:r>
      <w:r w:rsidR="005A1F11">
        <w:t>.</w:t>
      </w:r>
    </w:p>
    <w:p w14:paraId="45457105" w14:textId="77777777" w:rsidR="002A551E" w:rsidRDefault="002A551E" w:rsidP="002A551E">
      <w:pPr>
        <w:pStyle w:val="Instructions"/>
      </w:pPr>
      <w:r>
        <w:t>text = int(input())</w:t>
      </w:r>
    </w:p>
    <w:p w14:paraId="140DB558" w14:textId="77777777" w:rsidR="002A551E" w:rsidRDefault="002A551E" w:rsidP="002A551E">
      <w:pPr>
        <w:pStyle w:val="Instructions"/>
      </w:pPr>
      <w:r>
        <w:t>i = 0</w:t>
      </w:r>
    </w:p>
    <w:p w14:paraId="6CF2B35A" w14:textId="77777777" w:rsidR="002A551E" w:rsidRDefault="002A551E" w:rsidP="002A551E">
      <w:pPr>
        <w:pStyle w:val="Instructions"/>
      </w:pPr>
      <w:r>
        <w:t>number = 0</w:t>
      </w:r>
    </w:p>
    <w:p w14:paraId="35D7815A" w14:textId="77777777" w:rsidR="002A551E" w:rsidRDefault="002A551E" w:rsidP="002A551E">
      <w:pPr>
        <w:pStyle w:val="Instructions"/>
      </w:pPr>
      <w:r>
        <w:t>while i &lt; text:</w:t>
      </w:r>
    </w:p>
    <w:p w14:paraId="278A24B3" w14:textId="77777777" w:rsidR="002A551E" w:rsidRDefault="002A551E" w:rsidP="002A551E">
      <w:pPr>
        <w:pStyle w:val="Instructions"/>
      </w:pPr>
      <w:r>
        <w:t xml:space="preserve">    number = number + 1</w:t>
      </w:r>
    </w:p>
    <w:p w14:paraId="79AEBA0B" w14:textId="77777777" w:rsidR="002A551E" w:rsidRDefault="002A551E" w:rsidP="002A551E">
      <w:pPr>
        <w:pStyle w:val="Instructions"/>
      </w:pPr>
      <w:r>
        <w:t xml:space="preserve">    i = i + 1</w:t>
      </w:r>
    </w:p>
    <w:p w14:paraId="6F6110E2" w14:textId="45B035FE" w:rsidR="002A551E" w:rsidRPr="005C40F8" w:rsidRDefault="002A551E" w:rsidP="002A551E">
      <w:pPr>
        <w:pStyle w:val="Instructions"/>
      </w:pPr>
      <w:r>
        <w:t xml:space="preserve">    print(number, end=" ")</w:t>
      </w:r>
    </w:p>
    <w:sectPr w:rsidR="002A551E" w:rsidRPr="005C40F8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733B"/>
    <w:multiLevelType w:val="multilevel"/>
    <w:tmpl w:val="B9744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C3E70"/>
    <w:multiLevelType w:val="hybridMultilevel"/>
    <w:tmpl w:val="0DCCC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7985921"/>
    <w:multiLevelType w:val="hybridMultilevel"/>
    <w:tmpl w:val="40B0F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55B1F"/>
    <w:multiLevelType w:val="multilevel"/>
    <w:tmpl w:val="68F4B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1143D"/>
    <w:multiLevelType w:val="multilevel"/>
    <w:tmpl w:val="3C9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04881"/>
    <w:multiLevelType w:val="hybridMultilevel"/>
    <w:tmpl w:val="4A924E0C"/>
    <w:lvl w:ilvl="0" w:tplc="661231BA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01977"/>
    <w:multiLevelType w:val="hybridMultilevel"/>
    <w:tmpl w:val="2FB6A4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A5361"/>
    <w:multiLevelType w:val="hybridMultilevel"/>
    <w:tmpl w:val="5666E6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56D6E"/>
    <w:multiLevelType w:val="multilevel"/>
    <w:tmpl w:val="D58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E2D59"/>
    <w:multiLevelType w:val="hybridMultilevel"/>
    <w:tmpl w:val="DA0C7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4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211C4"/>
    <w:multiLevelType w:val="hybridMultilevel"/>
    <w:tmpl w:val="23A6ECC4"/>
    <w:lvl w:ilvl="0" w:tplc="7F7E6FC4">
      <w:start w:val="1"/>
      <w:numFmt w:val="decimal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E45514"/>
    <w:multiLevelType w:val="hybridMultilevel"/>
    <w:tmpl w:val="6ECA9F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D1A4C"/>
    <w:multiLevelType w:val="multilevel"/>
    <w:tmpl w:val="1FC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D104BF"/>
    <w:multiLevelType w:val="hybridMultilevel"/>
    <w:tmpl w:val="7318FE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5"/>
  </w:num>
  <w:num w:numId="3">
    <w:abstractNumId w:val="27"/>
  </w:num>
  <w:num w:numId="4">
    <w:abstractNumId w:val="17"/>
  </w:num>
  <w:num w:numId="5">
    <w:abstractNumId w:val="5"/>
  </w:num>
  <w:num w:numId="6">
    <w:abstractNumId w:val="23"/>
  </w:num>
  <w:num w:numId="7">
    <w:abstractNumId w:val="18"/>
  </w:num>
  <w:num w:numId="8">
    <w:abstractNumId w:val="33"/>
  </w:num>
  <w:num w:numId="9">
    <w:abstractNumId w:val="7"/>
  </w:num>
  <w:num w:numId="10">
    <w:abstractNumId w:val="24"/>
  </w:num>
  <w:num w:numId="11">
    <w:abstractNumId w:val="15"/>
  </w:num>
  <w:num w:numId="12">
    <w:abstractNumId w:val="31"/>
  </w:num>
  <w:num w:numId="13">
    <w:abstractNumId w:val="29"/>
  </w:num>
  <w:num w:numId="14">
    <w:abstractNumId w:val="10"/>
  </w:num>
  <w:num w:numId="15">
    <w:abstractNumId w:val="2"/>
  </w:num>
  <w:num w:numId="16">
    <w:abstractNumId w:val="21"/>
  </w:num>
  <w:num w:numId="17">
    <w:abstractNumId w:val="19"/>
  </w:num>
  <w:num w:numId="18">
    <w:abstractNumId w:val="35"/>
  </w:num>
  <w:num w:numId="19">
    <w:abstractNumId w:val="11"/>
  </w:num>
  <w:num w:numId="20">
    <w:abstractNumId w:val="1"/>
  </w:num>
  <w:num w:numId="21">
    <w:abstractNumId w:val="28"/>
  </w:num>
  <w:num w:numId="22">
    <w:abstractNumId w:val="28"/>
  </w:num>
  <w:num w:numId="23">
    <w:abstractNumId w:val="26"/>
  </w:num>
  <w:num w:numId="24">
    <w:abstractNumId w:val="12"/>
  </w:num>
  <w:num w:numId="25">
    <w:abstractNumId w:val="4"/>
  </w:num>
  <w:num w:numId="26">
    <w:abstractNumId w:val="34"/>
  </w:num>
  <w:num w:numId="27">
    <w:abstractNumId w:val="28"/>
  </w:num>
  <w:num w:numId="28">
    <w:abstractNumId w:val="28"/>
    <w:lvlOverride w:ilvl="0">
      <w:startOverride w:val="1"/>
    </w:lvlOverride>
  </w:num>
  <w:num w:numId="29">
    <w:abstractNumId w:val="28"/>
    <w:lvlOverride w:ilvl="0">
      <w:startOverride w:val="1"/>
    </w:lvlOverride>
  </w:num>
  <w:num w:numId="30">
    <w:abstractNumId w:val="8"/>
  </w:num>
  <w:num w:numId="31">
    <w:abstractNumId w:val="0"/>
  </w:num>
  <w:num w:numId="32">
    <w:abstractNumId w:val="6"/>
  </w:num>
  <w:num w:numId="33">
    <w:abstractNumId w:val="28"/>
    <w:lvlOverride w:ilvl="0">
      <w:startOverride w:val="1"/>
    </w:lvlOverride>
  </w:num>
  <w:num w:numId="34">
    <w:abstractNumId w:val="32"/>
  </w:num>
  <w:num w:numId="35">
    <w:abstractNumId w:val="9"/>
  </w:num>
  <w:num w:numId="36">
    <w:abstractNumId w:val="3"/>
  </w:num>
  <w:num w:numId="37">
    <w:abstractNumId w:val="30"/>
  </w:num>
  <w:num w:numId="38">
    <w:abstractNumId w:val="14"/>
  </w:num>
  <w:num w:numId="39">
    <w:abstractNumId w:val="28"/>
    <w:lvlOverride w:ilvl="0">
      <w:startOverride w:val="1"/>
    </w:lvlOverride>
  </w:num>
  <w:num w:numId="40">
    <w:abstractNumId w:val="16"/>
  </w:num>
  <w:num w:numId="41">
    <w:abstractNumId w:val="13"/>
  </w:num>
  <w:num w:numId="42">
    <w:abstractNumId w:val="28"/>
    <w:lvlOverride w:ilvl="0">
      <w:startOverride w:val="1"/>
    </w:lvlOverride>
  </w:num>
  <w:num w:numId="43">
    <w:abstractNumId w:val="28"/>
    <w:lvlOverride w:ilvl="0">
      <w:startOverride w:val="1"/>
    </w:lvlOverride>
  </w:num>
  <w:num w:numId="44">
    <w:abstractNumId w:val="20"/>
  </w:num>
  <w:num w:numId="45">
    <w:abstractNumId w:val="2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D5"/>
    <w:rsid w:val="00004010"/>
    <w:rsid w:val="00025B9E"/>
    <w:rsid w:val="000322F8"/>
    <w:rsid w:val="00040005"/>
    <w:rsid w:val="00046EC0"/>
    <w:rsid w:val="000528B7"/>
    <w:rsid w:val="000538F4"/>
    <w:rsid w:val="00063D86"/>
    <w:rsid w:val="00066D46"/>
    <w:rsid w:val="00070B3E"/>
    <w:rsid w:val="00077C91"/>
    <w:rsid w:val="000909A3"/>
    <w:rsid w:val="00095AC0"/>
    <w:rsid w:val="000A2319"/>
    <w:rsid w:val="000A6E58"/>
    <w:rsid w:val="000D7B8E"/>
    <w:rsid w:val="000E65F2"/>
    <w:rsid w:val="000F1513"/>
    <w:rsid w:val="000F16DB"/>
    <w:rsid w:val="001047D8"/>
    <w:rsid w:val="001049A4"/>
    <w:rsid w:val="00105CC7"/>
    <w:rsid w:val="00106288"/>
    <w:rsid w:val="00127B81"/>
    <w:rsid w:val="00127C48"/>
    <w:rsid w:val="00162D44"/>
    <w:rsid w:val="00176DA5"/>
    <w:rsid w:val="001A05BB"/>
    <w:rsid w:val="001C712F"/>
    <w:rsid w:val="001D7D7F"/>
    <w:rsid w:val="001E28C6"/>
    <w:rsid w:val="001E5F0D"/>
    <w:rsid w:val="001E7AA5"/>
    <w:rsid w:val="002145A3"/>
    <w:rsid w:val="0021677B"/>
    <w:rsid w:val="00230963"/>
    <w:rsid w:val="00236DB2"/>
    <w:rsid w:val="002470E0"/>
    <w:rsid w:val="00253665"/>
    <w:rsid w:val="00267592"/>
    <w:rsid w:val="00270E88"/>
    <w:rsid w:val="00274245"/>
    <w:rsid w:val="0027597B"/>
    <w:rsid w:val="002854C9"/>
    <w:rsid w:val="00285BCC"/>
    <w:rsid w:val="002954E6"/>
    <w:rsid w:val="00297E0E"/>
    <w:rsid w:val="002A551E"/>
    <w:rsid w:val="002C2796"/>
    <w:rsid w:val="002D1850"/>
    <w:rsid w:val="002D44CC"/>
    <w:rsid w:val="002D4629"/>
    <w:rsid w:val="002E1AA9"/>
    <w:rsid w:val="002F5ADE"/>
    <w:rsid w:val="0030183F"/>
    <w:rsid w:val="00303D4F"/>
    <w:rsid w:val="003150AE"/>
    <w:rsid w:val="003237F1"/>
    <w:rsid w:val="00337160"/>
    <w:rsid w:val="00337EFD"/>
    <w:rsid w:val="00346333"/>
    <w:rsid w:val="00356544"/>
    <w:rsid w:val="00361145"/>
    <w:rsid w:val="00392B98"/>
    <w:rsid w:val="00395214"/>
    <w:rsid w:val="003C4510"/>
    <w:rsid w:val="003E18EC"/>
    <w:rsid w:val="003E3378"/>
    <w:rsid w:val="003E3674"/>
    <w:rsid w:val="003E63EA"/>
    <w:rsid w:val="003E6809"/>
    <w:rsid w:val="00405D2C"/>
    <w:rsid w:val="00406DE4"/>
    <w:rsid w:val="00410C4A"/>
    <w:rsid w:val="00420B62"/>
    <w:rsid w:val="00421870"/>
    <w:rsid w:val="00421BAA"/>
    <w:rsid w:val="004338B8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6DA6"/>
    <w:rsid w:val="004D127E"/>
    <w:rsid w:val="004D2B39"/>
    <w:rsid w:val="004E6707"/>
    <w:rsid w:val="004F000A"/>
    <w:rsid w:val="005330EC"/>
    <w:rsid w:val="00535B58"/>
    <w:rsid w:val="00552E83"/>
    <w:rsid w:val="0055342C"/>
    <w:rsid w:val="00565462"/>
    <w:rsid w:val="00575152"/>
    <w:rsid w:val="00575AC6"/>
    <w:rsid w:val="00591839"/>
    <w:rsid w:val="00592A68"/>
    <w:rsid w:val="00593211"/>
    <w:rsid w:val="005A1F11"/>
    <w:rsid w:val="005B1B20"/>
    <w:rsid w:val="005C40F8"/>
    <w:rsid w:val="005D7ED0"/>
    <w:rsid w:val="005E282D"/>
    <w:rsid w:val="005E39AC"/>
    <w:rsid w:val="005E7448"/>
    <w:rsid w:val="00620E37"/>
    <w:rsid w:val="00622066"/>
    <w:rsid w:val="00622C39"/>
    <w:rsid w:val="00627219"/>
    <w:rsid w:val="00637FC0"/>
    <w:rsid w:val="006640E8"/>
    <w:rsid w:val="00672D8A"/>
    <w:rsid w:val="00681413"/>
    <w:rsid w:val="00685B67"/>
    <w:rsid w:val="00687D50"/>
    <w:rsid w:val="00692579"/>
    <w:rsid w:val="00692F2D"/>
    <w:rsid w:val="006B2BEA"/>
    <w:rsid w:val="006B70FC"/>
    <w:rsid w:val="006E361B"/>
    <w:rsid w:val="006E79DA"/>
    <w:rsid w:val="0070203E"/>
    <w:rsid w:val="00705066"/>
    <w:rsid w:val="00706183"/>
    <w:rsid w:val="00707F5D"/>
    <w:rsid w:val="00716996"/>
    <w:rsid w:val="007374E3"/>
    <w:rsid w:val="00747B2C"/>
    <w:rsid w:val="007541A2"/>
    <w:rsid w:val="007913D0"/>
    <w:rsid w:val="007A5815"/>
    <w:rsid w:val="007A6888"/>
    <w:rsid w:val="007C7C6B"/>
    <w:rsid w:val="00800554"/>
    <w:rsid w:val="00821335"/>
    <w:rsid w:val="008308A7"/>
    <w:rsid w:val="00870EC4"/>
    <w:rsid w:val="008726F7"/>
    <w:rsid w:val="00874E49"/>
    <w:rsid w:val="008835DD"/>
    <w:rsid w:val="00885A86"/>
    <w:rsid w:val="008909C7"/>
    <w:rsid w:val="008A0C5F"/>
    <w:rsid w:val="008B5AC2"/>
    <w:rsid w:val="008B5CF9"/>
    <w:rsid w:val="008C6148"/>
    <w:rsid w:val="008F38EB"/>
    <w:rsid w:val="00904310"/>
    <w:rsid w:val="00904C40"/>
    <w:rsid w:val="00914A97"/>
    <w:rsid w:val="0093474B"/>
    <w:rsid w:val="00942F42"/>
    <w:rsid w:val="00950A89"/>
    <w:rsid w:val="0096026C"/>
    <w:rsid w:val="0098731C"/>
    <w:rsid w:val="0099007D"/>
    <w:rsid w:val="009905CA"/>
    <w:rsid w:val="009B1A58"/>
    <w:rsid w:val="009C460E"/>
    <w:rsid w:val="009C502E"/>
    <w:rsid w:val="009D390C"/>
    <w:rsid w:val="009E0EFC"/>
    <w:rsid w:val="009E3456"/>
    <w:rsid w:val="009F2F3E"/>
    <w:rsid w:val="009F65B5"/>
    <w:rsid w:val="00A00D24"/>
    <w:rsid w:val="00A00D86"/>
    <w:rsid w:val="00A066DF"/>
    <w:rsid w:val="00A17A29"/>
    <w:rsid w:val="00A37F66"/>
    <w:rsid w:val="00A63A80"/>
    <w:rsid w:val="00A75C54"/>
    <w:rsid w:val="00A86449"/>
    <w:rsid w:val="00A96604"/>
    <w:rsid w:val="00AA68EC"/>
    <w:rsid w:val="00AD7958"/>
    <w:rsid w:val="00AF4BA9"/>
    <w:rsid w:val="00B11A5D"/>
    <w:rsid w:val="00B12877"/>
    <w:rsid w:val="00B35D8A"/>
    <w:rsid w:val="00B55BAB"/>
    <w:rsid w:val="00B704B0"/>
    <w:rsid w:val="00B92470"/>
    <w:rsid w:val="00B92732"/>
    <w:rsid w:val="00BA2986"/>
    <w:rsid w:val="00BA4A2B"/>
    <w:rsid w:val="00BA61D3"/>
    <w:rsid w:val="00BB6EED"/>
    <w:rsid w:val="00BC6E5D"/>
    <w:rsid w:val="00BD319B"/>
    <w:rsid w:val="00C06668"/>
    <w:rsid w:val="00C24B51"/>
    <w:rsid w:val="00C306BB"/>
    <w:rsid w:val="00C310B6"/>
    <w:rsid w:val="00C411DE"/>
    <w:rsid w:val="00C44A96"/>
    <w:rsid w:val="00C57EB5"/>
    <w:rsid w:val="00C71D30"/>
    <w:rsid w:val="00C739B3"/>
    <w:rsid w:val="00C80A39"/>
    <w:rsid w:val="00C8129B"/>
    <w:rsid w:val="00C814F5"/>
    <w:rsid w:val="00C84C50"/>
    <w:rsid w:val="00C85074"/>
    <w:rsid w:val="00C90A73"/>
    <w:rsid w:val="00CA097E"/>
    <w:rsid w:val="00CA7190"/>
    <w:rsid w:val="00CB12B1"/>
    <w:rsid w:val="00CC273C"/>
    <w:rsid w:val="00CD5D61"/>
    <w:rsid w:val="00CE08EC"/>
    <w:rsid w:val="00CE4C11"/>
    <w:rsid w:val="00CE56CC"/>
    <w:rsid w:val="00CF5391"/>
    <w:rsid w:val="00D03A22"/>
    <w:rsid w:val="00D06D14"/>
    <w:rsid w:val="00D32270"/>
    <w:rsid w:val="00D445A4"/>
    <w:rsid w:val="00D45E04"/>
    <w:rsid w:val="00D504C7"/>
    <w:rsid w:val="00D56831"/>
    <w:rsid w:val="00D81C7B"/>
    <w:rsid w:val="00D90B56"/>
    <w:rsid w:val="00DA4284"/>
    <w:rsid w:val="00DB67BF"/>
    <w:rsid w:val="00DC73CC"/>
    <w:rsid w:val="00DD0E65"/>
    <w:rsid w:val="00DE20AB"/>
    <w:rsid w:val="00DF3136"/>
    <w:rsid w:val="00E13AA0"/>
    <w:rsid w:val="00E2330F"/>
    <w:rsid w:val="00E36B9F"/>
    <w:rsid w:val="00E526FA"/>
    <w:rsid w:val="00E54974"/>
    <w:rsid w:val="00E558C2"/>
    <w:rsid w:val="00E61F54"/>
    <w:rsid w:val="00E63CCC"/>
    <w:rsid w:val="00E70E4A"/>
    <w:rsid w:val="00E90692"/>
    <w:rsid w:val="00E97E8B"/>
    <w:rsid w:val="00EA3526"/>
    <w:rsid w:val="00EA454D"/>
    <w:rsid w:val="00EB42E7"/>
    <w:rsid w:val="00EB7468"/>
    <w:rsid w:val="00EC7A19"/>
    <w:rsid w:val="00ED21EC"/>
    <w:rsid w:val="00EE22E4"/>
    <w:rsid w:val="00F029CE"/>
    <w:rsid w:val="00F02D2C"/>
    <w:rsid w:val="00F1573B"/>
    <w:rsid w:val="00F268FA"/>
    <w:rsid w:val="00F3100B"/>
    <w:rsid w:val="00F5142D"/>
    <w:rsid w:val="00F52F13"/>
    <w:rsid w:val="00F61A1D"/>
    <w:rsid w:val="00F63919"/>
    <w:rsid w:val="00FC6DB5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C2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25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7"/>
      </w:numPr>
      <w:tabs>
        <w:tab w:val="num" w:pos="360"/>
      </w:tabs>
      <w:spacing w:before="240" w:after="240"/>
      <w:ind w:left="0" w:firstLine="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0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66C41-6215-4D5A-B38C-69D1BF14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0</TotalTime>
  <Pages>7</Pages>
  <Words>274</Words>
  <Characters>1563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SENRIN.SIM</cp:lastModifiedBy>
  <cp:revision>2</cp:revision>
  <cp:lastPrinted>2023-08-06T08:51:00Z</cp:lastPrinted>
  <dcterms:created xsi:type="dcterms:W3CDTF">2023-08-06T08:53:00Z</dcterms:created>
  <dcterms:modified xsi:type="dcterms:W3CDTF">2023-08-06T08:53:00Z</dcterms:modified>
</cp:coreProperties>
</file>