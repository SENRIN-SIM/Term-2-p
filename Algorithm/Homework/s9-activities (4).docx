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0FF10" w14:textId="435FBEFD" w:rsidR="002D1850" w:rsidRDefault="002D1850" w:rsidP="002F5ADE">
      <w:pPr>
        <w:pStyle w:val="Heading1"/>
      </w:pPr>
      <w:bookmarkStart w:id="0" w:name="_GoBack"/>
      <w:bookmarkEnd w:id="0"/>
    </w:p>
    <w:p w14:paraId="4364D107" w14:textId="6C44F556" w:rsidR="002E1AA9" w:rsidRPr="002E1AA9" w:rsidRDefault="002E1AA9" w:rsidP="002E1AA9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console.</w:t>
      </w:r>
    </w:p>
    <w:p w14:paraId="0DB3D82E" w14:textId="77777777" w:rsidR="002E1AA9" w:rsidRPr="002E1AA9" w:rsidRDefault="002E1AA9" w:rsidP="002E1AA9">
      <w:pPr>
        <w:pStyle w:val="ListParagraph"/>
        <w:numPr>
          <w:ilvl w:val="0"/>
          <w:numId w:val="41"/>
        </w:numPr>
        <w:rPr>
          <w:rFonts w:cstheme="minorHAnsi"/>
        </w:rPr>
      </w:pPr>
      <w:r w:rsidRPr="002E1AA9">
        <w:rPr>
          <w:rFonts w:cstheme="minorHAnsi"/>
        </w:rPr>
        <w:t>Check if the text contains only sorted digits (from lowest to highest values)</w:t>
      </w:r>
    </w:p>
    <w:p w14:paraId="0CCD57D3" w14:textId="2EDFC2F7" w:rsidR="002E1AA9" w:rsidRDefault="002E1AA9" w:rsidP="002E1AA9">
      <w:pPr>
        <w:pStyle w:val="ListParagraph"/>
        <w:numPr>
          <w:ilvl w:val="0"/>
          <w:numId w:val="41"/>
        </w:numPr>
        <w:rPr>
          <w:rFonts w:cstheme="minorHAnsi"/>
        </w:rPr>
      </w:pPr>
      <w:r w:rsidRPr="002E1AA9">
        <w:rPr>
          <w:rFonts w:cstheme="minorHAnsi"/>
        </w:rPr>
        <w:t>If so, write SORTED, otherwise write NOT SORTED</w:t>
      </w:r>
    </w:p>
    <w:p w14:paraId="41AA9175" w14:textId="121907AA" w:rsidR="00162D44" w:rsidRPr="00162D44" w:rsidRDefault="00162D44" w:rsidP="00162D44">
      <w:pPr>
        <w:pStyle w:val="Question"/>
      </w:pPr>
      <w:r>
        <w:t xml:space="preserve">What will be the </w:t>
      </w:r>
      <w:r w:rsidRPr="00B35D8A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162D44" w:rsidRPr="00267592" w14:paraId="5392FDE6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56597431" w14:textId="77777777" w:rsidR="00162D44" w:rsidRPr="00267592" w:rsidRDefault="00162D44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40CB5545" w14:textId="77777777" w:rsidR="00162D44" w:rsidRPr="00267592" w:rsidRDefault="00162D44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485EA7" w:rsidRPr="00C85074" w14:paraId="229FDEAA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0ED9A596" w14:textId="378D97DC" w:rsidR="00485EA7" w:rsidRPr="00C53EF5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489</w:t>
            </w:r>
          </w:p>
        </w:tc>
        <w:tc>
          <w:tcPr>
            <w:tcW w:w="5245" w:type="dxa"/>
            <w:vAlign w:val="center"/>
          </w:tcPr>
          <w:p w14:paraId="4EB220C4" w14:textId="65819713" w:rsidR="00485EA7" w:rsidRPr="00C53EF5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SORTED</w:t>
            </w:r>
          </w:p>
        </w:tc>
      </w:tr>
      <w:tr w:rsidR="00485EA7" w:rsidRPr="00C85074" w14:paraId="44499006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A2DE2F7" w14:textId="3258C276" w:rsidR="00485EA7" w:rsidRDefault="00485EA7" w:rsidP="00C53EF5">
            <w:pPr>
              <w:jc w:val="left"/>
            </w:pPr>
            <w:r w:rsidRPr="002E1AA9">
              <w:rPr>
                <w:rFonts w:cstheme="minorHAnsi"/>
              </w:rPr>
              <w:t>4762</w:t>
            </w:r>
          </w:p>
        </w:tc>
        <w:tc>
          <w:tcPr>
            <w:tcW w:w="5245" w:type="dxa"/>
            <w:vAlign w:val="center"/>
          </w:tcPr>
          <w:p w14:paraId="7D691B4F" w14:textId="1228EE67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NOT SORTED</w:t>
            </w:r>
          </w:p>
        </w:tc>
      </w:tr>
      <w:tr w:rsidR="00485EA7" w:rsidRPr="00C85074" w14:paraId="71D9DFCB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5527066D" w14:textId="474EAE79" w:rsidR="00485EA7" w:rsidRPr="00B1336D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12</w:t>
            </w:r>
          </w:p>
        </w:tc>
        <w:tc>
          <w:tcPr>
            <w:tcW w:w="5245" w:type="dxa"/>
            <w:vAlign w:val="center"/>
          </w:tcPr>
          <w:p w14:paraId="552E720A" w14:textId="3088359E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SORTED</w:t>
            </w:r>
          </w:p>
        </w:tc>
      </w:tr>
      <w:tr w:rsidR="00485EA7" w:rsidRPr="00C85074" w14:paraId="578E019C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E6B59BE" w14:textId="58FF3045" w:rsidR="00485EA7" w:rsidRPr="00B1336D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1268</w:t>
            </w:r>
          </w:p>
        </w:tc>
        <w:tc>
          <w:tcPr>
            <w:tcW w:w="5245" w:type="dxa"/>
            <w:vAlign w:val="center"/>
          </w:tcPr>
          <w:p w14:paraId="075EB68D" w14:textId="7B9EB7DD" w:rsidR="00485EA7" w:rsidRPr="00C85074" w:rsidRDefault="00350CAD" w:rsidP="00C53EF5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SORTED</w:t>
            </w:r>
          </w:p>
        </w:tc>
      </w:tr>
      <w:tr w:rsidR="00350CAD" w:rsidRPr="00C85074" w14:paraId="610B333E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73158EEC" w14:textId="43B6C493" w:rsidR="00350CAD" w:rsidRPr="00B1336D" w:rsidRDefault="00350CAD" w:rsidP="00350CA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1896</w:t>
            </w:r>
          </w:p>
        </w:tc>
        <w:tc>
          <w:tcPr>
            <w:tcW w:w="5245" w:type="dxa"/>
            <w:vAlign w:val="center"/>
          </w:tcPr>
          <w:p w14:paraId="1D18F211" w14:textId="43728062" w:rsidR="00350CAD" w:rsidRPr="00C85074" w:rsidRDefault="00350CAD" w:rsidP="00350CAD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NOT SORTED</w:t>
            </w:r>
          </w:p>
        </w:tc>
      </w:tr>
      <w:tr w:rsidR="00350CAD" w:rsidRPr="00C85074" w14:paraId="3DF78BDB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67B761A" w14:textId="2D28805E" w:rsidR="00350CAD" w:rsidRDefault="00350CAD" w:rsidP="00350CA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1536</w:t>
            </w:r>
          </w:p>
        </w:tc>
        <w:tc>
          <w:tcPr>
            <w:tcW w:w="5245" w:type="dxa"/>
            <w:vAlign w:val="center"/>
          </w:tcPr>
          <w:p w14:paraId="196E77D3" w14:textId="2306836D" w:rsidR="00350CAD" w:rsidRPr="00C85074" w:rsidRDefault="00350CAD" w:rsidP="00350CAD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NOT SORTED</w:t>
            </w:r>
          </w:p>
        </w:tc>
      </w:tr>
      <w:tr w:rsidR="00350CAD" w:rsidRPr="00C85074" w14:paraId="4C5C41B5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3141746C" w14:textId="2DBC9D7F" w:rsidR="00350CAD" w:rsidRDefault="00350CAD" w:rsidP="00350CA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2789</w:t>
            </w:r>
          </w:p>
        </w:tc>
        <w:tc>
          <w:tcPr>
            <w:tcW w:w="5245" w:type="dxa"/>
            <w:vAlign w:val="center"/>
          </w:tcPr>
          <w:p w14:paraId="371C1B9E" w14:textId="1300821D" w:rsidR="00350CAD" w:rsidRPr="00C85074" w:rsidRDefault="00350CAD" w:rsidP="00350CAD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SORTED</w:t>
            </w:r>
          </w:p>
        </w:tc>
      </w:tr>
    </w:tbl>
    <w:p w14:paraId="2D8EE192" w14:textId="104AB8CE" w:rsidR="005D5BF2" w:rsidRDefault="00427A14" w:rsidP="00427A14">
      <w:pPr>
        <w:pStyle w:val="Question"/>
      </w:pPr>
      <w:r w:rsidRPr="00427A14">
        <w:t>How many parts can you divide the problem into? Individual work.</w:t>
      </w:r>
    </w:p>
    <w:p w14:paraId="2E43AAB0" w14:textId="77777777" w:rsidR="005D5BF2" w:rsidRDefault="005D5BF2" w:rsidP="005D5BF2">
      <w:pPr>
        <w:pStyle w:val="Instructions"/>
      </w:pPr>
    </w:p>
    <w:p w14:paraId="645E22AF" w14:textId="5F6F1000" w:rsidR="005D5BF2" w:rsidRDefault="00350CAD" w:rsidP="005D5BF2">
      <w:pPr>
        <w:pStyle w:val="Instructions"/>
      </w:pPr>
      <w:r>
        <w:t xml:space="preserve">Step1: </w:t>
      </w:r>
      <w:r w:rsidR="008812E2">
        <w:t>create variable for user input number</w:t>
      </w:r>
    </w:p>
    <w:p w14:paraId="42C5BE72" w14:textId="0576385C" w:rsidR="008812E2" w:rsidRDefault="008812E2" w:rsidP="005D5BF2">
      <w:pPr>
        <w:pStyle w:val="Instructions"/>
      </w:pPr>
      <w:r>
        <w:t xml:space="preserve">Step2 </w:t>
      </w:r>
      <w:r w:rsidR="006F38A2">
        <w:t>: create isStored for store False</w:t>
      </w:r>
    </w:p>
    <w:p w14:paraId="1C4C71D7" w14:textId="2A0D84E8" w:rsidR="008812E2" w:rsidRDefault="008812E2" w:rsidP="005D5BF2">
      <w:pPr>
        <w:pStyle w:val="Instructions"/>
      </w:pPr>
      <w:r>
        <w:t xml:space="preserve">Step3:  use for loop to repeat </w:t>
      </w:r>
    </w:p>
    <w:p w14:paraId="63B0836F" w14:textId="2A9F7CF0" w:rsidR="008812E2" w:rsidRPr="006F38A2" w:rsidRDefault="008812E2" w:rsidP="005D5BF2">
      <w:pPr>
        <w:pStyle w:val="Instructions"/>
        <w:rPr>
          <w:rFonts w:cstheme="minorBidi"/>
          <w:cs/>
        </w:rPr>
      </w:pPr>
      <w:r>
        <w:t>Step4</w:t>
      </w:r>
      <w:r w:rsidR="006F38A2">
        <w:t>: check number user in put is order or not</w:t>
      </w:r>
    </w:p>
    <w:p w14:paraId="2ED53084" w14:textId="3FFAAA86" w:rsidR="008812E2" w:rsidRDefault="008812E2" w:rsidP="00D93D23">
      <w:pPr>
        <w:pStyle w:val="Instructions"/>
        <w:spacing w:before="240"/>
        <w:rPr>
          <w:rFonts w:cs="Leelawadee UI"/>
          <w:szCs w:val="32"/>
        </w:rPr>
      </w:pPr>
      <w:r>
        <w:t xml:space="preserve">Step5: </w:t>
      </w:r>
      <w:r w:rsidR="00D93D23">
        <w:rPr>
          <w:rFonts w:cs="Leelawadee UI"/>
          <w:szCs w:val="32"/>
        </w:rPr>
        <w:t>if number oder print(NTORED)</w:t>
      </w:r>
    </w:p>
    <w:p w14:paraId="0E6C9FF7" w14:textId="484198F5" w:rsidR="00D93D23" w:rsidRPr="00D93D23" w:rsidRDefault="00D93D23" w:rsidP="00D93D23">
      <w:pPr>
        <w:pStyle w:val="Instructions"/>
        <w:spacing w:before="240"/>
        <w:rPr>
          <w:rFonts w:cs="Leelawadee UI"/>
          <w:szCs w:val="32"/>
        </w:rPr>
      </w:pPr>
      <w:r>
        <w:rPr>
          <w:rFonts w:cs="Leelawadee UI"/>
          <w:szCs w:val="32"/>
        </w:rPr>
        <w:t>Step6: if number not order print(NOT STORED)</w:t>
      </w:r>
    </w:p>
    <w:p w14:paraId="73C0E389" w14:textId="77777777" w:rsidR="005D5BF2" w:rsidRDefault="005D5BF2" w:rsidP="005D5BF2">
      <w:pPr>
        <w:pStyle w:val="Instructions"/>
      </w:pPr>
    </w:p>
    <w:p w14:paraId="1999D80F" w14:textId="77777777" w:rsidR="00427A14" w:rsidRDefault="00427A14" w:rsidP="005D5BF2">
      <w:pPr>
        <w:pStyle w:val="Instructions"/>
      </w:pPr>
    </w:p>
    <w:p w14:paraId="014ACF8E" w14:textId="77777777" w:rsidR="00427A14" w:rsidRDefault="00427A14" w:rsidP="005D5BF2">
      <w:pPr>
        <w:pStyle w:val="Instructions"/>
      </w:pPr>
    </w:p>
    <w:p w14:paraId="2ECEE94B" w14:textId="77777777" w:rsidR="00427A14" w:rsidRDefault="00427A14" w:rsidP="005D5BF2">
      <w:pPr>
        <w:pStyle w:val="Instructions"/>
      </w:pPr>
    </w:p>
    <w:p w14:paraId="766FC1A6" w14:textId="77777777" w:rsidR="005D5BF2" w:rsidRDefault="005D5BF2" w:rsidP="005D5BF2">
      <w:pPr>
        <w:pStyle w:val="Instructions"/>
      </w:pPr>
    </w:p>
    <w:p w14:paraId="1649EB5F" w14:textId="77777777" w:rsidR="005D5BF2" w:rsidRDefault="005D5BF2" w:rsidP="005D5BF2">
      <w:pPr>
        <w:pStyle w:val="Instructions"/>
      </w:pPr>
    </w:p>
    <w:p w14:paraId="5D11D9A8" w14:textId="77777777" w:rsidR="005D5BF2" w:rsidRDefault="005D5BF2" w:rsidP="005D5BF2">
      <w:pPr>
        <w:pStyle w:val="Instructions"/>
      </w:pPr>
    </w:p>
    <w:p w14:paraId="3CCBD16B" w14:textId="73B855D0" w:rsidR="00C001F3" w:rsidRDefault="00427A14" w:rsidP="004B0C2F">
      <w:pPr>
        <w:pStyle w:val="Question"/>
      </w:pPr>
      <w:r>
        <w:t>Create the flowchart structure of your algorithm. Team (3 students) work.</w:t>
      </w:r>
    </w:p>
    <w:p w14:paraId="5F19923B" w14:textId="77777777" w:rsidR="00C001F3" w:rsidRDefault="00C001F3" w:rsidP="00BD3DAD">
      <w:pPr>
        <w:pStyle w:val="Instructions"/>
        <w:pBdr>
          <w:bottom w:val="single" w:sz="4" w:space="31" w:color="auto"/>
        </w:pBdr>
      </w:pPr>
    </w:p>
    <w:p w14:paraId="29992AED" w14:textId="1150120B" w:rsidR="00BD3DAD" w:rsidRDefault="00BD3DAD" w:rsidP="00BD3DAD">
      <w:pPr>
        <w:pStyle w:val="Instructions"/>
        <w:pBdr>
          <w:bottom w:val="single" w:sz="4" w:space="31" w:color="auto"/>
        </w:pBd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AA867" wp14:editId="6F9ACDAE">
                <wp:simplePos x="0" y="0"/>
                <wp:positionH relativeFrom="column">
                  <wp:posOffset>2538730</wp:posOffset>
                </wp:positionH>
                <wp:positionV relativeFrom="paragraph">
                  <wp:posOffset>7620</wp:posOffset>
                </wp:positionV>
                <wp:extent cx="828675" cy="361950"/>
                <wp:effectExtent l="0" t="0" r="28575" b="19050"/>
                <wp:wrapNone/>
                <wp:docPr id="8" name="Rectangle : coins arrondis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91752E-C4DA-49C0-AEA7-CB11763188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0119" w14:textId="77777777" w:rsidR="00BD3DAD" w:rsidRPr="00BD3DAD" w:rsidRDefault="00BD3DAD" w:rsidP="00BD3D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D3DA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AA867" id="Rectangle : coins arrondis 36" o:spid="_x0000_s1026" style="position:absolute;left:0;text-align:left;margin-left:199.9pt;margin-top:.6pt;width:65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" fillcolor="black [3200]" strokecolor="black [480]" strokeweight="1pt">
                <v:stroke joinstyle="miter"/>
                <v:textbox>
                  <w:txbxContent>
                    <w:p w14:paraId="03FD0119" w14:textId="77777777" w:rsidR="00BD3DAD" w:rsidRPr="00BD3DAD" w:rsidRDefault="00BD3DAD" w:rsidP="00BD3DA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BD3DA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AC6007" w14:textId="1B8A8195" w:rsidR="00270D6C" w:rsidRDefault="00270D6C" w:rsidP="00BD3DAD">
      <w:pPr>
        <w:pStyle w:val="Instructions"/>
        <w:pBdr>
          <w:bottom w:val="single" w:sz="4" w:space="31" w:color="auto"/>
        </w:pBdr>
      </w:pPr>
    </w:p>
    <w:p w14:paraId="2B30EC93" w14:textId="2F859711" w:rsidR="00270D6C" w:rsidRDefault="00BD3DAD" w:rsidP="00BD3DAD">
      <w:pPr>
        <w:pStyle w:val="Instructions"/>
        <w:pBdr>
          <w:bottom w:val="single" w:sz="4" w:space="31" w:color="auto"/>
        </w:pBd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D10DB" wp14:editId="51D1CC01">
                <wp:simplePos x="0" y="0"/>
                <wp:positionH relativeFrom="column">
                  <wp:posOffset>2940685</wp:posOffset>
                </wp:positionH>
                <wp:positionV relativeFrom="paragraph">
                  <wp:posOffset>99695</wp:posOffset>
                </wp:positionV>
                <wp:extent cx="0" cy="197510"/>
                <wp:effectExtent l="95250" t="0" r="76200" b="50165"/>
                <wp:wrapNone/>
                <wp:docPr id="10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79B82" id="Connecteur droit 3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5pt,7.85pt" to="231.5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4AE2F84D" w14:textId="0BA14C74" w:rsidR="00BD3DAD" w:rsidRDefault="00BD3DAD" w:rsidP="00BD3DAD">
      <w:pPr>
        <w:pStyle w:val="Instructions"/>
        <w:pBdr>
          <w:bottom w:val="single" w:sz="4" w:space="31" w:color="auto"/>
        </w:pBdr>
      </w:pPr>
    </w:p>
    <w:p w14:paraId="7973904C" w14:textId="45FEC2A0" w:rsidR="00BD3DAD" w:rsidRDefault="00A963C2" w:rsidP="00BD3DAD">
      <w:pPr>
        <w:pStyle w:val="Instructions"/>
        <w:pBdr>
          <w:bottom w:val="single" w:sz="4" w:space="31" w:color="auto"/>
        </w:pBd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B23063" wp14:editId="0431C77E">
                <wp:simplePos x="0" y="0"/>
                <wp:positionH relativeFrom="margin">
                  <wp:posOffset>2286863</wp:posOffset>
                </wp:positionH>
                <wp:positionV relativeFrom="paragraph">
                  <wp:posOffset>6680</wp:posOffset>
                </wp:positionV>
                <wp:extent cx="1319917" cy="311498"/>
                <wp:effectExtent l="0" t="0" r="0" b="0"/>
                <wp:wrapNone/>
                <wp:docPr id="75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F63D4C-1319-4F92-BA8D-CDD8B181AD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311498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3BF91" w14:textId="5290331C" w:rsidR="00A963C2" w:rsidRPr="00BD3DAD" w:rsidRDefault="00A963C2" w:rsidP="00A963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Text=input()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306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4" o:spid="_x0000_s1027" type="#_x0000_t7" style="position:absolute;left:0;text-align:left;margin-left:180.05pt;margin-top:.55pt;width:103.95pt;height:24.5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" adj="1274" fillcolor="#70ad47 [3209]" stroked="f" strokeweight="1pt">
                <v:textbox>
                  <w:txbxContent>
                    <w:p w14:paraId="3D83BF91" w14:textId="5290331C" w:rsidR="00A963C2" w:rsidRPr="00BD3DAD" w:rsidRDefault="00A963C2" w:rsidP="00A963C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Text=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input()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89E0EC" w14:textId="09B5C45C" w:rsidR="00BD3DAD" w:rsidRDefault="00BD3DAD" w:rsidP="00BD3DAD">
      <w:pPr>
        <w:pStyle w:val="Instructions"/>
        <w:pBdr>
          <w:bottom w:val="single" w:sz="4" w:space="31" w:color="auto"/>
        </w:pBd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437F77" wp14:editId="184608E3">
                <wp:simplePos x="0" y="0"/>
                <wp:positionH relativeFrom="column">
                  <wp:posOffset>2931349</wp:posOffset>
                </wp:positionH>
                <wp:positionV relativeFrom="paragraph">
                  <wp:posOffset>88174</wp:posOffset>
                </wp:positionV>
                <wp:extent cx="0" cy="219075"/>
                <wp:effectExtent l="95250" t="0" r="57150" b="66675"/>
                <wp:wrapNone/>
                <wp:docPr id="2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1F92A" id="Connecteur droit 39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8pt,6.95pt" to="230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4EA59D41" w14:textId="4FE60FC5" w:rsidR="00BD3DAD" w:rsidRDefault="00BD3DAD" w:rsidP="00BD3DAD">
      <w:pPr>
        <w:pStyle w:val="Instructions"/>
        <w:pBdr>
          <w:bottom w:val="single" w:sz="4" w:space="31" w:color="auto"/>
        </w:pBdr>
      </w:pPr>
    </w:p>
    <w:p w14:paraId="7837CB12" w14:textId="61EDDC98" w:rsidR="00BD3DAD" w:rsidRDefault="004B0C2F" w:rsidP="00BD3DAD">
      <w:pPr>
        <w:pStyle w:val="Instructions"/>
        <w:pBdr>
          <w:bottom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5C70D" wp14:editId="64030AE5">
                <wp:simplePos x="0" y="0"/>
                <wp:positionH relativeFrom="column">
                  <wp:posOffset>2409996</wp:posOffset>
                </wp:positionH>
                <wp:positionV relativeFrom="paragraph">
                  <wp:posOffset>13296</wp:posOffset>
                </wp:positionV>
                <wp:extent cx="1068916" cy="258052"/>
                <wp:effectExtent l="0" t="0" r="17145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916" cy="25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4770" w14:textId="59BB1848" w:rsidR="004B0C2F" w:rsidRPr="004B0C2F" w:rsidRDefault="00D93D23" w:rsidP="004B0C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isS</w:t>
                            </w:r>
                            <w:r w:rsidR="004B0C2F" w:rsidRPr="004B0C2F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="004B0C2F" w:rsidRPr="004B0C2F">
                              <w:rPr>
                                <w:sz w:val="18"/>
                                <w:szCs w:val="18"/>
                              </w:rPr>
                              <w:t xml:space="preserve">ed = True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5C70D" id="Rectangle 39" o:spid="_x0000_s1028" style="position:absolute;left:0;text-align:left;margin-left:189.75pt;margin-top:1.05pt;width:84.15pt;height:20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" fillcolor="#4472c4 [3204]" strokecolor="#1f3763 [1604]" strokeweight="1pt">
                <v:textbox>
                  <w:txbxContent>
                    <w:p w14:paraId="207B4770" w14:textId="59BB1848" w:rsidR="004B0C2F" w:rsidRPr="004B0C2F" w:rsidRDefault="00D93D23" w:rsidP="004B0C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isS</w:t>
                      </w:r>
                      <w:r w:rsidR="004B0C2F" w:rsidRPr="004B0C2F">
                        <w:rPr>
                          <w:sz w:val="18"/>
                          <w:szCs w:val="18"/>
                        </w:rPr>
                        <w:t>or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="004B0C2F" w:rsidRPr="004B0C2F">
                        <w:rPr>
                          <w:sz w:val="18"/>
                          <w:szCs w:val="18"/>
                        </w:rPr>
                        <w:t>ed</w:t>
                      </w:r>
                      <w:proofErr w:type="spellEnd"/>
                      <w:proofErr w:type="gramEnd"/>
                      <w:r w:rsidR="004B0C2F" w:rsidRPr="004B0C2F">
                        <w:rPr>
                          <w:sz w:val="18"/>
                          <w:szCs w:val="18"/>
                        </w:rPr>
                        <w:t xml:space="preserve"> = True </w:t>
                      </w:r>
                    </w:p>
                  </w:txbxContent>
                </v:textbox>
              </v:rect>
            </w:pict>
          </mc:Fallback>
        </mc:AlternateContent>
      </w:r>
    </w:p>
    <w:p w14:paraId="4ED3ADBD" w14:textId="5F4C11E4" w:rsidR="00BD3DAD" w:rsidRDefault="004B0C2F" w:rsidP="00BD3DAD">
      <w:pPr>
        <w:pStyle w:val="Instructions"/>
        <w:pBdr>
          <w:bottom w:val="single" w:sz="4" w:space="31" w:color="auto"/>
        </w:pBd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864BA" wp14:editId="21021452">
                <wp:simplePos x="0" y="0"/>
                <wp:positionH relativeFrom="column">
                  <wp:posOffset>2935935</wp:posOffset>
                </wp:positionH>
                <wp:positionV relativeFrom="paragraph">
                  <wp:posOffset>138446</wp:posOffset>
                </wp:positionV>
                <wp:extent cx="0" cy="213756"/>
                <wp:effectExtent l="95250" t="0" r="57150" b="53340"/>
                <wp:wrapNone/>
                <wp:docPr id="1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3756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F7AFF" id="Connecteur droit 39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2pt,10.9pt" to="231.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51E803EC" w14:textId="174E0DCF" w:rsidR="00BD3DAD" w:rsidRDefault="006F38A2" w:rsidP="00BD3DAD">
      <w:pPr>
        <w:pStyle w:val="Instructions"/>
        <w:pBdr>
          <w:bottom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D5741D" wp14:editId="15AA11FD">
                <wp:simplePos x="0" y="0"/>
                <wp:positionH relativeFrom="column">
                  <wp:posOffset>1368392</wp:posOffset>
                </wp:positionH>
                <wp:positionV relativeFrom="paragraph">
                  <wp:posOffset>114135</wp:posOffset>
                </wp:positionV>
                <wp:extent cx="1566924" cy="0"/>
                <wp:effectExtent l="0" t="0" r="3365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9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CA528" id="Straight Connector 5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5pt,9pt" to="231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9E11E6" wp14:editId="589E2B70">
                <wp:simplePos x="0" y="0"/>
                <wp:positionH relativeFrom="column">
                  <wp:posOffset>1356517</wp:posOffset>
                </wp:positionH>
                <wp:positionV relativeFrom="paragraph">
                  <wp:posOffset>137885</wp:posOffset>
                </wp:positionV>
                <wp:extent cx="0" cy="2149433"/>
                <wp:effectExtent l="0" t="0" r="1905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9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16B17" id="Straight Connector 52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8pt,10.85pt" to="106.8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D70E9B2" w14:textId="47F7E55D" w:rsidR="00BD3DAD" w:rsidRDefault="006F38A2" w:rsidP="00BD3DAD">
      <w:pPr>
        <w:pStyle w:val="Instructions"/>
        <w:pBdr>
          <w:bottom w:val="single" w:sz="4" w:space="31" w:color="auto"/>
        </w:pBd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D6040" wp14:editId="3C0950DA">
                <wp:simplePos x="0" y="0"/>
                <wp:positionH relativeFrom="column">
                  <wp:posOffset>3610117</wp:posOffset>
                </wp:positionH>
                <wp:positionV relativeFrom="paragraph">
                  <wp:posOffset>7288</wp:posOffset>
                </wp:positionV>
                <wp:extent cx="621792" cy="369332"/>
                <wp:effectExtent l="0" t="0" r="0" b="0"/>
                <wp:wrapNone/>
                <wp:docPr id="17" name="ZoneText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F96CBB-21F5-4C43-8289-9C1DAE9611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16E445" w14:textId="77777777" w:rsidR="00BD3DAD" w:rsidRPr="00C001F3" w:rsidRDefault="00BD3DAD" w:rsidP="00BD3D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001F3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Done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D6040" id="_x0000_t202" coordsize="21600,21600" o:spt="202" path="m,l,21600r21600,l21600,xe">
                <v:stroke joinstyle="miter"/>
                <v:path gradientshapeok="t" o:connecttype="rect"/>
              </v:shapetype>
              <v:shape id="ZoneTexte 18" o:spid="_x0000_s1029" type="#_x0000_t202" style="position:absolute;left:0;text-align:left;margin-left:284.25pt;margin-top:.55pt;width:48.95pt;height:2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" filled="f" stroked="f">
                <v:textbox style="mso-fit-shape-to-text:t">
                  <w:txbxContent>
                    <w:p w14:paraId="3B16E445" w14:textId="77777777" w:rsidR="00BD3DAD" w:rsidRPr="00C001F3" w:rsidRDefault="00BD3DAD" w:rsidP="00BD3DA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001F3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4B0C2F"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28A0BF" wp14:editId="6CA4BED1">
                <wp:simplePos x="0" y="0"/>
                <wp:positionH relativeFrom="margin">
                  <wp:posOffset>2241702</wp:posOffset>
                </wp:positionH>
                <wp:positionV relativeFrom="paragraph">
                  <wp:posOffset>25310</wp:posOffset>
                </wp:positionV>
                <wp:extent cx="1475382" cy="597877"/>
                <wp:effectExtent l="19050" t="19050" r="29845" b="31115"/>
                <wp:wrapNone/>
                <wp:docPr id="40" name="Losang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882009-96B8-4C6D-867C-312CCBFE0E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382" cy="597877"/>
                        </a:xfrm>
                        <a:prstGeom prst="diamond">
                          <a:avLst/>
                        </a:prstGeom>
                        <a:solidFill>
                          <a:srgbClr val="FF2D2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DA715" w14:textId="13B806C5" w:rsidR="004B0C2F" w:rsidRPr="00BD3DAD" w:rsidRDefault="004B0C2F" w:rsidP="004B0C2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Len(text)-1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8A0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4" o:spid="_x0000_s1030" type="#_x0000_t4" style="position:absolute;left:0;text-align:left;margin-left:176.5pt;margin-top:2pt;width:116.15pt;height:47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" fillcolor="#ff2d20" strokecolor="white [3201]" strokeweight="1.5pt">
                <v:textbox>
                  <w:txbxContent>
                    <w:p w14:paraId="01FDA715" w14:textId="13B806C5" w:rsidR="004B0C2F" w:rsidRPr="00BD3DAD" w:rsidRDefault="004B0C2F" w:rsidP="004B0C2F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Len(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text)-1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782739" w14:textId="2C92CE87" w:rsidR="00BD3DAD" w:rsidRDefault="006F38A2" w:rsidP="00BD3DAD">
      <w:pPr>
        <w:pStyle w:val="Instructions"/>
        <w:pBdr>
          <w:bottom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09CF89" wp14:editId="76DAED85">
                <wp:simplePos x="0" y="0"/>
                <wp:positionH relativeFrom="column">
                  <wp:posOffset>3672205</wp:posOffset>
                </wp:positionH>
                <wp:positionV relativeFrom="paragraph">
                  <wp:posOffset>159880</wp:posOffset>
                </wp:positionV>
                <wp:extent cx="807522" cy="0"/>
                <wp:effectExtent l="0" t="0" r="3111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5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F8B4E" id="Straight Connector 5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5pt,12.6pt" to="352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IBuAEAAMQDAAAOAAAAZHJzL2Uyb0RvYy54bWysU8GOEzEMvSPxD1HudKYV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3D2E2B5" w14:textId="1AC94BBC" w:rsidR="00BD3DAD" w:rsidRDefault="006F38A2" w:rsidP="00BD3DAD">
      <w:pPr>
        <w:pStyle w:val="Instructions"/>
        <w:pBdr>
          <w:bottom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6B1C00" wp14:editId="4EAAF7B1">
                <wp:simplePos x="0" y="0"/>
                <wp:positionH relativeFrom="column">
                  <wp:posOffset>4479290</wp:posOffset>
                </wp:positionH>
                <wp:positionV relativeFrom="paragraph">
                  <wp:posOffset>3876</wp:posOffset>
                </wp:positionV>
                <wp:extent cx="0" cy="1869744"/>
                <wp:effectExtent l="0" t="0" r="19050" b="355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9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05D43" id="Straight Connector 5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pt,.3pt" to="352.7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842F1EC" w14:textId="27C5D34C" w:rsidR="00BD3DAD" w:rsidRDefault="00BD3DAD" w:rsidP="00BD3DAD">
      <w:pPr>
        <w:pStyle w:val="Instructions"/>
        <w:pBdr>
          <w:bottom w:val="single" w:sz="4" w:space="31" w:color="auto"/>
        </w:pBdr>
      </w:pPr>
    </w:p>
    <w:p w14:paraId="3D863378" w14:textId="6543C5F5" w:rsidR="00BD3DAD" w:rsidRDefault="004B0C2F" w:rsidP="00BD3DAD">
      <w:pPr>
        <w:pStyle w:val="Instructions"/>
        <w:pBdr>
          <w:bottom w:val="single" w:sz="4" w:space="31" w:color="auto"/>
        </w:pBd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0FD685" wp14:editId="1533F4E2">
                <wp:simplePos x="0" y="0"/>
                <wp:positionH relativeFrom="column">
                  <wp:posOffset>2985563</wp:posOffset>
                </wp:positionH>
                <wp:positionV relativeFrom="paragraph">
                  <wp:posOffset>5976</wp:posOffset>
                </wp:positionV>
                <wp:extent cx="0" cy="175846"/>
                <wp:effectExtent l="95250" t="0" r="57150" b="53340"/>
                <wp:wrapNone/>
                <wp:docPr id="13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5846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41270" id="Connecteur droit 39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1pt,.45pt" to="235.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7655F29E" w14:textId="7D666612" w:rsidR="00BD3DAD" w:rsidRDefault="004B0C2F" w:rsidP="00BD3DAD">
      <w:pPr>
        <w:pStyle w:val="Instructions"/>
        <w:pBdr>
          <w:bottom w:val="single" w:sz="4" w:space="31" w:color="auto"/>
        </w:pBd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5B68EF" wp14:editId="6A650891">
                <wp:simplePos x="0" y="0"/>
                <wp:positionH relativeFrom="margin">
                  <wp:posOffset>2269751</wp:posOffset>
                </wp:positionH>
                <wp:positionV relativeFrom="paragraph">
                  <wp:posOffset>24130</wp:posOffset>
                </wp:positionV>
                <wp:extent cx="1419283" cy="706837"/>
                <wp:effectExtent l="19050" t="19050" r="47625" b="36195"/>
                <wp:wrapNone/>
                <wp:docPr id="41" name="Losang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882009-96B8-4C6D-867C-312CCBFE0E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83" cy="706837"/>
                        </a:xfrm>
                        <a:prstGeom prst="diamond">
                          <a:avLst/>
                        </a:prstGeom>
                        <a:solidFill>
                          <a:srgbClr val="FF2D2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D539E" w14:textId="74CBC81F" w:rsidR="004B0C2F" w:rsidRPr="004B0C2F" w:rsidRDefault="004B0C2F" w:rsidP="004B0C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0C2F">
                              <w:rPr>
                                <w:sz w:val="16"/>
                                <w:szCs w:val="16"/>
                              </w:rPr>
                              <w:t>Len(text[i])&gt;len(text[i+1])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B68EF" id="_x0000_s1031" type="#_x0000_t4" style="position:absolute;left:0;text-align:left;margin-left:178.7pt;margin-top:1.9pt;width:111.75pt;height:55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" fillcolor="#ff2d20" strokecolor="white [3201]" strokeweight="1.5pt">
                <v:textbox>
                  <w:txbxContent>
                    <w:p w14:paraId="2CCD539E" w14:textId="74CBC81F" w:rsidR="004B0C2F" w:rsidRPr="004B0C2F" w:rsidRDefault="004B0C2F" w:rsidP="004B0C2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B0C2F">
                        <w:rPr>
                          <w:sz w:val="16"/>
                          <w:szCs w:val="16"/>
                        </w:rPr>
                        <w:t>Len(</w:t>
                      </w:r>
                      <w:proofErr w:type="gramEnd"/>
                      <w:r w:rsidRPr="004B0C2F">
                        <w:rPr>
                          <w:sz w:val="16"/>
                          <w:szCs w:val="16"/>
                        </w:rPr>
                        <w:t>text[</w:t>
                      </w:r>
                      <w:proofErr w:type="spellStart"/>
                      <w:r w:rsidRPr="004B0C2F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B0C2F">
                        <w:rPr>
                          <w:sz w:val="16"/>
                          <w:szCs w:val="16"/>
                        </w:rPr>
                        <w:t>])&gt;</w:t>
                      </w:r>
                      <w:proofErr w:type="spellStart"/>
                      <w:r w:rsidRPr="004B0C2F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4B0C2F">
                        <w:rPr>
                          <w:sz w:val="16"/>
                          <w:szCs w:val="16"/>
                        </w:rPr>
                        <w:t>(text[i+1])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575D4" w14:textId="2972D71F" w:rsidR="00BD3DAD" w:rsidRDefault="00BD3DAD" w:rsidP="00BD3DAD">
      <w:pPr>
        <w:pStyle w:val="Instructions"/>
        <w:pBdr>
          <w:bottom w:val="single" w:sz="4" w:space="31" w:color="auto"/>
        </w:pBdr>
      </w:pPr>
    </w:p>
    <w:p w14:paraId="6A232A83" w14:textId="6A4D8E80" w:rsidR="00BD3DAD" w:rsidRDefault="00BD3DAD" w:rsidP="00BD3DAD">
      <w:pPr>
        <w:pStyle w:val="Instructions"/>
        <w:pBdr>
          <w:bottom w:val="single" w:sz="4" w:space="31" w:color="auto"/>
        </w:pBdr>
      </w:pPr>
    </w:p>
    <w:p w14:paraId="586C4839" w14:textId="730C5128" w:rsidR="00BD3DAD" w:rsidRDefault="00BD3DAD" w:rsidP="004B0C2F">
      <w:pPr>
        <w:pStyle w:val="Instructions"/>
        <w:pBdr>
          <w:bottom w:val="single" w:sz="4" w:space="31" w:color="auto"/>
        </w:pBdr>
      </w:pPr>
    </w:p>
    <w:p w14:paraId="384A01BC" w14:textId="221C98AE" w:rsidR="00BD3DAD" w:rsidRDefault="004B0C2F" w:rsidP="00BD3DAD">
      <w:pPr>
        <w:pStyle w:val="Instructions"/>
        <w:pBdr>
          <w:bottom w:val="single" w:sz="4" w:space="31" w:color="auto"/>
        </w:pBd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5D7FCC" wp14:editId="72B6D50D">
                <wp:simplePos x="0" y="0"/>
                <wp:positionH relativeFrom="column">
                  <wp:posOffset>2985559</wp:posOffset>
                </wp:positionH>
                <wp:positionV relativeFrom="paragraph">
                  <wp:posOffset>117681</wp:posOffset>
                </wp:positionV>
                <wp:extent cx="0" cy="175846"/>
                <wp:effectExtent l="95250" t="0" r="57150" b="53340"/>
                <wp:wrapNone/>
                <wp:docPr id="43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5846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2092D" id="Connecteur droit 39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1pt,9.25pt" to="235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2256572B" w14:textId="79D04376" w:rsidR="00BD3DAD" w:rsidRDefault="00BD3DAD" w:rsidP="00BD3DAD">
      <w:pPr>
        <w:pStyle w:val="Instructions"/>
        <w:pBdr>
          <w:bottom w:val="single" w:sz="4" w:space="31" w:color="auto"/>
        </w:pBdr>
      </w:pPr>
    </w:p>
    <w:p w14:paraId="66124A8B" w14:textId="3019BDE5" w:rsidR="00BD3DAD" w:rsidRDefault="004B0C2F" w:rsidP="00BD3DAD">
      <w:pPr>
        <w:pStyle w:val="Instructions"/>
        <w:pBdr>
          <w:bottom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0EC531" wp14:editId="432E8A21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068705" cy="257810"/>
                <wp:effectExtent l="0" t="0" r="17145" b="279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E3F6" w14:textId="0C0C34CA" w:rsidR="004B0C2F" w:rsidRDefault="00D93D23" w:rsidP="004B0C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isS</w:t>
                            </w:r>
                            <w:r w:rsidR="004B0C2F" w:rsidRPr="004B0C2F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="004B0C2F" w:rsidRPr="004B0C2F">
                              <w:rPr>
                                <w:sz w:val="18"/>
                                <w:szCs w:val="18"/>
                              </w:rPr>
                              <w:t>ed =</w:t>
                            </w:r>
                            <w:r w:rsidR="004B0C2F">
                              <w:rPr>
                                <w:sz w:val="18"/>
                                <w:szCs w:val="18"/>
                              </w:rPr>
                              <w:t xml:space="preserve"> False</w:t>
                            </w:r>
                          </w:p>
                          <w:p w14:paraId="6D23D261" w14:textId="43174409" w:rsidR="004B0C2F" w:rsidRPr="004B0C2F" w:rsidRDefault="004B0C2F" w:rsidP="004B0C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B0C2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EC531" id="Rectangle 42" o:spid="_x0000_s1032" style="position:absolute;left:0;text-align:left;margin-left:0;margin-top:.2pt;width:84.15pt;height:20.3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" fillcolor="#4472c4 [3204]" strokecolor="#1f3763 [1604]" strokeweight="1pt">
                <v:textbox>
                  <w:txbxContent>
                    <w:p w14:paraId="6E99E3F6" w14:textId="0C0C34CA" w:rsidR="004B0C2F" w:rsidRDefault="00D93D23" w:rsidP="004B0C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isS</w:t>
                      </w:r>
                      <w:r w:rsidR="004B0C2F" w:rsidRPr="004B0C2F">
                        <w:rPr>
                          <w:sz w:val="18"/>
                          <w:szCs w:val="18"/>
                        </w:rPr>
                        <w:t>or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="004B0C2F" w:rsidRPr="004B0C2F">
                        <w:rPr>
                          <w:sz w:val="18"/>
                          <w:szCs w:val="18"/>
                        </w:rPr>
                        <w:t>ed</w:t>
                      </w:r>
                      <w:proofErr w:type="spellEnd"/>
                      <w:proofErr w:type="gramEnd"/>
                      <w:r w:rsidR="004B0C2F" w:rsidRPr="004B0C2F">
                        <w:rPr>
                          <w:sz w:val="18"/>
                          <w:szCs w:val="18"/>
                        </w:rPr>
                        <w:t xml:space="preserve"> =</w:t>
                      </w:r>
                      <w:r w:rsidR="004B0C2F">
                        <w:rPr>
                          <w:sz w:val="18"/>
                          <w:szCs w:val="18"/>
                        </w:rPr>
                        <w:t xml:space="preserve"> False</w:t>
                      </w:r>
                    </w:p>
                    <w:p w14:paraId="6D23D261" w14:textId="43174409" w:rsidR="004B0C2F" w:rsidRPr="004B0C2F" w:rsidRDefault="004B0C2F" w:rsidP="004B0C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B0C2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F08DD2" w14:textId="21590AF0" w:rsidR="00BD3DAD" w:rsidRDefault="006F38A2" w:rsidP="00BD3DAD">
      <w:pPr>
        <w:pStyle w:val="Instructions"/>
        <w:pBdr>
          <w:bottom w:val="single" w:sz="4" w:space="31" w:color="auto"/>
        </w:pBd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D3F58E" wp14:editId="5E050777">
                <wp:simplePos x="0" y="0"/>
                <wp:positionH relativeFrom="margin">
                  <wp:posOffset>2976169</wp:posOffset>
                </wp:positionH>
                <wp:positionV relativeFrom="paragraph">
                  <wp:posOffset>103723</wp:posOffset>
                </wp:positionV>
                <wp:extent cx="0" cy="308174"/>
                <wp:effectExtent l="95250" t="0" r="57150" b="53975"/>
                <wp:wrapNone/>
                <wp:docPr id="44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8174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4B3AE" id="Connecteur droit 39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4.35pt,8.15pt" to="234.3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549CB3A8" w14:textId="66DF58A8" w:rsidR="00BD3DAD" w:rsidRDefault="006F38A2" w:rsidP="00BD3DAD">
      <w:pPr>
        <w:pStyle w:val="Instructions"/>
        <w:pBdr>
          <w:bottom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613A4E" wp14:editId="1BE2FC65">
                <wp:simplePos x="0" y="0"/>
                <wp:positionH relativeFrom="column">
                  <wp:posOffset>1345261</wp:posOffset>
                </wp:positionH>
                <wp:positionV relativeFrom="paragraph">
                  <wp:posOffset>114054</wp:posOffset>
                </wp:positionV>
                <wp:extent cx="1637731" cy="0"/>
                <wp:effectExtent l="0" t="0" r="196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E9487D" id="Straight Connector 51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95pt,9pt" to="234.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C1A12C4" w14:textId="7B62E75F" w:rsidR="00BD3DAD" w:rsidRDefault="006F38A2" w:rsidP="00BD3DAD">
      <w:pPr>
        <w:pStyle w:val="Instructions"/>
        <w:pBdr>
          <w:bottom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7F6D10" wp14:editId="6FA35FF5">
                <wp:simplePos x="0" y="0"/>
                <wp:positionH relativeFrom="column">
                  <wp:posOffset>2976169</wp:posOffset>
                </wp:positionH>
                <wp:positionV relativeFrom="paragraph">
                  <wp:posOffset>6246</wp:posOffset>
                </wp:positionV>
                <wp:extent cx="1500647" cy="0"/>
                <wp:effectExtent l="0" t="0" r="2349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06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FA7A2" id="Straight Connector 56" o:spid="_x0000_s1026" style="position:absolute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35pt,.5pt" to="352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4B0C2F"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E97AD" wp14:editId="218F0A1B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1844702" cy="597877"/>
                <wp:effectExtent l="38100" t="19050" r="60325" b="31115"/>
                <wp:wrapNone/>
                <wp:docPr id="7" name="Losang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882009-96B8-4C6D-867C-312CCBFE0E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597877"/>
                        </a:xfrm>
                        <a:prstGeom prst="diamond">
                          <a:avLst/>
                        </a:prstGeom>
                        <a:solidFill>
                          <a:srgbClr val="FF2D2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8E4AF" w14:textId="42B02D3A" w:rsidR="00BD3DAD" w:rsidRPr="00BD3DAD" w:rsidRDefault="00D93D23" w:rsidP="004B0C2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isS</w:t>
                            </w:r>
                            <w:r w:rsidR="004B0C2F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="004B0C2F">
                              <w:rPr>
                                <w:sz w:val="18"/>
                                <w:szCs w:val="18"/>
                              </w:rPr>
                              <w:t>ed==True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E97AD" id="_x0000_s1033" type="#_x0000_t4" style="position:absolute;left:0;text-align:left;margin-left:0;margin-top:6.55pt;width:145.25pt;height:47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" fillcolor="#ff2d20" strokecolor="white [3201]" strokeweight="1.5pt">
                <v:textbox>
                  <w:txbxContent>
                    <w:p w14:paraId="78B8E4AF" w14:textId="42B02D3A" w:rsidR="00BD3DAD" w:rsidRPr="00BD3DAD" w:rsidRDefault="00D93D23" w:rsidP="004B0C2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isS</w:t>
                      </w:r>
                      <w:r w:rsidR="004B0C2F">
                        <w:rPr>
                          <w:sz w:val="18"/>
                          <w:szCs w:val="18"/>
                        </w:rPr>
                        <w:t>or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="004B0C2F">
                        <w:rPr>
                          <w:sz w:val="18"/>
                          <w:szCs w:val="18"/>
                        </w:rPr>
                        <w:t>ed</w:t>
                      </w:r>
                      <w:proofErr w:type="spellEnd"/>
                      <w:proofErr w:type="gramEnd"/>
                      <w:r w:rsidR="004B0C2F">
                        <w:rPr>
                          <w:sz w:val="18"/>
                          <w:szCs w:val="18"/>
                        </w:rPr>
                        <w:t>==True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864FB4" w14:textId="5FCA5413" w:rsidR="00BD3DAD" w:rsidRDefault="00BD3DAD" w:rsidP="00BD3DAD">
      <w:pPr>
        <w:pStyle w:val="Instructions"/>
        <w:pBdr>
          <w:bottom w:val="single" w:sz="4" w:space="31" w:color="auto"/>
        </w:pBdr>
      </w:pPr>
    </w:p>
    <w:p w14:paraId="26C62132" w14:textId="3EE81B1E" w:rsidR="00BD3DAD" w:rsidRDefault="006F38A2" w:rsidP="00BD3DAD">
      <w:pPr>
        <w:pStyle w:val="Instructions"/>
        <w:pBdr>
          <w:bottom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6517B3" wp14:editId="33305CBE">
                <wp:simplePos x="0" y="0"/>
                <wp:positionH relativeFrom="column">
                  <wp:posOffset>4845912</wp:posOffset>
                </wp:positionH>
                <wp:positionV relativeFrom="paragraph">
                  <wp:posOffset>64855</wp:posOffset>
                </wp:positionV>
                <wp:extent cx="0" cy="580030"/>
                <wp:effectExtent l="0" t="0" r="19050" b="298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599A6" id="Straight Connector 5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55pt,5.1pt" to="381.5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F9B24C" wp14:editId="1E563B98">
                <wp:simplePos x="0" y="0"/>
                <wp:positionH relativeFrom="column">
                  <wp:posOffset>3849625</wp:posOffset>
                </wp:positionH>
                <wp:positionV relativeFrom="paragraph">
                  <wp:posOffset>64855</wp:posOffset>
                </wp:positionV>
                <wp:extent cx="968991" cy="0"/>
                <wp:effectExtent l="0" t="0" r="222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9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4AA60" id="Straight Connector 5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1pt,5.1pt" to="379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9CA82F0" w14:textId="422AA986" w:rsidR="00BD3DAD" w:rsidRDefault="00BD3DAD" w:rsidP="00BD3DAD">
      <w:pPr>
        <w:pStyle w:val="Instructions"/>
        <w:pBdr>
          <w:bottom w:val="single" w:sz="4" w:space="31" w:color="auto"/>
        </w:pBdr>
      </w:pPr>
    </w:p>
    <w:p w14:paraId="512AA4A5" w14:textId="7B60E173" w:rsidR="00BD3DAD" w:rsidRDefault="004B0C2F" w:rsidP="00BD3DAD">
      <w:pPr>
        <w:pStyle w:val="Instructions"/>
        <w:pBdr>
          <w:bottom w:val="single" w:sz="4" w:space="31" w:color="auto"/>
        </w:pBd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F19108" wp14:editId="362EC628">
                <wp:simplePos x="0" y="0"/>
                <wp:positionH relativeFrom="margin">
                  <wp:posOffset>2974395</wp:posOffset>
                </wp:positionH>
                <wp:positionV relativeFrom="paragraph">
                  <wp:posOffset>76725</wp:posOffset>
                </wp:positionV>
                <wp:extent cx="0" cy="175846"/>
                <wp:effectExtent l="95250" t="0" r="57150" b="53340"/>
                <wp:wrapNone/>
                <wp:docPr id="45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5846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2477B" id="Connecteur droit 39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4.2pt,6.05pt" to="234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1D62D322" w14:textId="01EF267B" w:rsidR="00BD3DAD" w:rsidRDefault="004B0C2F" w:rsidP="00BD3DAD">
      <w:pPr>
        <w:pStyle w:val="Instructions"/>
        <w:pBdr>
          <w:bottom w:val="single" w:sz="4" w:space="31" w:color="auto"/>
        </w:pBd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0C9F8" wp14:editId="03B11605">
                <wp:simplePos x="0" y="0"/>
                <wp:positionH relativeFrom="margin">
                  <wp:align>center</wp:align>
                </wp:positionH>
                <wp:positionV relativeFrom="paragraph">
                  <wp:posOffset>151186</wp:posOffset>
                </wp:positionV>
                <wp:extent cx="1319917" cy="311498"/>
                <wp:effectExtent l="0" t="0" r="0" b="0"/>
                <wp:wrapNone/>
                <wp:docPr id="11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F63D4C-1319-4F92-BA8D-CDD8B181AD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311498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8DC61" w14:textId="04AA43AC" w:rsidR="00BD3DAD" w:rsidRPr="00BD3DAD" w:rsidRDefault="00BD3DAD" w:rsidP="00BD3D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Print (</w:t>
                            </w:r>
                            <w:r w:rsidR="004B0C2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“</w:t>
                            </w:r>
                            <w:r w:rsidR="00D93D2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S</w:t>
                            </w:r>
                            <w:r w:rsidR="004B0C2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OR</w:t>
                            </w:r>
                            <w:r w:rsidR="00D93D2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T</w:t>
                            </w:r>
                            <w:r w:rsidR="004B0C2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ED”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C9F8" id="_x0000_s1034" type="#_x0000_t7" style="position:absolute;left:0;text-align:left;margin-left:0;margin-top:11.9pt;width:103.95pt;height:24.5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" adj="1274" fillcolor="#70ad47 [3209]" stroked="f" strokeweight="1pt">
                <v:textbox>
                  <w:txbxContent>
                    <w:p w14:paraId="0D58DC61" w14:textId="04AA43AC" w:rsidR="00BD3DAD" w:rsidRPr="00BD3DAD" w:rsidRDefault="00BD3DAD" w:rsidP="00BD3DA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Print (</w:t>
                      </w:r>
                      <w:r w:rsidR="004B0C2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“</w:t>
                      </w:r>
                      <w:r w:rsidR="00D93D2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S</w:t>
                      </w:r>
                      <w:r w:rsidR="004B0C2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OR</w:t>
                      </w:r>
                      <w:r w:rsidR="00D93D2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T</w:t>
                      </w:r>
                      <w:r w:rsidR="004B0C2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ED”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534CB5" w14:textId="3F2E0C97" w:rsidR="004B0C2F" w:rsidRDefault="006F38A2" w:rsidP="00BD3DAD">
      <w:pPr>
        <w:pStyle w:val="Instructions"/>
        <w:pBdr>
          <w:bottom w:val="single" w:sz="4" w:space="31" w:color="auto"/>
        </w:pBd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A06DB8" wp14:editId="4A1031FD">
                <wp:simplePos x="0" y="0"/>
                <wp:positionH relativeFrom="margin">
                  <wp:posOffset>4133381</wp:posOffset>
                </wp:positionH>
                <wp:positionV relativeFrom="paragraph">
                  <wp:posOffset>36637</wp:posOffset>
                </wp:positionV>
                <wp:extent cx="1582309" cy="311150"/>
                <wp:effectExtent l="0" t="0" r="0" b="0"/>
                <wp:wrapNone/>
                <wp:docPr id="49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F63D4C-1319-4F92-BA8D-CDD8B181AD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31115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FAB87" w14:textId="438D5EE0" w:rsidR="006F38A2" w:rsidRPr="00BD3DAD" w:rsidRDefault="006F38A2" w:rsidP="006F38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 xml:space="preserve">Print (“ NOT </w:t>
                            </w:r>
                            <w:r w:rsidR="00D93D2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OR</w:t>
                            </w:r>
                            <w:r w:rsidR="00D93D2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ED”)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6DB8" id="_x0000_s1035" type="#_x0000_t7" style="position:absolute;left:0;text-align:left;margin-left:325.45pt;margin-top:2.9pt;width:124.6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" adj="1062" fillcolor="#70ad47 [3209]" stroked="f" strokeweight="1pt">
                <v:textbox>
                  <w:txbxContent>
                    <w:p w14:paraId="4A2FAB87" w14:textId="438D5EE0" w:rsidR="006F38A2" w:rsidRPr="00BD3DAD" w:rsidRDefault="006F38A2" w:rsidP="006F38A2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Print (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“ NOT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 xml:space="preserve"> </w:t>
                      </w:r>
                      <w:r w:rsidR="00D93D2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S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OR</w:t>
                      </w:r>
                      <w:r w:rsidR="00D93D2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T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ED”)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FBC48A" w14:textId="176BAC23" w:rsidR="004B0C2F" w:rsidRDefault="004B0C2F" w:rsidP="00BD3DAD">
      <w:pPr>
        <w:pStyle w:val="Instructions"/>
        <w:pBdr>
          <w:bottom w:val="single" w:sz="4" w:space="31" w:color="auto"/>
        </w:pBdr>
      </w:pPr>
    </w:p>
    <w:p w14:paraId="3581598D" w14:textId="0E454A30" w:rsidR="004B0C2F" w:rsidRDefault="006F38A2" w:rsidP="00BD3DAD">
      <w:pPr>
        <w:pStyle w:val="Instructions"/>
        <w:pBdr>
          <w:bottom w:val="single" w:sz="4" w:space="31" w:color="auto"/>
        </w:pBd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77EC77" wp14:editId="5553264A">
                <wp:simplePos x="0" y="0"/>
                <wp:positionH relativeFrom="margin">
                  <wp:posOffset>2982993</wp:posOffset>
                </wp:positionH>
                <wp:positionV relativeFrom="paragraph">
                  <wp:posOffset>35332</wp:posOffset>
                </wp:positionV>
                <wp:extent cx="0" cy="723331"/>
                <wp:effectExtent l="95250" t="0" r="57150" b="57785"/>
                <wp:wrapNone/>
                <wp:docPr id="50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2333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B82D" id="Connecteur droit 39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4.9pt,2.8pt" to="234.9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7ED04A" wp14:editId="6A5327D3">
                <wp:simplePos x="0" y="0"/>
                <wp:positionH relativeFrom="column">
                  <wp:posOffset>4852736</wp:posOffset>
                </wp:positionH>
                <wp:positionV relativeFrom="paragraph">
                  <wp:posOffset>35333</wp:posOffset>
                </wp:positionV>
                <wp:extent cx="0" cy="900752"/>
                <wp:effectExtent l="0" t="0" r="19050" b="330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FB83B" id="Straight Connector 60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1pt,2.8pt" to="382.1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AC1FDE9" w14:textId="1DFFABDE" w:rsidR="004B0C2F" w:rsidRDefault="004B0C2F" w:rsidP="00BD3DAD">
      <w:pPr>
        <w:pStyle w:val="Instructions"/>
        <w:pBdr>
          <w:bottom w:val="single" w:sz="4" w:space="31" w:color="auto"/>
        </w:pBdr>
      </w:pPr>
    </w:p>
    <w:p w14:paraId="65A37AEA" w14:textId="10B9CD0C" w:rsidR="004B0C2F" w:rsidRDefault="004B0C2F" w:rsidP="00BD3DAD">
      <w:pPr>
        <w:pStyle w:val="Instructions"/>
        <w:pBdr>
          <w:bottom w:val="single" w:sz="4" w:space="31" w:color="auto"/>
        </w:pBdr>
      </w:pPr>
    </w:p>
    <w:p w14:paraId="6F81181D" w14:textId="5C41EEAE" w:rsidR="004B0C2F" w:rsidRDefault="004B0C2F" w:rsidP="00BD3DAD">
      <w:pPr>
        <w:pStyle w:val="Instructions"/>
        <w:pBdr>
          <w:bottom w:val="single" w:sz="4" w:space="31" w:color="auto"/>
        </w:pBdr>
      </w:pPr>
    </w:p>
    <w:p w14:paraId="42194857" w14:textId="156A409E" w:rsidR="004B0C2F" w:rsidRDefault="004B0C2F" w:rsidP="00BD3DAD">
      <w:pPr>
        <w:pStyle w:val="Instructions"/>
        <w:pBdr>
          <w:bottom w:val="single" w:sz="4" w:space="31" w:color="auto"/>
        </w:pBdr>
      </w:pPr>
    </w:p>
    <w:p w14:paraId="15AE69C4" w14:textId="4229090E" w:rsidR="004B0C2F" w:rsidRDefault="006F38A2" w:rsidP="00BD3DAD">
      <w:pPr>
        <w:pStyle w:val="Instructions"/>
        <w:pBdr>
          <w:bottom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4D3275" wp14:editId="03D7B340">
                <wp:simplePos x="0" y="0"/>
                <wp:positionH relativeFrom="column">
                  <wp:posOffset>3426544</wp:posOffset>
                </wp:positionH>
                <wp:positionV relativeFrom="paragraph">
                  <wp:posOffset>161385</wp:posOffset>
                </wp:positionV>
                <wp:extent cx="1419367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EC089" id="Straight Connector 6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pt,12.7pt" to="381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7AD83" wp14:editId="642308EA">
                <wp:simplePos x="0" y="0"/>
                <wp:positionH relativeFrom="margin">
                  <wp:posOffset>2668839</wp:posOffset>
                </wp:positionH>
                <wp:positionV relativeFrom="paragraph">
                  <wp:posOffset>8255</wp:posOffset>
                </wp:positionV>
                <wp:extent cx="771277" cy="307505"/>
                <wp:effectExtent l="0" t="0" r="10160" b="16510"/>
                <wp:wrapNone/>
                <wp:docPr id="9" name="Rectangle : coins arrondis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DF225B-97BE-4FA8-B15C-9B56C678C2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3075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FDC73" w14:textId="77777777" w:rsidR="00BD3DAD" w:rsidRPr="00BD3DAD" w:rsidRDefault="00BD3DAD" w:rsidP="00BD3D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3DA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7AD83" id="Rectangle : coins arrondis 37" o:spid="_x0000_s1036" style="position:absolute;left:0;text-align:left;margin-left:210.15pt;margin-top:.65pt;width:60.7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" fillcolor="black [3200]" strokecolor="black [480]" strokeweight="1pt">
                <v:stroke joinstyle="miter"/>
                <v:textbox>
                  <w:txbxContent>
                    <w:p w14:paraId="1C1FDC73" w14:textId="77777777" w:rsidR="00BD3DAD" w:rsidRPr="00BD3DAD" w:rsidRDefault="00BD3DAD" w:rsidP="00BD3DA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D3DA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C19A92" w14:textId="6C3F9F39" w:rsidR="00427A14" w:rsidRDefault="00427A14" w:rsidP="005D5BF2">
      <w:pPr>
        <w:pStyle w:val="Question"/>
      </w:pPr>
      <w:r>
        <w:t>Implement your code.</w:t>
      </w:r>
      <w:r w:rsidRPr="00427A14">
        <w:t xml:space="preserve"> </w:t>
      </w:r>
      <w:r>
        <w:t>Team (3 students) work.</w:t>
      </w:r>
    </w:p>
    <w:p w14:paraId="5CE71995" w14:textId="77777777" w:rsidR="005E5329" w:rsidRDefault="005E5329" w:rsidP="005E5329">
      <w:pPr>
        <w:pStyle w:val="Instructions"/>
      </w:pPr>
      <w:r>
        <w:lastRenderedPageBreak/>
        <w:t>text=input()</w:t>
      </w:r>
    </w:p>
    <w:p w14:paraId="28CD5926" w14:textId="18E4F24F" w:rsidR="005E5329" w:rsidRDefault="005E5329" w:rsidP="005E5329">
      <w:pPr>
        <w:pStyle w:val="Instructions"/>
      </w:pPr>
      <w:r>
        <w:t>isSor</w:t>
      </w:r>
      <w:r w:rsidR="00D93D23">
        <w:t>t</w:t>
      </w:r>
      <w:r>
        <w:t>ed = True</w:t>
      </w:r>
    </w:p>
    <w:p w14:paraId="68E1CF7C" w14:textId="77777777" w:rsidR="005E5329" w:rsidRDefault="005E5329" w:rsidP="005E5329">
      <w:pPr>
        <w:pStyle w:val="Instructions"/>
      </w:pPr>
      <w:r>
        <w:t>for i in range (len(text)-1):</w:t>
      </w:r>
    </w:p>
    <w:p w14:paraId="39E1A93B" w14:textId="77777777" w:rsidR="005E5329" w:rsidRDefault="005E5329" w:rsidP="005E5329">
      <w:pPr>
        <w:pStyle w:val="Instructions"/>
      </w:pPr>
      <w:r>
        <w:t xml:space="preserve">    if text[i] &gt; text[i+1]:</w:t>
      </w:r>
    </w:p>
    <w:p w14:paraId="21260677" w14:textId="77777777" w:rsidR="005E5329" w:rsidRDefault="005E5329" w:rsidP="005E5329">
      <w:pPr>
        <w:pStyle w:val="Instructions"/>
      </w:pPr>
      <w:r>
        <w:t xml:space="preserve">        isSored=False</w:t>
      </w:r>
    </w:p>
    <w:p w14:paraId="4AD2C864" w14:textId="77777777" w:rsidR="005E5329" w:rsidRDefault="005E5329" w:rsidP="005E5329">
      <w:pPr>
        <w:pStyle w:val="Instructions"/>
      </w:pPr>
      <w:r>
        <w:t>if isSored == True:</w:t>
      </w:r>
    </w:p>
    <w:p w14:paraId="135E70E8" w14:textId="77777777" w:rsidR="005E5329" w:rsidRDefault="005E5329" w:rsidP="005E5329">
      <w:pPr>
        <w:pStyle w:val="Instructions"/>
      </w:pPr>
      <w:r>
        <w:t xml:space="preserve">    print("SORTED")</w:t>
      </w:r>
    </w:p>
    <w:p w14:paraId="291E402F" w14:textId="77777777" w:rsidR="005E5329" w:rsidRDefault="005E5329" w:rsidP="005E5329">
      <w:pPr>
        <w:pStyle w:val="Instructions"/>
      </w:pPr>
      <w:r>
        <w:t>else:</w:t>
      </w:r>
    </w:p>
    <w:p w14:paraId="3F432B67" w14:textId="7E58E5D1" w:rsidR="00270D6C" w:rsidRDefault="005E5329" w:rsidP="005E5329">
      <w:pPr>
        <w:pStyle w:val="Instructions"/>
      </w:pPr>
      <w:r>
        <w:t xml:space="preserve">    print("NOT SORTED")</w:t>
      </w:r>
      <w:r w:rsidR="004B0C2F">
        <w:t xml:space="preserve">  </w:t>
      </w:r>
    </w:p>
    <w:p w14:paraId="708E83F7" w14:textId="77777777" w:rsidR="00270D6C" w:rsidRDefault="00270D6C" w:rsidP="00270D6C">
      <w:pPr>
        <w:pStyle w:val="Instructions"/>
      </w:pPr>
    </w:p>
    <w:p w14:paraId="706C8921" w14:textId="3BEF20CC" w:rsidR="00427A14" w:rsidRDefault="00427A14" w:rsidP="005D5BF2">
      <w:pPr>
        <w:pStyle w:val="Question"/>
      </w:pPr>
      <w:r>
        <w:t>Execute it in a table of execution.</w:t>
      </w:r>
      <w:r w:rsidRPr="00427A14">
        <w:t xml:space="preserve"> </w:t>
      </w:r>
      <w:r>
        <w:t>Team (3 students) work.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604"/>
        <w:gridCol w:w="900"/>
        <w:gridCol w:w="360"/>
        <w:gridCol w:w="1170"/>
        <w:gridCol w:w="2254"/>
        <w:gridCol w:w="964"/>
      </w:tblGrid>
      <w:tr w:rsidR="00112E1A" w14:paraId="66ED3185" w14:textId="77777777" w:rsidTr="00E6563F">
        <w:trPr>
          <w:trHeight w:val="442"/>
        </w:trPr>
        <w:tc>
          <w:tcPr>
            <w:tcW w:w="566" w:type="dxa"/>
          </w:tcPr>
          <w:p w14:paraId="7537E9EA" w14:textId="495C880D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step</w:t>
            </w:r>
          </w:p>
        </w:tc>
        <w:tc>
          <w:tcPr>
            <w:tcW w:w="604" w:type="dxa"/>
          </w:tcPr>
          <w:p w14:paraId="7D15BD8D" w14:textId="3A548F22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text</w:t>
            </w:r>
          </w:p>
        </w:tc>
        <w:tc>
          <w:tcPr>
            <w:tcW w:w="900" w:type="dxa"/>
          </w:tcPr>
          <w:p w14:paraId="4615BAB1" w14:textId="24AC37AC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isSorted</w:t>
            </w:r>
          </w:p>
        </w:tc>
        <w:tc>
          <w:tcPr>
            <w:tcW w:w="360" w:type="dxa"/>
          </w:tcPr>
          <w:p w14:paraId="4AA7E481" w14:textId="468F179E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i</w:t>
            </w:r>
          </w:p>
        </w:tc>
        <w:tc>
          <w:tcPr>
            <w:tcW w:w="1170" w:type="dxa"/>
          </w:tcPr>
          <w:p w14:paraId="25F5F84A" w14:textId="325CD4A8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Len(text)-1</w:t>
            </w:r>
          </w:p>
        </w:tc>
        <w:tc>
          <w:tcPr>
            <w:tcW w:w="2254" w:type="dxa"/>
          </w:tcPr>
          <w:p w14:paraId="6842F709" w14:textId="5533F4AF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Text[i]&gt;text[i+1]</w:t>
            </w:r>
          </w:p>
        </w:tc>
        <w:tc>
          <w:tcPr>
            <w:tcW w:w="964" w:type="dxa"/>
          </w:tcPr>
          <w:p w14:paraId="6C0C1166" w14:textId="43C21E79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Print()</w:t>
            </w:r>
          </w:p>
        </w:tc>
      </w:tr>
      <w:tr w:rsidR="00112E1A" w14:paraId="3A26C00D" w14:textId="77777777" w:rsidTr="00E6563F">
        <w:tc>
          <w:tcPr>
            <w:tcW w:w="566" w:type="dxa"/>
          </w:tcPr>
          <w:p w14:paraId="3491A03F" w14:textId="660692D5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04" w:type="dxa"/>
          </w:tcPr>
          <w:p w14:paraId="51BD5E10" w14:textId="0268C9FB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489</w:t>
            </w:r>
          </w:p>
        </w:tc>
        <w:tc>
          <w:tcPr>
            <w:tcW w:w="900" w:type="dxa"/>
          </w:tcPr>
          <w:p w14:paraId="68CE6919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360" w:type="dxa"/>
          </w:tcPr>
          <w:p w14:paraId="51A2C364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170" w:type="dxa"/>
          </w:tcPr>
          <w:p w14:paraId="6C2EAEF7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2254" w:type="dxa"/>
          </w:tcPr>
          <w:p w14:paraId="55FB1930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964" w:type="dxa"/>
          </w:tcPr>
          <w:p w14:paraId="1D02302A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</w:tr>
      <w:tr w:rsidR="00112E1A" w14:paraId="5BDFD1CE" w14:textId="77777777" w:rsidTr="00E6563F">
        <w:tc>
          <w:tcPr>
            <w:tcW w:w="566" w:type="dxa"/>
          </w:tcPr>
          <w:p w14:paraId="7BA273D5" w14:textId="0CAEC488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604" w:type="dxa"/>
          </w:tcPr>
          <w:p w14:paraId="2242ACAA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900" w:type="dxa"/>
          </w:tcPr>
          <w:p w14:paraId="72E6BA04" w14:textId="530AF891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 xml:space="preserve">True </w:t>
            </w:r>
          </w:p>
        </w:tc>
        <w:tc>
          <w:tcPr>
            <w:tcW w:w="360" w:type="dxa"/>
          </w:tcPr>
          <w:p w14:paraId="187B1781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170" w:type="dxa"/>
          </w:tcPr>
          <w:p w14:paraId="454160A4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2254" w:type="dxa"/>
          </w:tcPr>
          <w:p w14:paraId="782556EE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964" w:type="dxa"/>
          </w:tcPr>
          <w:p w14:paraId="4B84E31E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</w:tr>
      <w:tr w:rsidR="00112E1A" w14:paraId="54F6F009" w14:textId="77777777" w:rsidTr="00E6563F">
        <w:tc>
          <w:tcPr>
            <w:tcW w:w="566" w:type="dxa"/>
          </w:tcPr>
          <w:p w14:paraId="3480B663" w14:textId="60EBC40F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604" w:type="dxa"/>
          </w:tcPr>
          <w:p w14:paraId="48E1B2AE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900" w:type="dxa"/>
          </w:tcPr>
          <w:p w14:paraId="15909854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360" w:type="dxa"/>
          </w:tcPr>
          <w:p w14:paraId="67307D32" w14:textId="1CF817D1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70" w:type="dxa"/>
          </w:tcPr>
          <w:p w14:paraId="4A3FC739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2254" w:type="dxa"/>
          </w:tcPr>
          <w:p w14:paraId="0BCAAA4E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964" w:type="dxa"/>
          </w:tcPr>
          <w:p w14:paraId="78F42895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</w:tr>
      <w:tr w:rsidR="00112E1A" w14:paraId="19FDE83F" w14:textId="77777777" w:rsidTr="00E6563F">
        <w:tc>
          <w:tcPr>
            <w:tcW w:w="566" w:type="dxa"/>
          </w:tcPr>
          <w:p w14:paraId="2063680E" w14:textId="4FCD5CB9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604" w:type="dxa"/>
          </w:tcPr>
          <w:p w14:paraId="209BB24F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900" w:type="dxa"/>
          </w:tcPr>
          <w:p w14:paraId="101456A5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360" w:type="dxa"/>
          </w:tcPr>
          <w:p w14:paraId="774CB887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170" w:type="dxa"/>
          </w:tcPr>
          <w:p w14:paraId="555002E9" w14:textId="0919470D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2254" w:type="dxa"/>
          </w:tcPr>
          <w:p w14:paraId="798C85D3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964" w:type="dxa"/>
          </w:tcPr>
          <w:p w14:paraId="1EF6E00C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</w:tr>
      <w:tr w:rsidR="00112E1A" w14:paraId="362ED2FD" w14:textId="77777777" w:rsidTr="00E6563F">
        <w:tc>
          <w:tcPr>
            <w:tcW w:w="566" w:type="dxa"/>
          </w:tcPr>
          <w:p w14:paraId="3CC37A60" w14:textId="146B06EB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604" w:type="dxa"/>
          </w:tcPr>
          <w:p w14:paraId="323A8546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900" w:type="dxa"/>
          </w:tcPr>
          <w:p w14:paraId="0A17A473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360" w:type="dxa"/>
          </w:tcPr>
          <w:p w14:paraId="480C9755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170" w:type="dxa"/>
          </w:tcPr>
          <w:p w14:paraId="261683A1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2254" w:type="dxa"/>
          </w:tcPr>
          <w:p w14:paraId="48C4729B" w14:textId="6A09C6A1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(4&gt;8)?</w:t>
            </w:r>
          </w:p>
        </w:tc>
        <w:tc>
          <w:tcPr>
            <w:tcW w:w="964" w:type="dxa"/>
          </w:tcPr>
          <w:p w14:paraId="336D8A36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</w:tr>
      <w:tr w:rsidR="00112E1A" w14:paraId="6FD3740C" w14:textId="77777777" w:rsidTr="00E6563F">
        <w:tc>
          <w:tcPr>
            <w:tcW w:w="566" w:type="dxa"/>
          </w:tcPr>
          <w:p w14:paraId="3D610821" w14:textId="68F51373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604" w:type="dxa"/>
          </w:tcPr>
          <w:p w14:paraId="4E81BA1F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900" w:type="dxa"/>
          </w:tcPr>
          <w:p w14:paraId="61CE12D3" w14:textId="3F64D32C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 xml:space="preserve">True </w:t>
            </w:r>
          </w:p>
        </w:tc>
        <w:tc>
          <w:tcPr>
            <w:tcW w:w="360" w:type="dxa"/>
          </w:tcPr>
          <w:p w14:paraId="39B50125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170" w:type="dxa"/>
          </w:tcPr>
          <w:p w14:paraId="6FF9AFC5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2254" w:type="dxa"/>
          </w:tcPr>
          <w:p w14:paraId="58D915C5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964" w:type="dxa"/>
          </w:tcPr>
          <w:p w14:paraId="1B25147D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</w:tr>
      <w:tr w:rsidR="00112E1A" w14:paraId="75D16765" w14:textId="77777777" w:rsidTr="00E6563F">
        <w:tc>
          <w:tcPr>
            <w:tcW w:w="566" w:type="dxa"/>
          </w:tcPr>
          <w:p w14:paraId="1E17D25E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604" w:type="dxa"/>
          </w:tcPr>
          <w:p w14:paraId="12EE2A1B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900" w:type="dxa"/>
          </w:tcPr>
          <w:p w14:paraId="55D20C00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360" w:type="dxa"/>
          </w:tcPr>
          <w:p w14:paraId="76232CB2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170" w:type="dxa"/>
          </w:tcPr>
          <w:p w14:paraId="3E769A8E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2254" w:type="dxa"/>
          </w:tcPr>
          <w:p w14:paraId="67141705" w14:textId="77777777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964" w:type="dxa"/>
          </w:tcPr>
          <w:p w14:paraId="08C40811" w14:textId="60F88A1F" w:rsidR="00112E1A" w:rsidRDefault="00112E1A" w:rsidP="00C001F3">
            <w:pPr>
              <w:pStyle w:val="Question"/>
              <w:numPr>
                <w:ilvl w:val="0"/>
                <w:numId w:val="0"/>
              </w:numPr>
            </w:pPr>
            <w:r>
              <w:t xml:space="preserve">Sorted </w:t>
            </w:r>
          </w:p>
        </w:tc>
      </w:tr>
    </w:tbl>
    <w:p w14:paraId="5FCA09D9" w14:textId="35E7AABC" w:rsidR="00C001F3" w:rsidRDefault="00C001F3" w:rsidP="00C001F3">
      <w:pPr>
        <w:pStyle w:val="Question"/>
        <w:numPr>
          <w:ilvl w:val="0"/>
          <w:numId w:val="0"/>
        </w:numPr>
        <w:ind w:left="720"/>
      </w:pPr>
    </w:p>
    <w:p w14:paraId="138DBC27" w14:textId="3F77CD14" w:rsidR="00A963C2" w:rsidRDefault="00A963C2" w:rsidP="00C001F3">
      <w:pPr>
        <w:pStyle w:val="Question"/>
        <w:numPr>
          <w:ilvl w:val="0"/>
          <w:numId w:val="0"/>
        </w:numPr>
        <w:ind w:left="720"/>
      </w:pPr>
    </w:p>
    <w:p w14:paraId="720358D8" w14:textId="05745BD8" w:rsidR="00A963C2" w:rsidRDefault="00A963C2" w:rsidP="00C001F3">
      <w:pPr>
        <w:pStyle w:val="Question"/>
        <w:numPr>
          <w:ilvl w:val="0"/>
          <w:numId w:val="0"/>
        </w:numPr>
        <w:ind w:left="720"/>
      </w:pPr>
    </w:p>
    <w:p w14:paraId="5BF42D3B" w14:textId="41782060" w:rsidR="00A963C2" w:rsidRDefault="00A963C2" w:rsidP="00C001F3">
      <w:pPr>
        <w:pStyle w:val="Question"/>
        <w:numPr>
          <w:ilvl w:val="0"/>
          <w:numId w:val="0"/>
        </w:numPr>
        <w:ind w:left="720"/>
      </w:pPr>
    </w:p>
    <w:p w14:paraId="387EEAF4" w14:textId="78085194" w:rsidR="00A963C2" w:rsidRDefault="00A963C2" w:rsidP="00C001F3">
      <w:pPr>
        <w:pStyle w:val="Question"/>
        <w:numPr>
          <w:ilvl w:val="0"/>
          <w:numId w:val="0"/>
        </w:numPr>
        <w:ind w:left="720"/>
      </w:pPr>
    </w:p>
    <w:p w14:paraId="722E8AC8" w14:textId="7E8F09C5" w:rsidR="00A963C2" w:rsidRDefault="00A963C2" w:rsidP="00C001F3">
      <w:pPr>
        <w:pStyle w:val="Question"/>
        <w:numPr>
          <w:ilvl w:val="0"/>
          <w:numId w:val="0"/>
        </w:numPr>
        <w:ind w:left="720"/>
      </w:pPr>
    </w:p>
    <w:p w14:paraId="5076D927" w14:textId="7A75A07B" w:rsidR="00A963C2" w:rsidRDefault="00A963C2" w:rsidP="00C001F3">
      <w:pPr>
        <w:pStyle w:val="Question"/>
        <w:numPr>
          <w:ilvl w:val="0"/>
          <w:numId w:val="0"/>
        </w:numPr>
        <w:ind w:left="720"/>
      </w:pPr>
    </w:p>
    <w:p w14:paraId="0D9A7D6E" w14:textId="7ACAAA6B" w:rsidR="00A963C2" w:rsidRDefault="00A963C2" w:rsidP="00C001F3">
      <w:pPr>
        <w:pStyle w:val="Question"/>
        <w:numPr>
          <w:ilvl w:val="0"/>
          <w:numId w:val="0"/>
        </w:numPr>
        <w:ind w:left="720"/>
      </w:pPr>
    </w:p>
    <w:p w14:paraId="4574AEB8" w14:textId="1A249CA0" w:rsidR="00A963C2" w:rsidRDefault="00A963C2" w:rsidP="00112E1A">
      <w:pPr>
        <w:pStyle w:val="Question"/>
        <w:numPr>
          <w:ilvl w:val="0"/>
          <w:numId w:val="0"/>
        </w:numPr>
      </w:pPr>
    </w:p>
    <w:p w14:paraId="7D9D6572" w14:textId="77777777" w:rsidR="00DE0549" w:rsidRPr="00DE0549" w:rsidRDefault="00DE0549" w:rsidP="00DE0549">
      <w:pPr>
        <w:pStyle w:val="Heading1"/>
      </w:pPr>
    </w:p>
    <w:p w14:paraId="7ABC53BF" w14:textId="0ADC4EFD" w:rsidR="00C53EF5" w:rsidRPr="002E7888" w:rsidRDefault="00C53EF5" w:rsidP="002E7888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7888">
        <w:rPr>
          <w:rFonts w:cstheme="minorHAnsi"/>
        </w:rPr>
        <w:t>Input a text in the console.</w:t>
      </w:r>
    </w:p>
    <w:p w14:paraId="2D20D33B" w14:textId="3072CF7F" w:rsidR="00C53EF5" w:rsidRDefault="00F17E98" w:rsidP="00C53EF5">
      <w:pPr>
        <w:pStyle w:val="ListParagraph"/>
        <w:numPr>
          <w:ilvl w:val="0"/>
          <w:numId w:val="41"/>
        </w:numPr>
      </w:pPr>
      <w:r>
        <w:t xml:space="preserve">Control that the text is owning only </w:t>
      </w:r>
      <w:r w:rsidR="00C53EF5" w:rsidRPr="000A6E58">
        <w:t>"ab</w:t>
      </w:r>
      <w:r w:rsidR="00C53EF5">
        <w:t>c</w:t>
      </w:r>
      <w:r w:rsidR="00C53EF5" w:rsidRPr="000A6E58">
        <w:t>" pattern.</w:t>
      </w:r>
    </w:p>
    <w:p w14:paraId="614CEB58" w14:textId="44338D77" w:rsidR="00F17E98" w:rsidRDefault="00F17E98" w:rsidP="00F17E98">
      <w:pPr>
        <w:pStyle w:val="ListParagraph"/>
        <w:numPr>
          <w:ilvl w:val="1"/>
          <w:numId w:val="41"/>
        </w:numPr>
      </w:pPr>
      <w:r>
        <w:t>Print “OK” if so</w:t>
      </w:r>
    </w:p>
    <w:p w14:paraId="3E5F57A7" w14:textId="170B8FB5" w:rsidR="00F17E98" w:rsidRPr="004B1B34" w:rsidRDefault="00F17E98" w:rsidP="00F17E98">
      <w:pPr>
        <w:pStyle w:val="ListParagraph"/>
        <w:numPr>
          <w:ilvl w:val="1"/>
          <w:numId w:val="41"/>
        </w:numPr>
      </w:pPr>
      <w:r>
        <w:t>Otherwise, print “WRONG”</w:t>
      </w:r>
    </w:p>
    <w:p w14:paraId="1FED093B" w14:textId="77777777" w:rsidR="00C53EF5" w:rsidRPr="00162D44" w:rsidRDefault="00C53EF5" w:rsidP="00C53EF5">
      <w:pPr>
        <w:pStyle w:val="Question"/>
        <w:numPr>
          <w:ilvl w:val="0"/>
          <w:numId w:val="42"/>
        </w:numPr>
      </w:pPr>
      <w:r>
        <w:t xml:space="preserve">What </w:t>
      </w:r>
      <w:r w:rsidRPr="00C53EF5">
        <w:t>will</w:t>
      </w:r>
      <w:r>
        <w:t xml:space="preserve"> be the </w:t>
      </w:r>
      <w:r w:rsidRPr="00C53EF5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53EF5" w:rsidRPr="00267592" w14:paraId="6E0AAE98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27A0D2B5" w14:textId="77777777" w:rsidR="00C53EF5" w:rsidRPr="00267592" w:rsidRDefault="00C53EF5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FC04457" w14:textId="77777777" w:rsidR="00C53EF5" w:rsidRPr="00267592" w:rsidRDefault="00C53EF5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C53EF5" w:rsidRPr="00C53EF5" w14:paraId="68C8EF5A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2AD8FA20" w14:textId="00515A9D" w:rsidR="00C53EF5" w:rsidRPr="00C53EF5" w:rsidRDefault="00F17E98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abcd</w:t>
            </w:r>
          </w:p>
        </w:tc>
        <w:tc>
          <w:tcPr>
            <w:tcW w:w="5245" w:type="dxa"/>
            <w:vAlign w:val="center"/>
          </w:tcPr>
          <w:p w14:paraId="61006FAB" w14:textId="38673A7A" w:rsidR="00C53EF5" w:rsidRPr="00C53EF5" w:rsidRDefault="00515ED6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WRONG</w:t>
            </w:r>
          </w:p>
        </w:tc>
      </w:tr>
      <w:tr w:rsidR="00C53EF5" w:rsidRPr="00C85074" w14:paraId="22CF397A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F932FAD" w14:textId="3A9CF5C5" w:rsidR="00C53EF5" w:rsidRDefault="00F17E98" w:rsidP="003C6B17">
            <w:pPr>
              <w:jc w:val="left"/>
            </w:pPr>
            <w:r>
              <w:t>abcabc</w:t>
            </w:r>
          </w:p>
        </w:tc>
        <w:tc>
          <w:tcPr>
            <w:tcW w:w="5245" w:type="dxa"/>
            <w:vAlign w:val="center"/>
          </w:tcPr>
          <w:p w14:paraId="4C98F3D6" w14:textId="586F8486" w:rsidR="00C53EF5" w:rsidRPr="00C85074" w:rsidRDefault="00515ED6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C53EF5" w:rsidRPr="00C85074" w14:paraId="3FF9732B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02DCC3E8" w14:textId="25E3B776" w:rsidR="00C53EF5" w:rsidRPr="00B1336D" w:rsidRDefault="00F17E98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</w:t>
            </w:r>
          </w:p>
        </w:tc>
        <w:tc>
          <w:tcPr>
            <w:tcW w:w="5245" w:type="dxa"/>
            <w:vAlign w:val="center"/>
          </w:tcPr>
          <w:p w14:paraId="6A5452CD" w14:textId="1AEF08A9" w:rsidR="00C53EF5" w:rsidRPr="00C85074" w:rsidRDefault="00515ED6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3E2E04" w:rsidRPr="00C85074" w14:paraId="2DD6A05E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22374E1" w14:textId="21A7E05B" w:rsidR="003E2E04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aabc</w:t>
            </w:r>
          </w:p>
        </w:tc>
        <w:tc>
          <w:tcPr>
            <w:tcW w:w="5245" w:type="dxa"/>
            <w:vAlign w:val="center"/>
          </w:tcPr>
          <w:p w14:paraId="0547C82A" w14:textId="04BDE670" w:rsidR="003E2E04" w:rsidRPr="00C85074" w:rsidRDefault="00C001F3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cstheme="minorHAnsi"/>
              </w:rPr>
              <w:t>WRONG</w:t>
            </w:r>
          </w:p>
        </w:tc>
      </w:tr>
      <w:tr w:rsidR="00515ED6" w:rsidRPr="00C85074" w14:paraId="12ADCBEF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05AC7BBB" w14:textId="1401155A" w:rsidR="00515ED6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abbc</w:t>
            </w:r>
          </w:p>
        </w:tc>
        <w:tc>
          <w:tcPr>
            <w:tcW w:w="5245" w:type="dxa"/>
            <w:vAlign w:val="center"/>
          </w:tcPr>
          <w:p w14:paraId="45135B99" w14:textId="043E1AA7" w:rsidR="00515ED6" w:rsidRPr="00C85074" w:rsidRDefault="00C001F3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cstheme="minorHAnsi"/>
              </w:rPr>
              <w:t>WRONG</w:t>
            </w:r>
          </w:p>
        </w:tc>
      </w:tr>
      <w:tr w:rsidR="00515ED6" w:rsidRPr="00C85074" w14:paraId="633E3016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05EEF54" w14:textId="0BB88EF3" w:rsidR="00515ED6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abcabcab</w:t>
            </w:r>
          </w:p>
        </w:tc>
        <w:tc>
          <w:tcPr>
            <w:tcW w:w="5245" w:type="dxa"/>
            <w:vAlign w:val="center"/>
          </w:tcPr>
          <w:p w14:paraId="55100936" w14:textId="5D91227A" w:rsidR="00515ED6" w:rsidRPr="00C85074" w:rsidRDefault="00C001F3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cstheme="minorHAnsi"/>
              </w:rPr>
              <w:t>WRONG</w:t>
            </w:r>
          </w:p>
        </w:tc>
      </w:tr>
      <w:tr w:rsidR="00515ED6" w:rsidRPr="00C85074" w14:paraId="15287AFF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5BD77DA8" w14:textId="2C6D7803" w:rsidR="00515ED6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abcdefg</w:t>
            </w:r>
          </w:p>
        </w:tc>
        <w:tc>
          <w:tcPr>
            <w:tcW w:w="5245" w:type="dxa"/>
            <w:vAlign w:val="center"/>
          </w:tcPr>
          <w:p w14:paraId="74FC7BDB" w14:textId="23E489CC" w:rsidR="00515ED6" w:rsidRPr="00C85074" w:rsidRDefault="00C001F3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cstheme="minorHAnsi"/>
              </w:rPr>
              <w:t>WRONG</w:t>
            </w:r>
          </w:p>
        </w:tc>
      </w:tr>
    </w:tbl>
    <w:p w14:paraId="329178BC" w14:textId="1BE2ACA0" w:rsidR="00CF5391" w:rsidRDefault="00C0786B" w:rsidP="00C53EF5">
      <w:pPr>
        <w:pStyle w:val="Question"/>
      </w:pPr>
      <w:r>
        <w:t>Create your flowchart structure with black boxes.</w:t>
      </w:r>
    </w:p>
    <w:p w14:paraId="38CF23F9" w14:textId="3B2F2612" w:rsidR="002E7888" w:rsidRDefault="002E7888" w:rsidP="002E7888">
      <w:pPr>
        <w:pStyle w:val="ListParagraph"/>
        <w:numPr>
          <w:ilvl w:val="0"/>
          <w:numId w:val="43"/>
        </w:numPr>
      </w:pPr>
      <w:r>
        <w:t>Each student has to create his own.</w:t>
      </w:r>
    </w:p>
    <w:p w14:paraId="15AF3F59" w14:textId="7CEAD5C5" w:rsidR="002E7888" w:rsidRDefault="002E7888" w:rsidP="002E7888">
      <w:pPr>
        <w:pStyle w:val="ListParagraph"/>
        <w:numPr>
          <w:ilvl w:val="0"/>
          <w:numId w:val="43"/>
        </w:numPr>
      </w:pPr>
      <w:r>
        <w:t>Share the result in group of 3</w:t>
      </w:r>
      <w:r w:rsidR="00B5648B">
        <w:t>.</w:t>
      </w:r>
    </w:p>
    <w:p w14:paraId="3650FC9E" w14:textId="53478B0C" w:rsidR="00290F22" w:rsidRDefault="00290F22" w:rsidP="00290F22">
      <w:pPr>
        <w:pStyle w:val="Instructions"/>
      </w:pPr>
    </w:p>
    <w:p w14:paraId="17ECE9BA" w14:textId="1EE974CE" w:rsidR="00290F22" w:rsidRDefault="00A963C2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E8DCB4" wp14:editId="689E555B">
                <wp:simplePos x="0" y="0"/>
                <wp:positionH relativeFrom="column">
                  <wp:posOffset>1609320</wp:posOffset>
                </wp:positionH>
                <wp:positionV relativeFrom="paragraph">
                  <wp:posOffset>11201</wp:posOffset>
                </wp:positionV>
                <wp:extent cx="760780" cy="307239"/>
                <wp:effectExtent l="0" t="0" r="20320" b="17145"/>
                <wp:wrapNone/>
                <wp:docPr id="63" name="Rectangle : coins arrondis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91752E-C4DA-49C0-AEA7-CB11763188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80" cy="30723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F148" w14:textId="77777777" w:rsidR="00A963C2" w:rsidRPr="00BD3DAD" w:rsidRDefault="00A963C2" w:rsidP="00A963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D3DA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8DCB4" id="_x0000_s1037" style="position:absolute;left:0;text-align:left;margin-left:126.7pt;margin-top:.9pt;width:59.9pt;height:2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" fillcolor="black [3200]" strokecolor="black [480]" strokeweight="1pt">
                <v:stroke joinstyle="miter"/>
                <v:textbox>
                  <w:txbxContent>
                    <w:p w14:paraId="5135F148" w14:textId="77777777" w:rsidR="00A963C2" w:rsidRPr="00BD3DAD" w:rsidRDefault="00A963C2" w:rsidP="00A963C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BD3DA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7D4C8C" w14:textId="3362FF53" w:rsidR="00A963C2" w:rsidRDefault="00A963C2" w:rsidP="00290F22">
      <w:pPr>
        <w:pStyle w:val="Instructions"/>
      </w:pPr>
    </w:p>
    <w:p w14:paraId="77619A04" w14:textId="72A8087D" w:rsidR="00A963C2" w:rsidRDefault="00A963C2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3B3FAA" wp14:editId="0D586D4C">
                <wp:simplePos x="0" y="0"/>
                <wp:positionH relativeFrom="column">
                  <wp:posOffset>1927048</wp:posOffset>
                </wp:positionH>
                <wp:positionV relativeFrom="paragraph">
                  <wp:posOffset>21006</wp:posOffset>
                </wp:positionV>
                <wp:extent cx="0" cy="197510"/>
                <wp:effectExtent l="95250" t="0" r="76200" b="50165"/>
                <wp:wrapNone/>
                <wp:docPr id="65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6011B" id="Connecteur droit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5pt,1.65pt" to="151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21A25A7E" w14:textId="4201FF54" w:rsidR="00A963C2" w:rsidRDefault="00A963C2" w:rsidP="00290F22">
      <w:pPr>
        <w:pStyle w:val="Instructions"/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95AD35" wp14:editId="147E5C18">
                <wp:simplePos x="0" y="0"/>
                <wp:positionH relativeFrom="margin">
                  <wp:posOffset>1286866</wp:posOffset>
                </wp:positionH>
                <wp:positionV relativeFrom="paragraph">
                  <wp:posOffset>89408</wp:posOffset>
                </wp:positionV>
                <wp:extent cx="1319917" cy="311498"/>
                <wp:effectExtent l="0" t="0" r="0" b="0"/>
                <wp:wrapNone/>
                <wp:docPr id="74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F63D4C-1319-4F92-BA8D-CDD8B181AD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311498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28508" w14:textId="6DB9E5B3" w:rsidR="00A963C2" w:rsidRPr="00BD3DAD" w:rsidRDefault="00A963C2" w:rsidP="00A963C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Text=input()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AD35" id="_x0000_s1038" type="#_x0000_t7" style="position:absolute;left:0;text-align:left;margin-left:101.35pt;margin-top:7.05pt;width:103.95pt;height:24.5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" adj="1274" fillcolor="#70ad47 [3209]" stroked="f" strokeweight="1pt">
                <v:textbox>
                  <w:txbxContent>
                    <w:p w14:paraId="12D28508" w14:textId="6DB9E5B3" w:rsidR="00A963C2" w:rsidRPr="00BD3DAD" w:rsidRDefault="00A963C2" w:rsidP="00A963C2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Text=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input()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B4F2A2" w14:textId="225517DB" w:rsidR="00A963C2" w:rsidRDefault="00A963C2" w:rsidP="00290F22">
      <w:pPr>
        <w:pStyle w:val="Instructions"/>
      </w:pPr>
    </w:p>
    <w:p w14:paraId="36E1C1E1" w14:textId="2A38EE9A" w:rsidR="00A963C2" w:rsidRDefault="00A963C2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8AD27C" wp14:editId="0967EEE1">
                <wp:simplePos x="0" y="0"/>
                <wp:positionH relativeFrom="column">
                  <wp:posOffset>1910410</wp:posOffset>
                </wp:positionH>
                <wp:positionV relativeFrom="paragraph">
                  <wp:posOffset>84760</wp:posOffset>
                </wp:positionV>
                <wp:extent cx="0" cy="197510"/>
                <wp:effectExtent l="95250" t="0" r="76200" b="50165"/>
                <wp:wrapNone/>
                <wp:docPr id="76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5F7C4" id="Connecteur droit 3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6.65pt" to="150.4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24AD8852" w14:textId="157EABB6" w:rsidR="00A963C2" w:rsidRDefault="00A963C2" w:rsidP="00290F22">
      <w:pPr>
        <w:pStyle w:val="Instructions"/>
      </w:pPr>
    </w:p>
    <w:p w14:paraId="0E3D86E4" w14:textId="6177662F" w:rsidR="00A963C2" w:rsidRDefault="00A963C2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60613A" wp14:editId="3056BE41">
                <wp:simplePos x="0" y="0"/>
                <wp:positionH relativeFrom="column">
                  <wp:posOffset>1378763</wp:posOffset>
                </wp:positionH>
                <wp:positionV relativeFrom="paragraph">
                  <wp:posOffset>7798</wp:posOffset>
                </wp:positionV>
                <wp:extent cx="1068916" cy="258052"/>
                <wp:effectExtent l="0" t="0" r="17145" b="279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916" cy="25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0C2B7" w14:textId="12AC2417" w:rsidR="00A963C2" w:rsidRPr="004B0C2F" w:rsidRDefault="00A963C2" w:rsidP="00A963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Result =”wrong”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0613A" id="Rectangle 69" o:spid="_x0000_s1039" style="position:absolute;left:0;text-align:left;margin-left:108.55pt;margin-top:.6pt;width:84.15pt;height:20.3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" fillcolor="#4472c4 [3204]" strokecolor="#1f3763 [1604]" strokeweight="1pt">
                <v:textbox>
                  <w:txbxContent>
                    <w:p w14:paraId="1B50C2B7" w14:textId="12AC2417" w:rsidR="00A963C2" w:rsidRPr="004B0C2F" w:rsidRDefault="00A963C2" w:rsidP="00A963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Result =”wrong”</w:t>
                      </w:r>
                    </w:p>
                  </w:txbxContent>
                </v:textbox>
              </v:rect>
            </w:pict>
          </mc:Fallback>
        </mc:AlternateContent>
      </w:r>
    </w:p>
    <w:p w14:paraId="04831BAF" w14:textId="27635C65" w:rsidR="00A963C2" w:rsidRDefault="00A963C2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E5D116" wp14:editId="0519584F">
                <wp:simplePos x="0" y="0"/>
                <wp:positionH relativeFrom="column">
                  <wp:posOffset>1893900</wp:posOffset>
                </wp:positionH>
                <wp:positionV relativeFrom="paragraph">
                  <wp:posOffset>122174</wp:posOffset>
                </wp:positionV>
                <wp:extent cx="0" cy="197510"/>
                <wp:effectExtent l="95250" t="0" r="76200" b="50165"/>
                <wp:wrapNone/>
                <wp:docPr id="77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A632B" id="Connecteur droit 3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5pt,9.6pt" to="149.1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3A908CC6" w14:textId="0A6CB3DA" w:rsidR="00A963C2" w:rsidRDefault="00A963C2" w:rsidP="00290F22">
      <w:pPr>
        <w:pStyle w:val="Instructions"/>
      </w:pPr>
    </w:p>
    <w:p w14:paraId="7017D587" w14:textId="59922674" w:rsidR="00A963C2" w:rsidRDefault="00A963C2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C45D22" wp14:editId="053F398D">
                <wp:simplePos x="0" y="0"/>
                <wp:positionH relativeFrom="column">
                  <wp:posOffset>1374775</wp:posOffset>
                </wp:positionH>
                <wp:positionV relativeFrom="paragraph">
                  <wp:posOffset>41504</wp:posOffset>
                </wp:positionV>
                <wp:extent cx="1080198" cy="248717"/>
                <wp:effectExtent l="0" t="0" r="24765" b="18415"/>
                <wp:wrapNone/>
                <wp:docPr id="68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D6A5D1-E96F-4D6C-B61A-CA2D4D8A43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98" cy="2487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074D0" w14:textId="43710BF2" w:rsidR="00A963C2" w:rsidRPr="00BD3DAD" w:rsidRDefault="00A963C2" w:rsidP="00A963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Count=0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45D22" id="Rectangle 23" o:spid="_x0000_s1040" style="position:absolute;left:0;text-align:left;margin-left:108.25pt;margin-top:3.25pt;width:85.05pt;height:19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" fillcolor="#4472c4 [3204]" strokecolor="#2e74b5 [2408]" strokeweight="1pt">
                <v:textbox>
                  <w:txbxContent>
                    <w:p w14:paraId="7BA074D0" w14:textId="43710BF2" w:rsidR="00A963C2" w:rsidRPr="00BD3DAD" w:rsidRDefault="00A963C2" w:rsidP="00A963C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Count=0</w:t>
                      </w:r>
                    </w:p>
                  </w:txbxContent>
                </v:textbox>
              </v:rect>
            </w:pict>
          </mc:Fallback>
        </mc:AlternateContent>
      </w:r>
    </w:p>
    <w:p w14:paraId="6B3DEA7E" w14:textId="33EADD99" w:rsidR="00A963C2" w:rsidRDefault="00A963C2" w:rsidP="00290F22">
      <w:pPr>
        <w:pStyle w:val="Instructions"/>
      </w:pPr>
    </w:p>
    <w:p w14:paraId="2F01F15C" w14:textId="11A1F14E" w:rsidR="00A963C2" w:rsidRDefault="00A963C2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4F54FB" wp14:editId="47CA4D5D">
                <wp:simplePos x="0" y="0"/>
                <wp:positionH relativeFrom="column">
                  <wp:posOffset>1890395</wp:posOffset>
                </wp:positionH>
                <wp:positionV relativeFrom="paragraph">
                  <wp:posOffset>6985</wp:posOffset>
                </wp:positionV>
                <wp:extent cx="0" cy="197485"/>
                <wp:effectExtent l="95250" t="0" r="76200" b="50165"/>
                <wp:wrapNone/>
                <wp:docPr id="78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59F4B" id="Connecteur droit 3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5pt,.55pt" to="148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0ECDE77D" w14:textId="45044CC6" w:rsidR="00A963C2" w:rsidRDefault="00EB73A5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EC9307" wp14:editId="3A9A2F2B">
                <wp:simplePos x="0" y="0"/>
                <wp:positionH relativeFrom="column">
                  <wp:posOffset>2465070</wp:posOffset>
                </wp:positionH>
                <wp:positionV relativeFrom="paragraph">
                  <wp:posOffset>5080</wp:posOffset>
                </wp:positionV>
                <wp:extent cx="621792" cy="369332"/>
                <wp:effectExtent l="0" t="0" r="0" b="0"/>
                <wp:wrapNone/>
                <wp:docPr id="67" name="ZoneText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F96CBB-21F5-4C43-8289-9C1DAE9611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736CA7" w14:textId="77777777" w:rsidR="00A963C2" w:rsidRPr="00C001F3" w:rsidRDefault="00A963C2" w:rsidP="00A963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001F3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Done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9307" id="_x0000_s1041" type="#_x0000_t202" style="position:absolute;left:0;text-align:left;margin-left:194.1pt;margin-top:.4pt;width:48.95pt;height:29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" filled="f" stroked="f">
                <v:textbox style="mso-fit-shape-to-text:t">
                  <w:txbxContent>
                    <w:p w14:paraId="5C736CA7" w14:textId="77777777" w:rsidR="00A963C2" w:rsidRPr="00C001F3" w:rsidRDefault="00A963C2" w:rsidP="00A963C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001F3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6D785E" wp14:editId="061637B2">
                <wp:simplePos x="0" y="0"/>
                <wp:positionH relativeFrom="column">
                  <wp:posOffset>503555</wp:posOffset>
                </wp:positionH>
                <wp:positionV relativeFrom="paragraph">
                  <wp:posOffset>8255</wp:posOffset>
                </wp:positionV>
                <wp:extent cx="0" cy="325755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00AB3" id="Straight Connector 89" o:spid="_x0000_s1026" style="position:absolute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65pt,.65pt" to="39.65pt,2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969C1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0255C4" wp14:editId="5F8E1CDF">
                <wp:simplePos x="0" y="0"/>
                <wp:positionH relativeFrom="column">
                  <wp:posOffset>509905</wp:posOffset>
                </wp:positionH>
                <wp:positionV relativeFrom="paragraph">
                  <wp:posOffset>14605</wp:posOffset>
                </wp:positionV>
                <wp:extent cx="1352550" cy="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2C23E" id="Straight Connector 90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15pt,1.15pt" to="146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1OtwEAAMUDAAAOAAAAZHJzL2Uyb0RvYy54bWysU8GOEzEMvSPxD1HudKZFRT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A963C2"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6A0522" wp14:editId="331BC7FF">
                <wp:simplePos x="0" y="0"/>
                <wp:positionH relativeFrom="margin">
                  <wp:posOffset>1175122</wp:posOffset>
                </wp:positionH>
                <wp:positionV relativeFrom="paragraph">
                  <wp:posOffset>20859</wp:posOffset>
                </wp:positionV>
                <wp:extent cx="1475382" cy="597877"/>
                <wp:effectExtent l="19050" t="19050" r="29845" b="31115"/>
                <wp:wrapNone/>
                <wp:docPr id="70" name="Losang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882009-96B8-4C6D-867C-312CCBFE0E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382" cy="597877"/>
                        </a:xfrm>
                        <a:prstGeom prst="diamond">
                          <a:avLst/>
                        </a:prstGeom>
                        <a:solidFill>
                          <a:srgbClr val="FF2D2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0BC41" w14:textId="71719339" w:rsidR="00A963C2" w:rsidRPr="00BD3DAD" w:rsidRDefault="00A963C2" w:rsidP="00A963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Len(text)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0522" id="_x0000_s1042" type="#_x0000_t4" style="position:absolute;left:0;text-align:left;margin-left:92.55pt;margin-top:1.65pt;width:116.15pt;height:47.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" fillcolor="#ff2d20" strokecolor="white [3201]" strokeweight="1.5pt">
                <v:textbox>
                  <w:txbxContent>
                    <w:p w14:paraId="3D20BC41" w14:textId="71719339" w:rsidR="00A963C2" w:rsidRPr="00BD3DAD" w:rsidRDefault="00A963C2" w:rsidP="00A963C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Len(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text)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65BE1" w14:textId="2758AE4D" w:rsidR="00A963C2" w:rsidRDefault="00A963C2" w:rsidP="00290F22">
      <w:pPr>
        <w:pStyle w:val="Instructions"/>
      </w:pPr>
    </w:p>
    <w:p w14:paraId="75FEF50F" w14:textId="45E0591E" w:rsidR="00A963C2" w:rsidRDefault="00EB73A5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C7AB7D" wp14:editId="74A5B568">
                <wp:simplePos x="0" y="0"/>
                <wp:positionH relativeFrom="column">
                  <wp:posOffset>4281805</wp:posOffset>
                </wp:positionH>
                <wp:positionV relativeFrom="paragraph">
                  <wp:posOffset>28575</wp:posOffset>
                </wp:positionV>
                <wp:extent cx="0" cy="3225800"/>
                <wp:effectExtent l="0" t="0" r="1905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6D294" id="Straight Connector 9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5pt,2.25pt" to="337.15pt,2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851481" wp14:editId="30FEBE6D">
                <wp:simplePos x="0" y="0"/>
                <wp:positionH relativeFrom="column">
                  <wp:posOffset>2618105</wp:posOffset>
                </wp:positionH>
                <wp:positionV relativeFrom="paragraph">
                  <wp:posOffset>9525</wp:posOffset>
                </wp:positionV>
                <wp:extent cx="1682750" cy="0"/>
                <wp:effectExtent l="0" t="0" r="317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E28DB" id="Straight Connector 9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.75pt" to="338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F0A7181" w14:textId="09C5DB81" w:rsidR="00A963C2" w:rsidRDefault="00A963C2" w:rsidP="00290F22">
      <w:pPr>
        <w:pStyle w:val="Instructions"/>
      </w:pPr>
    </w:p>
    <w:p w14:paraId="4129901B" w14:textId="3215107B" w:rsidR="00A963C2" w:rsidRDefault="00A963C2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B63EF2" wp14:editId="4A36D7AF">
                <wp:simplePos x="0" y="0"/>
                <wp:positionH relativeFrom="column">
                  <wp:posOffset>1890694</wp:posOffset>
                </wp:positionH>
                <wp:positionV relativeFrom="paragraph">
                  <wp:posOffset>2336</wp:posOffset>
                </wp:positionV>
                <wp:extent cx="0" cy="197510"/>
                <wp:effectExtent l="95250" t="0" r="76200" b="50165"/>
                <wp:wrapNone/>
                <wp:docPr id="79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879F5" id="Connecteur droit 3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5pt,.2pt" to="148.8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399825BB" w14:textId="624C87E5" w:rsidR="00A963C2" w:rsidRDefault="00A963C2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BEA0ED" wp14:editId="0FEFA697">
                <wp:simplePos x="0" y="0"/>
                <wp:positionH relativeFrom="column">
                  <wp:posOffset>1328468</wp:posOffset>
                </wp:positionH>
                <wp:positionV relativeFrom="paragraph">
                  <wp:posOffset>102546</wp:posOffset>
                </wp:positionV>
                <wp:extent cx="1080198" cy="248717"/>
                <wp:effectExtent l="0" t="0" r="24765" b="18415"/>
                <wp:wrapNone/>
                <wp:docPr id="81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D6A5D1-E96F-4D6C-B61A-CA2D4D8A43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98" cy="2487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9763" w14:textId="2D12BF19" w:rsidR="00A963C2" w:rsidRPr="00BD3DAD" w:rsidRDefault="00A963C2" w:rsidP="00A963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Count +=1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EA0ED" id="_x0000_s1043" style="position:absolute;left:0;text-align:left;margin-left:104.6pt;margin-top:8.05pt;width:85.05pt;height:19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" fillcolor="#4472c4 [3204]" strokecolor="#2e74b5 [2408]" strokeweight="1pt">
                <v:textbox>
                  <w:txbxContent>
                    <w:p w14:paraId="7A819763" w14:textId="2D12BF19" w:rsidR="00A963C2" w:rsidRPr="00BD3DAD" w:rsidRDefault="00A963C2" w:rsidP="00A963C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Count +=1</w:t>
                      </w:r>
                    </w:p>
                  </w:txbxContent>
                </v:textbox>
              </v:rect>
            </w:pict>
          </mc:Fallback>
        </mc:AlternateContent>
      </w:r>
    </w:p>
    <w:p w14:paraId="2E656A50" w14:textId="1216EAD6" w:rsidR="00A963C2" w:rsidRDefault="00A963C2" w:rsidP="00290F22">
      <w:pPr>
        <w:pStyle w:val="Instructions"/>
      </w:pPr>
    </w:p>
    <w:p w14:paraId="04E9F275" w14:textId="4E69B637" w:rsidR="00A963C2" w:rsidRDefault="00A963C2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A2154D" wp14:editId="78AEF5B1">
                <wp:simplePos x="0" y="0"/>
                <wp:positionH relativeFrom="column">
                  <wp:posOffset>1861641</wp:posOffset>
                </wp:positionH>
                <wp:positionV relativeFrom="paragraph">
                  <wp:posOffset>49290</wp:posOffset>
                </wp:positionV>
                <wp:extent cx="0" cy="197485"/>
                <wp:effectExtent l="95250" t="0" r="76200" b="50165"/>
                <wp:wrapNone/>
                <wp:docPr id="82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4378E" id="Connecteur droit 3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pt,3.9pt" to="146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135A1F15" w14:textId="30C62DDD" w:rsidR="00A963C2" w:rsidRDefault="00D969C1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626A4E" wp14:editId="793C4341">
                <wp:simplePos x="0" y="0"/>
                <wp:positionH relativeFrom="margin">
                  <wp:posOffset>1094105</wp:posOffset>
                </wp:positionH>
                <wp:positionV relativeFrom="paragraph">
                  <wp:posOffset>104394</wp:posOffset>
                </wp:positionV>
                <wp:extent cx="1537398" cy="706837"/>
                <wp:effectExtent l="19050" t="19050" r="43815" b="36195"/>
                <wp:wrapNone/>
                <wp:docPr id="71" name="Losang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882009-96B8-4C6D-867C-312CCBFE0E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98" cy="706837"/>
                        </a:xfrm>
                        <a:prstGeom prst="diamond">
                          <a:avLst/>
                        </a:prstGeom>
                        <a:solidFill>
                          <a:srgbClr val="FF2D2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0179E" w14:textId="298DB3A7" w:rsidR="00A963C2" w:rsidRPr="00D969C1" w:rsidRDefault="00D969C1" w:rsidP="00A963C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969C1">
                              <w:rPr>
                                <w:sz w:val="8"/>
                                <w:szCs w:val="8"/>
                              </w:rPr>
                              <w:t xml:space="preserve">count==3 and text[i]=="c" and text[i-1]=="b" and </w:t>
                            </w:r>
                            <w:r w:rsidRPr="00D969C1">
                              <w:rPr>
                                <w:sz w:val="10"/>
                                <w:szCs w:val="10"/>
                              </w:rPr>
                              <w:t>text[i-</w:t>
                            </w:r>
                            <w:r w:rsidRPr="00D969C1">
                              <w:rPr>
                                <w:sz w:val="8"/>
                                <w:szCs w:val="8"/>
                              </w:rPr>
                              <w:t>2]=="a"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6A4E" id="_x0000_s1044" type="#_x0000_t4" style="position:absolute;left:0;text-align:left;margin-left:86.15pt;margin-top:8.2pt;width:121.05pt;height:55.6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" fillcolor="#ff2d20" strokecolor="white [3201]" strokeweight="1.5pt">
                <v:textbox>
                  <w:txbxContent>
                    <w:p w14:paraId="3920179E" w14:textId="298DB3A7" w:rsidR="00A963C2" w:rsidRPr="00D969C1" w:rsidRDefault="00D969C1" w:rsidP="00A963C2">
                      <w:pPr>
                        <w:rPr>
                          <w:sz w:val="12"/>
                          <w:szCs w:val="12"/>
                        </w:rPr>
                      </w:pPr>
                      <w:r w:rsidRPr="00D969C1">
                        <w:rPr>
                          <w:sz w:val="8"/>
                          <w:szCs w:val="8"/>
                        </w:rPr>
                        <w:t>count==3 and text[</w:t>
                      </w:r>
                      <w:proofErr w:type="spellStart"/>
                      <w:r w:rsidRPr="00D969C1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969C1">
                        <w:rPr>
                          <w:sz w:val="8"/>
                          <w:szCs w:val="8"/>
                        </w:rPr>
                        <w:t xml:space="preserve">]=="c" and text[i-1]=="b" and </w:t>
                      </w:r>
                      <w:r w:rsidRPr="00D969C1">
                        <w:rPr>
                          <w:sz w:val="10"/>
                          <w:szCs w:val="10"/>
                        </w:rPr>
                        <w:t>text[i-</w:t>
                      </w:r>
                      <w:r w:rsidRPr="00D969C1">
                        <w:rPr>
                          <w:sz w:val="8"/>
                          <w:szCs w:val="8"/>
                        </w:rPr>
                        <w:t>2]=="a"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A7F2B9" w14:textId="37A3E913" w:rsidR="00A963C2" w:rsidRDefault="00A963C2" w:rsidP="00290F22">
      <w:pPr>
        <w:pStyle w:val="Instructions"/>
      </w:pPr>
    </w:p>
    <w:p w14:paraId="27DE03D1" w14:textId="419018C4" w:rsidR="00A963C2" w:rsidRDefault="00A963C2" w:rsidP="00290F22">
      <w:pPr>
        <w:pStyle w:val="Instructions"/>
      </w:pPr>
    </w:p>
    <w:p w14:paraId="781CCD88" w14:textId="458CF097" w:rsidR="00A963C2" w:rsidRDefault="00D969C1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F6A9B8" wp14:editId="1B785839">
                <wp:simplePos x="0" y="0"/>
                <wp:positionH relativeFrom="column">
                  <wp:posOffset>3437255</wp:posOffset>
                </wp:positionH>
                <wp:positionV relativeFrom="paragraph">
                  <wp:posOffset>4445</wp:posOffset>
                </wp:positionV>
                <wp:extent cx="0" cy="7620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94B4D" id="Straight Connector 9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5pt,.35pt" to="270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DE6865" wp14:editId="6C8E6B36">
                <wp:simplePos x="0" y="0"/>
                <wp:positionH relativeFrom="column">
                  <wp:posOffset>2604135</wp:posOffset>
                </wp:positionH>
                <wp:positionV relativeFrom="paragraph">
                  <wp:posOffset>4445</wp:posOffset>
                </wp:positionV>
                <wp:extent cx="844550" cy="0"/>
                <wp:effectExtent l="0" t="0" r="317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E8EB7" id="Straight Connector 9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05pt,.35pt" to="271.5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E58B329" w14:textId="39E01DE2" w:rsidR="00A963C2" w:rsidRDefault="00A963C2" w:rsidP="00290F22">
      <w:pPr>
        <w:pStyle w:val="Instructions"/>
      </w:pPr>
    </w:p>
    <w:p w14:paraId="71F3136B" w14:textId="103DFED0" w:rsidR="00A963C2" w:rsidRDefault="00D969C1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EC81AF" wp14:editId="030BB0AA">
                <wp:simplePos x="0" y="0"/>
                <wp:positionH relativeFrom="column">
                  <wp:posOffset>1892300</wp:posOffset>
                </wp:positionH>
                <wp:positionV relativeFrom="paragraph">
                  <wp:posOffset>20320</wp:posOffset>
                </wp:positionV>
                <wp:extent cx="0" cy="197485"/>
                <wp:effectExtent l="95250" t="0" r="76200" b="50165"/>
                <wp:wrapNone/>
                <wp:docPr id="83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DE288" id="Connecteur droit 3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1.6pt" to="14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5E70F39C" w14:textId="253B435A" w:rsidR="00A963C2" w:rsidRDefault="00D969C1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408031" wp14:editId="23DCAE4B">
                <wp:simplePos x="0" y="0"/>
                <wp:positionH relativeFrom="margin">
                  <wp:posOffset>1376045</wp:posOffset>
                </wp:positionH>
                <wp:positionV relativeFrom="paragraph">
                  <wp:posOffset>99695</wp:posOffset>
                </wp:positionV>
                <wp:extent cx="1068705" cy="257810"/>
                <wp:effectExtent l="0" t="0" r="17145" b="279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748CB" w14:textId="4717B2F0" w:rsidR="00A963C2" w:rsidRDefault="00D969C1" w:rsidP="00A963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Count=0</w:t>
                            </w:r>
                          </w:p>
                          <w:p w14:paraId="366062DF" w14:textId="77777777" w:rsidR="00A963C2" w:rsidRPr="004B0C2F" w:rsidRDefault="00A963C2" w:rsidP="00A963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B0C2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08031" id="Rectangle 72" o:spid="_x0000_s1045" style="position:absolute;left:0;text-align:left;margin-left:108.35pt;margin-top:7.85pt;width:84.15pt;height:20.3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" fillcolor="#4472c4 [3204]" strokecolor="#1f3763 [1604]" strokeweight="1pt">
                <v:textbox>
                  <w:txbxContent>
                    <w:p w14:paraId="156748CB" w14:textId="4717B2F0" w:rsidR="00A963C2" w:rsidRDefault="00D969C1" w:rsidP="00A963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Count=0</w:t>
                      </w:r>
                    </w:p>
                    <w:p w14:paraId="366062DF" w14:textId="77777777" w:rsidR="00A963C2" w:rsidRPr="004B0C2F" w:rsidRDefault="00A963C2" w:rsidP="00A963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B0C2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87D2E8" w14:textId="2D0655A7" w:rsidR="00A963C2" w:rsidRDefault="00D969C1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0523E9" wp14:editId="6833E1C6">
                <wp:simplePos x="0" y="0"/>
                <wp:positionH relativeFrom="column">
                  <wp:posOffset>2999587</wp:posOffset>
                </wp:positionH>
                <wp:positionV relativeFrom="paragraph">
                  <wp:posOffset>164137</wp:posOffset>
                </wp:positionV>
                <wp:extent cx="1068916" cy="258052"/>
                <wp:effectExtent l="0" t="0" r="17145" b="279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916" cy="25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96348" w14:textId="77777777" w:rsidR="00D969C1" w:rsidRPr="004B0C2F" w:rsidRDefault="00D969C1" w:rsidP="00A963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Result =”wrong”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523E9" id="Rectangle 87" o:spid="_x0000_s1046" style="position:absolute;left:0;text-align:left;margin-left:236.2pt;margin-top:12.9pt;width:84.15pt;height:20.3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" fillcolor="#4472c4 [3204]" strokecolor="#1f3763 [1604]" strokeweight="1pt">
                <v:textbox>
                  <w:txbxContent>
                    <w:p w14:paraId="03996348" w14:textId="77777777" w:rsidR="00D969C1" w:rsidRPr="004B0C2F" w:rsidRDefault="00D969C1" w:rsidP="00A963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Result =”wrong”</w:t>
                      </w:r>
                    </w:p>
                  </w:txbxContent>
                </v:textbox>
              </v:rect>
            </w:pict>
          </mc:Fallback>
        </mc:AlternateContent>
      </w:r>
    </w:p>
    <w:p w14:paraId="6238392F" w14:textId="687477DD" w:rsidR="00A963C2" w:rsidRDefault="00D969C1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A1F866" wp14:editId="3C7AC4A7">
                <wp:simplePos x="0" y="0"/>
                <wp:positionH relativeFrom="column">
                  <wp:posOffset>1886585</wp:posOffset>
                </wp:positionH>
                <wp:positionV relativeFrom="paragraph">
                  <wp:posOffset>63500</wp:posOffset>
                </wp:positionV>
                <wp:extent cx="0" cy="197485"/>
                <wp:effectExtent l="95250" t="0" r="76200" b="50165"/>
                <wp:wrapNone/>
                <wp:docPr id="84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01350" id="Connecteur droit 3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5pt,5pt" to="148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110D630C" w14:textId="29908BBE" w:rsidR="00A963C2" w:rsidRDefault="00D969C1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E0FE76" wp14:editId="5927BE81">
                <wp:simplePos x="0" y="0"/>
                <wp:positionH relativeFrom="column">
                  <wp:posOffset>3449955</wp:posOffset>
                </wp:positionH>
                <wp:positionV relativeFrom="paragraph">
                  <wp:posOffset>141605</wp:posOffset>
                </wp:positionV>
                <wp:extent cx="0" cy="51435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E0E26" id="Straight Connector 93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65pt,11.15pt" to="271.6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99A1A6" wp14:editId="134611A7">
                <wp:simplePos x="0" y="0"/>
                <wp:positionH relativeFrom="margin">
                  <wp:posOffset>1376045</wp:posOffset>
                </wp:positionH>
                <wp:positionV relativeFrom="paragraph">
                  <wp:posOffset>123825</wp:posOffset>
                </wp:positionV>
                <wp:extent cx="1068705" cy="257810"/>
                <wp:effectExtent l="0" t="0" r="17145" b="279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1A175" w14:textId="55742221" w:rsidR="00D969C1" w:rsidRDefault="00D969C1" w:rsidP="00A963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Result =”ok”</w:t>
                            </w:r>
                          </w:p>
                          <w:p w14:paraId="3FEBF90B" w14:textId="77777777" w:rsidR="00D969C1" w:rsidRPr="004B0C2F" w:rsidRDefault="00D969C1" w:rsidP="00A963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B0C2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9A1A6" id="Rectangle 85" o:spid="_x0000_s1047" style="position:absolute;left:0;text-align:left;margin-left:108.35pt;margin-top:9.75pt;width:84.15pt;height:20.3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" fillcolor="#4472c4 [3204]" strokecolor="#1f3763 [1604]" strokeweight="1pt">
                <v:textbox>
                  <w:txbxContent>
                    <w:p w14:paraId="7A91A175" w14:textId="55742221" w:rsidR="00D969C1" w:rsidRDefault="00D969C1" w:rsidP="00A963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Result =”ok”</w:t>
                      </w:r>
                    </w:p>
                    <w:p w14:paraId="3FEBF90B" w14:textId="77777777" w:rsidR="00D969C1" w:rsidRPr="004B0C2F" w:rsidRDefault="00D969C1" w:rsidP="00A963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B0C2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E8FB2" w14:textId="6A2C49AF" w:rsidR="00A963C2" w:rsidRDefault="00A963C2" w:rsidP="00290F22">
      <w:pPr>
        <w:pStyle w:val="Instructions"/>
      </w:pPr>
    </w:p>
    <w:p w14:paraId="0950A990" w14:textId="155E3074" w:rsidR="00A963C2" w:rsidRDefault="00EB73A5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A12610" wp14:editId="61A9B366">
                <wp:simplePos x="0" y="0"/>
                <wp:positionH relativeFrom="column">
                  <wp:posOffset>1887855</wp:posOffset>
                </wp:positionH>
                <wp:positionV relativeFrom="paragraph">
                  <wp:posOffset>72391</wp:posOffset>
                </wp:positionV>
                <wp:extent cx="0" cy="266700"/>
                <wp:effectExtent l="95250" t="0" r="57150" b="57150"/>
                <wp:wrapNone/>
                <wp:docPr id="95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BF991" id="Connecteur droit 3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5pt,5.7pt" to="148.6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0195EF4F" w14:textId="1CDC14D1" w:rsidR="00A963C2" w:rsidRDefault="00A963C2" w:rsidP="00290F22">
      <w:pPr>
        <w:pStyle w:val="Instructions"/>
      </w:pPr>
    </w:p>
    <w:p w14:paraId="57ED614C" w14:textId="4C235F99" w:rsidR="00A963C2" w:rsidRDefault="00D969C1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38A121" wp14:editId="0CABA19E">
                <wp:simplePos x="0" y="0"/>
                <wp:positionH relativeFrom="column">
                  <wp:posOffset>516255</wp:posOffset>
                </wp:positionH>
                <wp:positionV relativeFrom="paragraph">
                  <wp:posOffset>22860</wp:posOffset>
                </wp:positionV>
                <wp:extent cx="2946400" cy="0"/>
                <wp:effectExtent l="0" t="0" r="2540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7ECF1B" id="Straight Connector 94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65pt,1.8pt" to="272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5E9D496" w14:textId="36A4F45F" w:rsidR="00A963C2" w:rsidRDefault="00D969C1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E2F15E" wp14:editId="341F28E7">
                <wp:simplePos x="0" y="0"/>
                <wp:positionH relativeFrom="margin">
                  <wp:posOffset>1221105</wp:posOffset>
                </wp:positionH>
                <wp:positionV relativeFrom="paragraph">
                  <wp:posOffset>6985</wp:posOffset>
                </wp:positionV>
                <wp:extent cx="1319917" cy="311498"/>
                <wp:effectExtent l="0" t="0" r="0" b="0"/>
                <wp:wrapNone/>
                <wp:docPr id="66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F63D4C-1319-4F92-BA8D-CDD8B181AD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311498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F0B81" w14:textId="2B4FCFFF" w:rsidR="00A963C2" w:rsidRPr="00BD3DAD" w:rsidRDefault="00A963C2" w:rsidP="00A963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Print (</w:t>
                            </w:r>
                            <w:r w:rsidR="00D969C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result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F15E" id="_x0000_s1048" type="#_x0000_t7" style="position:absolute;left:0;text-align:left;margin-left:96.15pt;margin-top:.55pt;width:103.95pt;height:24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" adj="1274" fillcolor="#70ad47 [3209]" stroked="f" strokeweight="1pt">
                <v:textbox>
                  <w:txbxContent>
                    <w:p w14:paraId="5B5F0B81" w14:textId="2B4FCFFF" w:rsidR="00A963C2" w:rsidRPr="00BD3DAD" w:rsidRDefault="00A963C2" w:rsidP="00A963C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Print (</w:t>
                      </w:r>
                      <w:r w:rsidR="00D969C1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result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4EC8E1" w14:textId="5F336948" w:rsidR="00A963C2" w:rsidRDefault="00EB73A5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FAF33E" wp14:editId="7F8A540E">
                <wp:simplePos x="0" y="0"/>
                <wp:positionH relativeFrom="column">
                  <wp:posOffset>2503805</wp:posOffset>
                </wp:positionH>
                <wp:positionV relativeFrom="paragraph">
                  <wp:posOffset>11430</wp:posOffset>
                </wp:positionV>
                <wp:extent cx="1778000" cy="0"/>
                <wp:effectExtent l="0" t="0" r="317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1CDE5" id="Straight Connector 9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5pt,.9pt" to="337.1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52A3B99C" w14:textId="59758EE8" w:rsidR="00A963C2" w:rsidRDefault="00EB73A5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E2BAD6" wp14:editId="0F2965A1">
                <wp:simplePos x="0" y="0"/>
                <wp:positionH relativeFrom="column">
                  <wp:posOffset>1900555</wp:posOffset>
                </wp:positionH>
                <wp:positionV relativeFrom="paragraph">
                  <wp:posOffset>46990</wp:posOffset>
                </wp:positionV>
                <wp:extent cx="0" cy="158750"/>
                <wp:effectExtent l="95250" t="0" r="76200" b="50800"/>
                <wp:wrapNone/>
                <wp:docPr id="100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894A7" id="Connecteur droit 3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3.7pt" to="149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" strokecolor="#4472c4 [3204]" strokeweight=".5pt">
                <v:stroke endarrow="open" joinstyle="miter"/>
                <o:lock v:ext="edit" shapetype="f"/>
              </v:line>
            </w:pict>
          </mc:Fallback>
        </mc:AlternateContent>
      </w:r>
    </w:p>
    <w:p w14:paraId="07D6C82D" w14:textId="37236035" w:rsidR="00290F22" w:rsidRDefault="00EB73A5" w:rsidP="00290F22">
      <w:pPr>
        <w:pStyle w:val="Instructions"/>
      </w:pPr>
      <w:r w:rsidRPr="00A963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6FAEEF" wp14:editId="2AF56C83">
                <wp:simplePos x="0" y="0"/>
                <wp:positionH relativeFrom="margin">
                  <wp:posOffset>1583055</wp:posOffset>
                </wp:positionH>
                <wp:positionV relativeFrom="paragraph">
                  <wp:posOffset>69850</wp:posOffset>
                </wp:positionV>
                <wp:extent cx="635000" cy="254000"/>
                <wp:effectExtent l="0" t="0" r="12700" b="12700"/>
                <wp:wrapNone/>
                <wp:docPr id="64" name="Rectangle : coins arrondis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DF225B-97BE-4FA8-B15C-9B56C678C2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54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6386A" w14:textId="77777777" w:rsidR="00A963C2" w:rsidRPr="00EB73A5" w:rsidRDefault="00A963C2" w:rsidP="00A963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B73A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FAEEF" id="_x0000_s1049" style="position:absolute;left:0;text-align:left;margin-left:124.65pt;margin-top:5.5pt;width:50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" fillcolor="black [3200]" strokecolor="black [480]" strokeweight="1pt">
                <v:stroke joinstyle="miter"/>
                <v:textbox>
                  <w:txbxContent>
                    <w:p w14:paraId="1D76386A" w14:textId="77777777" w:rsidR="00A963C2" w:rsidRPr="00EB73A5" w:rsidRDefault="00A963C2" w:rsidP="00A963C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EB73A5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2"/>
                          <w:szCs w:val="12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EF13EE" w14:textId="77777777" w:rsidR="00EB73A5" w:rsidRDefault="00EB73A5" w:rsidP="00290F22">
      <w:pPr>
        <w:pStyle w:val="Instructions"/>
      </w:pPr>
    </w:p>
    <w:p w14:paraId="7BE5E16F" w14:textId="3AC63382" w:rsidR="00C0786B" w:rsidRDefault="00C0786B" w:rsidP="00C53EF5">
      <w:pPr>
        <w:pStyle w:val="Question"/>
      </w:pPr>
      <w:r>
        <w:t>Implement it in Python.</w:t>
      </w:r>
      <w:r w:rsidR="002E7888">
        <w:t xml:space="preserve"> In group of 3</w:t>
      </w:r>
      <w:r w:rsidR="00B5648B">
        <w:t>.</w:t>
      </w:r>
    </w:p>
    <w:p w14:paraId="1B82E701" w14:textId="77777777" w:rsidR="00A963C2" w:rsidRPr="00A963C2" w:rsidRDefault="00A963C2" w:rsidP="00A963C2">
      <w:pPr>
        <w:pStyle w:val="Instructions"/>
        <w:rPr>
          <w:sz w:val="18"/>
          <w:szCs w:val="18"/>
        </w:rPr>
      </w:pPr>
      <w:r w:rsidRPr="00A963C2">
        <w:rPr>
          <w:sz w:val="18"/>
          <w:szCs w:val="18"/>
        </w:rPr>
        <w:lastRenderedPageBreak/>
        <w:t>text = input()</w:t>
      </w:r>
    </w:p>
    <w:p w14:paraId="07E4C212" w14:textId="66BCC6FB" w:rsidR="00A963C2" w:rsidRPr="00A963C2" w:rsidRDefault="00A963C2" w:rsidP="00A963C2">
      <w:pPr>
        <w:pStyle w:val="Instructions"/>
        <w:rPr>
          <w:sz w:val="18"/>
          <w:szCs w:val="18"/>
        </w:rPr>
      </w:pPr>
      <w:r w:rsidRPr="00A963C2">
        <w:rPr>
          <w:sz w:val="18"/>
          <w:szCs w:val="18"/>
        </w:rPr>
        <w:t>res</w:t>
      </w:r>
      <w:r w:rsidR="00F70CE7">
        <w:rPr>
          <w:sz w:val="18"/>
          <w:szCs w:val="18"/>
        </w:rPr>
        <w:t>ult</w:t>
      </w:r>
      <w:r w:rsidRPr="00A963C2">
        <w:rPr>
          <w:sz w:val="18"/>
          <w:szCs w:val="18"/>
        </w:rPr>
        <w:t xml:space="preserve"> = "WRONG"</w:t>
      </w:r>
    </w:p>
    <w:p w14:paraId="6DF5E28F" w14:textId="77777777" w:rsidR="00A963C2" w:rsidRPr="00A963C2" w:rsidRDefault="00A963C2" w:rsidP="00A963C2">
      <w:pPr>
        <w:pStyle w:val="Instructions"/>
        <w:rPr>
          <w:sz w:val="18"/>
          <w:szCs w:val="18"/>
        </w:rPr>
      </w:pPr>
      <w:r w:rsidRPr="00A963C2">
        <w:rPr>
          <w:sz w:val="18"/>
          <w:szCs w:val="18"/>
        </w:rPr>
        <w:t>count = 0</w:t>
      </w:r>
    </w:p>
    <w:p w14:paraId="0D0186BB" w14:textId="77777777" w:rsidR="00A963C2" w:rsidRPr="00A963C2" w:rsidRDefault="00A963C2" w:rsidP="00A963C2">
      <w:pPr>
        <w:pStyle w:val="Instructions"/>
        <w:rPr>
          <w:sz w:val="18"/>
          <w:szCs w:val="18"/>
        </w:rPr>
      </w:pPr>
      <w:r w:rsidRPr="00A963C2">
        <w:rPr>
          <w:sz w:val="18"/>
          <w:szCs w:val="18"/>
        </w:rPr>
        <w:t>for i in range(len(text)):</w:t>
      </w:r>
    </w:p>
    <w:p w14:paraId="0E9A744D" w14:textId="77777777" w:rsidR="00A963C2" w:rsidRPr="00A963C2" w:rsidRDefault="00A963C2" w:rsidP="00A963C2">
      <w:pPr>
        <w:pStyle w:val="Instructions"/>
        <w:rPr>
          <w:sz w:val="18"/>
          <w:szCs w:val="18"/>
        </w:rPr>
      </w:pPr>
      <w:r w:rsidRPr="00A963C2">
        <w:rPr>
          <w:sz w:val="18"/>
          <w:szCs w:val="18"/>
        </w:rPr>
        <w:t xml:space="preserve">    count += 1</w:t>
      </w:r>
    </w:p>
    <w:p w14:paraId="566C6292" w14:textId="77777777" w:rsidR="00A963C2" w:rsidRPr="00A963C2" w:rsidRDefault="00A963C2" w:rsidP="00A963C2">
      <w:pPr>
        <w:pStyle w:val="Instructions"/>
        <w:rPr>
          <w:sz w:val="18"/>
          <w:szCs w:val="18"/>
        </w:rPr>
      </w:pPr>
      <w:r w:rsidRPr="00A963C2">
        <w:rPr>
          <w:sz w:val="18"/>
          <w:szCs w:val="18"/>
        </w:rPr>
        <w:t xml:space="preserve">    if count==3 and text[i]=="c" and text[i-1]=="b" and text[i-2]=="a":</w:t>
      </w:r>
    </w:p>
    <w:p w14:paraId="170E6883" w14:textId="77777777" w:rsidR="00A963C2" w:rsidRPr="00A963C2" w:rsidRDefault="00A963C2" w:rsidP="00A963C2">
      <w:pPr>
        <w:pStyle w:val="Instructions"/>
        <w:rPr>
          <w:sz w:val="18"/>
          <w:szCs w:val="18"/>
        </w:rPr>
      </w:pPr>
      <w:r w:rsidRPr="00A963C2">
        <w:rPr>
          <w:sz w:val="18"/>
          <w:szCs w:val="18"/>
        </w:rPr>
        <w:t xml:space="preserve">        count = 0</w:t>
      </w:r>
    </w:p>
    <w:p w14:paraId="1ECC2B87" w14:textId="77777777" w:rsidR="00A963C2" w:rsidRPr="00A963C2" w:rsidRDefault="00A963C2" w:rsidP="00A963C2">
      <w:pPr>
        <w:pStyle w:val="Instructions"/>
        <w:rPr>
          <w:sz w:val="18"/>
          <w:szCs w:val="18"/>
        </w:rPr>
      </w:pPr>
      <w:r w:rsidRPr="00A963C2">
        <w:rPr>
          <w:sz w:val="18"/>
          <w:szCs w:val="18"/>
        </w:rPr>
        <w:t xml:space="preserve">        res = "OK"</w:t>
      </w:r>
    </w:p>
    <w:p w14:paraId="19AEADE4" w14:textId="77777777" w:rsidR="00A963C2" w:rsidRPr="00A963C2" w:rsidRDefault="00A963C2" w:rsidP="00A963C2">
      <w:pPr>
        <w:pStyle w:val="Instructions"/>
        <w:rPr>
          <w:sz w:val="18"/>
          <w:szCs w:val="18"/>
        </w:rPr>
      </w:pPr>
      <w:r w:rsidRPr="00A963C2">
        <w:rPr>
          <w:sz w:val="18"/>
          <w:szCs w:val="18"/>
        </w:rPr>
        <w:t xml:space="preserve">    else:</w:t>
      </w:r>
    </w:p>
    <w:p w14:paraId="5D51C11E" w14:textId="58C8515D" w:rsidR="00A963C2" w:rsidRPr="00A963C2" w:rsidRDefault="00A963C2" w:rsidP="00A963C2">
      <w:pPr>
        <w:pStyle w:val="Instructions"/>
        <w:rPr>
          <w:sz w:val="18"/>
          <w:szCs w:val="18"/>
        </w:rPr>
      </w:pPr>
      <w:r w:rsidRPr="00A963C2">
        <w:rPr>
          <w:sz w:val="18"/>
          <w:szCs w:val="18"/>
        </w:rPr>
        <w:t xml:space="preserve">        res</w:t>
      </w:r>
      <w:r w:rsidR="00F70CE7">
        <w:rPr>
          <w:sz w:val="18"/>
          <w:szCs w:val="18"/>
        </w:rPr>
        <w:t>ult</w:t>
      </w:r>
      <w:r w:rsidRPr="00A963C2">
        <w:rPr>
          <w:sz w:val="18"/>
          <w:szCs w:val="18"/>
        </w:rPr>
        <w:t xml:space="preserve"> = "WORNG"</w:t>
      </w:r>
    </w:p>
    <w:p w14:paraId="1E7B03D7" w14:textId="246A8C11" w:rsidR="00490D28" w:rsidRDefault="00A963C2" w:rsidP="00A963C2">
      <w:pPr>
        <w:pStyle w:val="Instructions"/>
      </w:pPr>
      <w:r w:rsidRPr="00A963C2">
        <w:rPr>
          <w:sz w:val="18"/>
          <w:szCs w:val="18"/>
        </w:rPr>
        <w:t>print(res)</w:t>
      </w:r>
    </w:p>
    <w:p w14:paraId="47791BF7" w14:textId="77777777" w:rsidR="00290F22" w:rsidRDefault="00290F22" w:rsidP="00290F22">
      <w:pPr>
        <w:pStyle w:val="Instructions"/>
      </w:pPr>
    </w:p>
    <w:p w14:paraId="44125D93" w14:textId="00CFE2C5" w:rsidR="00C0786B" w:rsidRDefault="00C0786B" w:rsidP="00C53EF5">
      <w:pPr>
        <w:pStyle w:val="Question"/>
      </w:pPr>
      <w:r>
        <w:t xml:space="preserve">Fill up the </w:t>
      </w:r>
      <w:r w:rsidR="002E7888">
        <w:t>execution</w:t>
      </w:r>
      <w:r>
        <w:t xml:space="preserve"> </w:t>
      </w:r>
      <w:r w:rsidR="002E7888">
        <w:t>table.</w:t>
      </w:r>
      <w:r w:rsidR="002E7888" w:rsidRPr="002E7888">
        <w:t xml:space="preserve"> </w:t>
      </w:r>
      <w:r w:rsidR="002E7888">
        <w:t>In group of 3</w:t>
      </w:r>
      <w:r w:rsidR="00B5648B">
        <w:t>.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942"/>
        <w:gridCol w:w="985"/>
        <w:gridCol w:w="873"/>
        <w:gridCol w:w="769"/>
        <w:gridCol w:w="929"/>
        <w:gridCol w:w="1029"/>
        <w:gridCol w:w="3018"/>
        <w:gridCol w:w="851"/>
      </w:tblGrid>
      <w:tr w:rsidR="00112E1A" w14:paraId="3567558E" w14:textId="6894B637" w:rsidTr="00112E1A">
        <w:trPr>
          <w:trHeight w:val="430"/>
        </w:trPr>
        <w:tc>
          <w:tcPr>
            <w:tcW w:w="942" w:type="dxa"/>
            <w:shd w:val="clear" w:color="auto" w:fill="B4C6E7" w:themeFill="accent1" w:themeFillTint="66"/>
            <w:vAlign w:val="center"/>
          </w:tcPr>
          <w:p w14:paraId="47EF4B04" w14:textId="77777777" w:rsidR="00112E1A" w:rsidRDefault="00112E1A" w:rsidP="003C6B17">
            <w:pPr>
              <w:jc w:val="center"/>
            </w:pPr>
            <w:r>
              <w:t>Step</w:t>
            </w:r>
          </w:p>
        </w:tc>
        <w:tc>
          <w:tcPr>
            <w:tcW w:w="985" w:type="dxa"/>
            <w:shd w:val="clear" w:color="auto" w:fill="B4C6E7" w:themeFill="accent1" w:themeFillTint="66"/>
            <w:vAlign w:val="center"/>
          </w:tcPr>
          <w:p w14:paraId="421DB4B1" w14:textId="1F31CE92" w:rsidR="00112E1A" w:rsidRDefault="00112E1A" w:rsidP="003C6B17">
            <w:pPr>
              <w:jc w:val="center"/>
            </w:pPr>
            <w:r>
              <w:t>text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14:paraId="08A9B4C9" w14:textId="65E16F42" w:rsidR="00112E1A" w:rsidRDefault="00112E1A" w:rsidP="00112E1A">
            <w:r>
              <w:t>result</w:t>
            </w:r>
          </w:p>
        </w:tc>
        <w:tc>
          <w:tcPr>
            <w:tcW w:w="769" w:type="dxa"/>
            <w:shd w:val="clear" w:color="auto" w:fill="B4C6E7" w:themeFill="accent1" w:themeFillTint="66"/>
            <w:vAlign w:val="center"/>
          </w:tcPr>
          <w:p w14:paraId="71892542" w14:textId="61781E5D" w:rsidR="00112E1A" w:rsidRDefault="00112E1A" w:rsidP="003C6B17">
            <w:pPr>
              <w:jc w:val="center"/>
            </w:pPr>
            <w:r>
              <w:t>count</w:t>
            </w:r>
          </w:p>
        </w:tc>
        <w:tc>
          <w:tcPr>
            <w:tcW w:w="929" w:type="dxa"/>
            <w:shd w:val="clear" w:color="auto" w:fill="B4C6E7" w:themeFill="accent1" w:themeFillTint="66"/>
          </w:tcPr>
          <w:p w14:paraId="28A55AFA" w14:textId="10AD4B15" w:rsidR="00112E1A" w:rsidRDefault="00112E1A" w:rsidP="003C6B17">
            <w:pPr>
              <w:jc w:val="center"/>
            </w:pPr>
            <w:r>
              <w:t>i</w:t>
            </w:r>
          </w:p>
        </w:tc>
        <w:tc>
          <w:tcPr>
            <w:tcW w:w="1029" w:type="dxa"/>
            <w:shd w:val="clear" w:color="auto" w:fill="B4C6E7" w:themeFill="accent1" w:themeFillTint="66"/>
          </w:tcPr>
          <w:p w14:paraId="11168E0E" w14:textId="5B804EE9" w:rsidR="00112E1A" w:rsidRDefault="00112E1A" w:rsidP="003C6B17">
            <w:pPr>
              <w:jc w:val="center"/>
            </w:pPr>
            <w:r>
              <w:t>Len(text)</w:t>
            </w:r>
          </w:p>
        </w:tc>
        <w:tc>
          <w:tcPr>
            <w:tcW w:w="3018" w:type="dxa"/>
            <w:shd w:val="clear" w:color="auto" w:fill="B4C6E7" w:themeFill="accent1" w:themeFillTint="66"/>
          </w:tcPr>
          <w:p w14:paraId="494DBD13" w14:textId="208E5D0E" w:rsidR="00112E1A" w:rsidRDefault="00112E1A" w:rsidP="00112E1A">
            <w:r>
              <w:t>Count==3 and text[i]==”c” and text[i-1] ==”b”and text[i-2] ==”a”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C1F5704" w14:textId="3E50CAB6" w:rsidR="00112E1A" w:rsidRDefault="00112E1A" w:rsidP="00112E1A">
            <w:r>
              <w:t>Print()</w:t>
            </w:r>
          </w:p>
        </w:tc>
      </w:tr>
      <w:tr w:rsidR="00112E1A" w14:paraId="2DD6E720" w14:textId="4959F1AB" w:rsidTr="00112E1A">
        <w:trPr>
          <w:trHeight w:val="430"/>
        </w:trPr>
        <w:tc>
          <w:tcPr>
            <w:tcW w:w="942" w:type="dxa"/>
            <w:vAlign w:val="center"/>
          </w:tcPr>
          <w:p w14:paraId="5849F6BC" w14:textId="77777777" w:rsidR="00112E1A" w:rsidRDefault="00112E1A" w:rsidP="003C6B17">
            <w:pPr>
              <w:jc w:val="center"/>
            </w:pPr>
            <w:r>
              <w:t>1</w:t>
            </w:r>
          </w:p>
        </w:tc>
        <w:tc>
          <w:tcPr>
            <w:tcW w:w="985" w:type="dxa"/>
            <w:vAlign w:val="center"/>
          </w:tcPr>
          <w:p w14:paraId="288B7572" w14:textId="251FFFD1" w:rsidR="00112E1A" w:rsidRDefault="00112E1A" w:rsidP="003C6B17">
            <w:pPr>
              <w:jc w:val="center"/>
            </w:pPr>
            <w:r>
              <w:t>abc</w:t>
            </w:r>
          </w:p>
        </w:tc>
        <w:tc>
          <w:tcPr>
            <w:tcW w:w="873" w:type="dxa"/>
            <w:vAlign w:val="center"/>
          </w:tcPr>
          <w:p w14:paraId="09256684" w14:textId="77777777" w:rsidR="00112E1A" w:rsidRDefault="00112E1A" w:rsidP="003C6B17">
            <w:pPr>
              <w:jc w:val="center"/>
            </w:pPr>
          </w:p>
        </w:tc>
        <w:tc>
          <w:tcPr>
            <w:tcW w:w="769" w:type="dxa"/>
            <w:vAlign w:val="center"/>
          </w:tcPr>
          <w:p w14:paraId="7ADA9018" w14:textId="77777777" w:rsidR="00112E1A" w:rsidRDefault="00112E1A" w:rsidP="003C6B17">
            <w:pPr>
              <w:jc w:val="center"/>
            </w:pPr>
          </w:p>
        </w:tc>
        <w:tc>
          <w:tcPr>
            <w:tcW w:w="929" w:type="dxa"/>
          </w:tcPr>
          <w:p w14:paraId="17B55D84" w14:textId="77777777" w:rsidR="00112E1A" w:rsidRDefault="00112E1A" w:rsidP="003C6B17">
            <w:pPr>
              <w:jc w:val="center"/>
            </w:pPr>
          </w:p>
        </w:tc>
        <w:tc>
          <w:tcPr>
            <w:tcW w:w="1029" w:type="dxa"/>
          </w:tcPr>
          <w:p w14:paraId="261C5710" w14:textId="77777777" w:rsidR="00112E1A" w:rsidRDefault="00112E1A" w:rsidP="003C6B17">
            <w:pPr>
              <w:jc w:val="center"/>
            </w:pPr>
          </w:p>
        </w:tc>
        <w:tc>
          <w:tcPr>
            <w:tcW w:w="3018" w:type="dxa"/>
          </w:tcPr>
          <w:p w14:paraId="37D3111B" w14:textId="77777777" w:rsidR="00112E1A" w:rsidRDefault="00112E1A" w:rsidP="003C6B17">
            <w:pPr>
              <w:jc w:val="center"/>
            </w:pPr>
          </w:p>
        </w:tc>
        <w:tc>
          <w:tcPr>
            <w:tcW w:w="851" w:type="dxa"/>
          </w:tcPr>
          <w:p w14:paraId="1A991653" w14:textId="77777777" w:rsidR="00112E1A" w:rsidRDefault="00112E1A" w:rsidP="003C6B17">
            <w:pPr>
              <w:jc w:val="center"/>
            </w:pPr>
          </w:p>
        </w:tc>
      </w:tr>
      <w:tr w:rsidR="00112E1A" w14:paraId="19D1791B" w14:textId="7DFA2286" w:rsidTr="00112E1A">
        <w:trPr>
          <w:trHeight w:val="430"/>
        </w:trPr>
        <w:tc>
          <w:tcPr>
            <w:tcW w:w="942" w:type="dxa"/>
            <w:vAlign w:val="center"/>
          </w:tcPr>
          <w:p w14:paraId="286D7A96" w14:textId="77777777" w:rsidR="00112E1A" w:rsidRDefault="00112E1A" w:rsidP="003C6B17">
            <w:pPr>
              <w:jc w:val="center"/>
            </w:pPr>
            <w:r>
              <w:t>2</w:t>
            </w:r>
          </w:p>
        </w:tc>
        <w:tc>
          <w:tcPr>
            <w:tcW w:w="985" w:type="dxa"/>
            <w:vAlign w:val="center"/>
          </w:tcPr>
          <w:p w14:paraId="0B049CAB" w14:textId="77777777" w:rsidR="00112E1A" w:rsidRDefault="00112E1A" w:rsidP="003C6B17">
            <w:pPr>
              <w:jc w:val="center"/>
            </w:pPr>
          </w:p>
        </w:tc>
        <w:tc>
          <w:tcPr>
            <w:tcW w:w="873" w:type="dxa"/>
            <w:vAlign w:val="center"/>
          </w:tcPr>
          <w:p w14:paraId="4AFB0D3C" w14:textId="1C9FD428" w:rsidR="00112E1A" w:rsidRDefault="00112E1A" w:rsidP="003C6B17">
            <w:pPr>
              <w:jc w:val="center"/>
            </w:pPr>
            <w:r>
              <w:t xml:space="preserve">Wrong </w:t>
            </w:r>
          </w:p>
        </w:tc>
        <w:tc>
          <w:tcPr>
            <w:tcW w:w="769" w:type="dxa"/>
            <w:vAlign w:val="center"/>
          </w:tcPr>
          <w:p w14:paraId="1C378AB8" w14:textId="77777777" w:rsidR="00112E1A" w:rsidRDefault="00112E1A" w:rsidP="003C6B17">
            <w:pPr>
              <w:jc w:val="center"/>
            </w:pPr>
          </w:p>
        </w:tc>
        <w:tc>
          <w:tcPr>
            <w:tcW w:w="929" w:type="dxa"/>
          </w:tcPr>
          <w:p w14:paraId="32401356" w14:textId="77777777" w:rsidR="00112E1A" w:rsidRDefault="00112E1A" w:rsidP="003C6B17">
            <w:pPr>
              <w:jc w:val="center"/>
            </w:pPr>
          </w:p>
        </w:tc>
        <w:tc>
          <w:tcPr>
            <w:tcW w:w="1029" w:type="dxa"/>
          </w:tcPr>
          <w:p w14:paraId="72154667" w14:textId="77777777" w:rsidR="00112E1A" w:rsidRDefault="00112E1A" w:rsidP="003C6B17">
            <w:pPr>
              <w:jc w:val="center"/>
            </w:pPr>
          </w:p>
        </w:tc>
        <w:tc>
          <w:tcPr>
            <w:tcW w:w="3018" w:type="dxa"/>
          </w:tcPr>
          <w:p w14:paraId="4647C19C" w14:textId="77777777" w:rsidR="00112E1A" w:rsidRDefault="00112E1A" w:rsidP="003C6B17">
            <w:pPr>
              <w:jc w:val="center"/>
            </w:pPr>
          </w:p>
        </w:tc>
        <w:tc>
          <w:tcPr>
            <w:tcW w:w="851" w:type="dxa"/>
          </w:tcPr>
          <w:p w14:paraId="000B6D9D" w14:textId="77777777" w:rsidR="00112E1A" w:rsidRDefault="00112E1A" w:rsidP="003C6B17">
            <w:pPr>
              <w:jc w:val="center"/>
            </w:pPr>
          </w:p>
        </w:tc>
      </w:tr>
      <w:tr w:rsidR="00112E1A" w14:paraId="200C4BF7" w14:textId="5178C81F" w:rsidTr="00112E1A">
        <w:trPr>
          <w:trHeight w:val="430"/>
        </w:trPr>
        <w:tc>
          <w:tcPr>
            <w:tcW w:w="942" w:type="dxa"/>
            <w:vAlign w:val="center"/>
          </w:tcPr>
          <w:p w14:paraId="141FC67F" w14:textId="5F192D01" w:rsidR="00112E1A" w:rsidRDefault="00112E1A" w:rsidP="003C6B17">
            <w:pPr>
              <w:jc w:val="center"/>
            </w:pPr>
            <w:r>
              <w:t>3</w:t>
            </w:r>
          </w:p>
        </w:tc>
        <w:tc>
          <w:tcPr>
            <w:tcW w:w="985" w:type="dxa"/>
            <w:vAlign w:val="center"/>
          </w:tcPr>
          <w:p w14:paraId="220EA6C4" w14:textId="77777777" w:rsidR="00112E1A" w:rsidRDefault="00112E1A" w:rsidP="003C6B17">
            <w:pPr>
              <w:jc w:val="center"/>
            </w:pPr>
          </w:p>
        </w:tc>
        <w:tc>
          <w:tcPr>
            <w:tcW w:w="873" w:type="dxa"/>
            <w:vAlign w:val="center"/>
          </w:tcPr>
          <w:p w14:paraId="272082A0" w14:textId="77777777" w:rsidR="00112E1A" w:rsidRDefault="00112E1A" w:rsidP="003C6B17">
            <w:pPr>
              <w:jc w:val="center"/>
            </w:pPr>
          </w:p>
        </w:tc>
        <w:tc>
          <w:tcPr>
            <w:tcW w:w="769" w:type="dxa"/>
            <w:vAlign w:val="center"/>
          </w:tcPr>
          <w:p w14:paraId="253FEA4D" w14:textId="5B5B2903" w:rsidR="00112E1A" w:rsidRDefault="00112E1A" w:rsidP="003C6B17">
            <w:pPr>
              <w:jc w:val="center"/>
            </w:pPr>
            <w:r>
              <w:t>1</w:t>
            </w:r>
          </w:p>
        </w:tc>
        <w:tc>
          <w:tcPr>
            <w:tcW w:w="929" w:type="dxa"/>
          </w:tcPr>
          <w:p w14:paraId="321BAA57" w14:textId="77777777" w:rsidR="00112E1A" w:rsidRDefault="00112E1A" w:rsidP="003C6B17">
            <w:pPr>
              <w:jc w:val="center"/>
            </w:pPr>
          </w:p>
        </w:tc>
        <w:tc>
          <w:tcPr>
            <w:tcW w:w="1029" w:type="dxa"/>
          </w:tcPr>
          <w:p w14:paraId="2A4CFCDD" w14:textId="77777777" w:rsidR="00112E1A" w:rsidRDefault="00112E1A" w:rsidP="003C6B17">
            <w:pPr>
              <w:jc w:val="center"/>
            </w:pPr>
          </w:p>
        </w:tc>
        <w:tc>
          <w:tcPr>
            <w:tcW w:w="3018" w:type="dxa"/>
          </w:tcPr>
          <w:p w14:paraId="00261DD7" w14:textId="77777777" w:rsidR="00112E1A" w:rsidRDefault="00112E1A" w:rsidP="003C6B17">
            <w:pPr>
              <w:jc w:val="center"/>
            </w:pPr>
          </w:p>
        </w:tc>
        <w:tc>
          <w:tcPr>
            <w:tcW w:w="851" w:type="dxa"/>
          </w:tcPr>
          <w:p w14:paraId="21A22DEC" w14:textId="77777777" w:rsidR="00112E1A" w:rsidRDefault="00112E1A" w:rsidP="003C6B17">
            <w:pPr>
              <w:jc w:val="center"/>
            </w:pPr>
          </w:p>
        </w:tc>
      </w:tr>
      <w:tr w:rsidR="00112E1A" w14:paraId="3E407493" w14:textId="77777777" w:rsidTr="00112E1A">
        <w:trPr>
          <w:trHeight w:val="430"/>
        </w:trPr>
        <w:tc>
          <w:tcPr>
            <w:tcW w:w="942" w:type="dxa"/>
            <w:vAlign w:val="center"/>
          </w:tcPr>
          <w:p w14:paraId="321B1ECD" w14:textId="13187B4D" w:rsidR="00112E1A" w:rsidRDefault="008D190D" w:rsidP="008D190D">
            <w:r>
              <w:t xml:space="preserve">      4</w:t>
            </w:r>
          </w:p>
        </w:tc>
        <w:tc>
          <w:tcPr>
            <w:tcW w:w="985" w:type="dxa"/>
            <w:vAlign w:val="center"/>
          </w:tcPr>
          <w:p w14:paraId="55795C70" w14:textId="77777777" w:rsidR="00112E1A" w:rsidRDefault="00112E1A" w:rsidP="003C6B17">
            <w:pPr>
              <w:jc w:val="center"/>
            </w:pPr>
          </w:p>
        </w:tc>
        <w:tc>
          <w:tcPr>
            <w:tcW w:w="873" w:type="dxa"/>
            <w:vAlign w:val="center"/>
          </w:tcPr>
          <w:p w14:paraId="2BDC16D8" w14:textId="77777777" w:rsidR="00112E1A" w:rsidRDefault="00112E1A" w:rsidP="003C6B17">
            <w:pPr>
              <w:jc w:val="center"/>
            </w:pPr>
          </w:p>
        </w:tc>
        <w:tc>
          <w:tcPr>
            <w:tcW w:w="769" w:type="dxa"/>
            <w:vAlign w:val="center"/>
          </w:tcPr>
          <w:p w14:paraId="3565345C" w14:textId="77777777" w:rsidR="00112E1A" w:rsidRDefault="00112E1A" w:rsidP="003C6B17">
            <w:pPr>
              <w:jc w:val="center"/>
            </w:pPr>
          </w:p>
        </w:tc>
        <w:tc>
          <w:tcPr>
            <w:tcW w:w="929" w:type="dxa"/>
          </w:tcPr>
          <w:p w14:paraId="069689BD" w14:textId="2B7FD53C" w:rsidR="00112E1A" w:rsidRDefault="00112E1A" w:rsidP="00112E1A">
            <w:r>
              <w:t xml:space="preserve">     0</w:t>
            </w:r>
          </w:p>
        </w:tc>
        <w:tc>
          <w:tcPr>
            <w:tcW w:w="1029" w:type="dxa"/>
          </w:tcPr>
          <w:p w14:paraId="582EC2BE" w14:textId="77777777" w:rsidR="00112E1A" w:rsidRDefault="00112E1A" w:rsidP="003C6B17">
            <w:pPr>
              <w:jc w:val="center"/>
            </w:pPr>
          </w:p>
        </w:tc>
        <w:tc>
          <w:tcPr>
            <w:tcW w:w="3018" w:type="dxa"/>
          </w:tcPr>
          <w:p w14:paraId="14F1DDE0" w14:textId="77777777" w:rsidR="00112E1A" w:rsidRDefault="00112E1A" w:rsidP="003C6B17">
            <w:pPr>
              <w:jc w:val="center"/>
            </w:pPr>
          </w:p>
        </w:tc>
        <w:tc>
          <w:tcPr>
            <w:tcW w:w="851" w:type="dxa"/>
          </w:tcPr>
          <w:p w14:paraId="1DD98E9A" w14:textId="77777777" w:rsidR="00112E1A" w:rsidRDefault="00112E1A" w:rsidP="003C6B17">
            <w:pPr>
              <w:jc w:val="center"/>
            </w:pPr>
          </w:p>
        </w:tc>
      </w:tr>
      <w:tr w:rsidR="00112E1A" w14:paraId="438B5501" w14:textId="77777777" w:rsidTr="00112E1A">
        <w:trPr>
          <w:trHeight w:val="430"/>
        </w:trPr>
        <w:tc>
          <w:tcPr>
            <w:tcW w:w="942" w:type="dxa"/>
            <w:vAlign w:val="center"/>
          </w:tcPr>
          <w:p w14:paraId="69BB0FCF" w14:textId="2D3EEC73" w:rsidR="00112E1A" w:rsidRDefault="008D190D" w:rsidP="003C6B17">
            <w:pPr>
              <w:jc w:val="center"/>
            </w:pPr>
            <w:r>
              <w:t>5</w:t>
            </w:r>
          </w:p>
        </w:tc>
        <w:tc>
          <w:tcPr>
            <w:tcW w:w="985" w:type="dxa"/>
            <w:vAlign w:val="center"/>
          </w:tcPr>
          <w:p w14:paraId="485A6B97" w14:textId="77777777" w:rsidR="00112E1A" w:rsidRDefault="00112E1A" w:rsidP="003C6B17">
            <w:pPr>
              <w:jc w:val="center"/>
            </w:pPr>
          </w:p>
        </w:tc>
        <w:tc>
          <w:tcPr>
            <w:tcW w:w="873" w:type="dxa"/>
            <w:vAlign w:val="center"/>
          </w:tcPr>
          <w:p w14:paraId="4FDE4F34" w14:textId="77777777" w:rsidR="00112E1A" w:rsidRDefault="00112E1A" w:rsidP="003C6B17">
            <w:pPr>
              <w:jc w:val="center"/>
            </w:pPr>
          </w:p>
        </w:tc>
        <w:tc>
          <w:tcPr>
            <w:tcW w:w="769" w:type="dxa"/>
            <w:vAlign w:val="center"/>
          </w:tcPr>
          <w:p w14:paraId="1E916572" w14:textId="77777777" w:rsidR="00112E1A" w:rsidRDefault="00112E1A" w:rsidP="003C6B17">
            <w:pPr>
              <w:jc w:val="center"/>
            </w:pPr>
          </w:p>
        </w:tc>
        <w:tc>
          <w:tcPr>
            <w:tcW w:w="929" w:type="dxa"/>
          </w:tcPr>
          <w:p w14:paraId="4AED7AF0" w14:textId="77777777" w:rsidR="00112E1A" w:rsidRDefault="00112E1A" w:rsidP="003C6B17">
            <w:pPr>
              <w:jc w:val="center"/>
            </w:pPr>
          </w:p>
        </w:tc>
        <w:tc>
          <w:tcPr>
            <w:tcW w:w="1029" w:type="dxa"/>
          </w:tcPr>
          <w:p w14:paraId="13922FB1" w14:textId="12648415" w:rsidR="00112E1A" w:rsidRDefault="00112E1A" w:rsidP="003C6B17">
            <w:pPr>
              <w:jc w:val="center"/>
            </w:pPr>
            <w:r>
              <w:t>3</w:t>
            </w:r>
          </w:p>
        </w:tc>
        <w:tc>
          <w:tcPr>
            <w:tcW w:w="3018" w:type="dxa"/>
          </w:tcPr>
          <w:p w14:paraId="6A3C5F5B" w14:textId="77777777" w:rsidR="00112E1A" w:rsidRDefault="00112E1A" w:rsidP="003C6B17">
            <w:pPr>
              <w:jc w:val="center"/>
            </w:pPr>
          </w:p>
        </w:tc>
        <w:tc>
          <w:tcPr>
            <w:tcW w:w="851" w:type="dxa"/>
          </w:tcPr>
          <w:p w14:paraId="29231FE5" w14:textId="77777777" w:rsidR="00112E1A" w:rsidRDefault="00112E1A" w:rsidP="003C6B17">
            <w:pPr>
              <w:jc w:val="center"/>
            </w:pPr>
          </w:p>
        </w:tc>
      </w:tr>
      <w:tr w:rsidR="00112E1A" w14:paraId="49AE97C7" w14:textId="77777777" w:rsidTr="00112E1A">
        <w:trPr>
          <w:trHeight w:val="430"/>
        </w:trPr>
        <w:tc>
          <w:tcPr>
            <w:tcW w:w="942" w:type="dxa"/>
            <w:vAlign w:val="center"/>
          </w:tcPr>
          <w:p w14:paraId="2F94F311" w14:textId="71B59D95" w:rsidR="00112E1A" w:rsidRDefault="008D190D" w:rsidP="003C6B17">
            <w:pPr>
              <w:jc w:val="center"/>
            </w:pPr>
            <w:r>
              <w:t>6</w:t>
            </w:r>
          </w:p>
        </w:tc>
        <w:tc>
          <w:tcPr>
            <w:tcW w:w="985" w:type="dxa"/>
            <w:vAlign w:val="center"/>
          </w:tcPr>
          <w:p w14:paraId="003DA4ED" w14:textId="77777777" w:rsidR="00112E1A" w:rsidRDefault="00112E1A" w:rsidP="003C6B17">
            <w:pPr>
              <w:jc w:val="center"/>
            </w:pPr>
          </w:p>
        </w:tc>
        <w:tc>
          <w:tcPr>
            <w:tcW w:w="873" w:type="dxa"/>
            <w:vAlign w:val="center"/>
          </w:tcPr>
          <w:p w14:paraId="57ECD217" w14:textId="14414FBC" w:rsidR="00112E1A" w:rsidRDefault="00112E1A" w:rsidP="003C6B17">
            <w:pPr>
              <w:jc w:val="center"/>
            </w:pPr>
          </w:p>
        </w:tc>
        <w:tc>
          <w:tcPr>
            <w:tcW w:w="769" w:type="dxa"/>
            <w:vAlign w:val="center"/>
          </w:tcPr>
          <w:p w14:paraId="3344ACD3" w14:textId="49E6B333" w:rsidR="00112E1A" w:rsidRDefault="008D190D" w:rsidP="003C6B17">
            <w:pPr>
              <w:jc w:val="center"/>
            </w:pPr>
            <w:r>
              <w:t>2</w:t>
            </w:r>
          </w:p>
        </w:tc>
        <w:tc>
          <w:tcPr>
            <w:tcW w:w="929" w:type="dxa"/>
          </w:tcPr>
          <w:p w14:paraId="6CA6F52A" w14:textId="7DB2767D" w:rsidR="00112E1A" w:rsidRDefault="00112E1A" w:rsidP="00112E1A"/>
        </w:tc>
        <w:tc>
          <w:tcPr>
            <w:tcW w:w="1029" w:type="dxa"/>
          </w:tcPr>
          <w:p w14:paraId="5C183648" w14:textId="77777777" w:rsidR="00112E1A" w:rsidRDefault="00112E1A" w:rsidP="003C6B17">
            <w:pPr>
              <w:jc w:val="center"/>
            </w:pPr>
          </w:p>
        </w:tc>
        <w:tc>
          <w:tcPr>
            <w:tcW w:w="3018" w:type="dxa"/>
          </w:tcPr>
          <w:p w14:paraId="27E742E5" w14:textId="4E71D899" w:rsidR="00112E1A" w:rsidRDefault="00112E1A" w:rsidP="003C6B17">
            <w:pPr>
              <w:jc w:val="center"/>
            </w:pPr>
          </w:p>
        </w:tc>
        <w:tc>
          <w:tcPr>
            <w:tcW w:w="851" w:type="dxa"/>
          </w:tcPr>
          <w:p w14:paraId="6DFE23C1" w14:textId="77777777" w:rsidR="00112E1A" w:rsidRDefault="00112E1A" w:rsidP="003C6B17">
            <w:pPr>
              <w:jc w:val="center"/>
            </w:pPr>
          </w:p>
        </w:tc>
      </w:tr>
      <w:tr w:rsidR="00112E1A" w14:paraId="4247C37D" w14:textId="77777777" w:rsidTr="00112E1A">
        <w:trPr>
          <w:trHeight w:val="430"/>
        </w:trPr>
        <w:tc>
          <w:tcPr>
            <w:tcW w:w="942" w:type="dxa"/>
            <w:vAlign w:val="center"/>
          </w:tcPr>
          <w:p w14:paraId="03223CE0" w14:textId="4C6D1DBE" w:rsidR="00112E1A" w:rsidRDefault="008D190D" w:rsidP="008D190D">
            <w:r>
              <w:t xml:space="preserve">     7</w:t>
            </w:r>
          </w:p>
        </w:tc>
        <w:tc>
          <w:tcPr>
            <w:tcW w:w="985" w:type="dxa"/>
            <w:vAlign w:val="center"/>
          </w:tcPr>
          <w:p w14:paraId="538613EC" w14:textId="77777777" w:rsidR="00112E1A" w:rsidRDefault="00112E1A" w:rsidP="003C6B17">
            <w:pPr>
              <w:jc w:val="center"/>
            </w:pPr>
          </w:p>
        </w:tc>
        <w:tc>
          <w:tcPr>
            <w:tcW w:w="873" w:type="dxa"/>
            <w:vAlign w:val="center"/>
          </w:tcPr>
          <w:p w14:paraId="59B72791" w14:textId="77777777" w:rsidR="00112E1A" w:rsidRDefault="00112E1A" w:rsidP="003C6B17">
            <w:pPr>
              <w:jc w:val="center"/>
            </w:pPr>
          </w:p>
        </w:tc>
        <w:tc>
          <w:tcPr>
            <w:tcW w:w="769" w:type="dxa"/>
            <w:vAlign w:val="center"/>
          </w:tcPr>
          <w:p w14:paraId="6275C68E" w14:textId="417C1384" w:rsidR="00112E1A" w:rsidRDefault="00112E1A" w:rsidP="003C6B17">
            <w:pPr>
              <w:jc w:val="center"/>
            </w:pPr>
          </w:p>
        </w:tc>
        <w:tc>
          <w:tcPr>
            <w:tcW w:w="929" w:type="dxa"/>
          </w:tcPr>
          <w:p w14:paraId="5B4F3078" w14:textId="5005833F" w:rsidR="00112E1A" w:rsidRDefault="008D190D" w:rsidP="003C6B17">
            <w:pPr>
              <w:jc w:val="center"/>
            </w:pPr>
            <w:r>
              <w:t>1</w:t>
            </w:r>
          </w:p>
        </w:tc>
        <w:tc>
          <w:tcPr>
            <w:tcW w:w="1029" w:type="dxa"/>
          </w:tcPr>
          <w:p w14:paraId="0803413E" w14:textId="77777777" w:rsidR="00112E1A" w:rsidRDefault="00112E1A" w:rsidP="003C6B17">
            <w:pPr>
              <w:jc w:val="center"/>
            </w:pPr>
          </w:p>
        </w:tc>
        <w:tc>
          <w:tcPr>
            <w:tcW w:w="3018" w:type="dxa"/>
          </w:tcPr>
          <w:p w14:paraId="7FEA8C3C" w14:textId="77777777" w:rsidR="00112E1A" w:rsidRDefault="00112E1A" w:rsidP="003C6B17">
            <w:pPr>
              <w:jc w:val="center"/>
            </w:pPr>
          </w:p>
        </w:tc>
        <w:tc>
          <w:tcPr>
            <w:tcW w:w="851" w:type="dxa"/>
          </w:tcPr>
          <w:p w14:paraId="6412DA26" w14:textId="77777777" w:rsidR="00112E1A" w:rsidRDefault="00112E1A" w:rsidP="003C6B17">
            <w:pPr>
              <w:jc w:val="center"/>
            </w:pPr>
          </w:p>
        </w:tc>
      </w:tr>
      <w:tr w:rsidR="00112E1A" w14:paraId="59FC0A7B" w14:textId="77777777" w:rsidTr="00112E1A">
        <w:trPr>
          <w:trHeight w:val="430"/>
        </w:trPr>
        <w:tc>
          <w:tcPr>
            <w:tcW w:w="942" w:type="dxa"/>
            <w:vAlign w:val="center"/>
          </w:tcPr>
          <w:p w14:paraId="55437CF3" w14:textId="111ADECA" w:rsidR="00112E1A" w:rsidRDefault="008D190D" w:rsidP="003C6B17">
            <w:pPr>
              <w:jc w:val="center"/>
            </w:pPr>
            <w:r>
              <w:t>8</w:t>
            </w:r>
          </w:p>
        </w:tc>
        <w:tc>
          <w:tcPr>
            <w:tcW w:w="985" w:type="dxa"/>
            <w:vAlign w:val="center"/>
          </w:tcPr>
          <w:p w14:paraId="191D4D92" w14:textId="77777777" w:rsidR="00112E1A" w:rsidRDefault="00112E1A" w:rsidP="003C6B17">
            <w:pPr>
              <w:jc w:val="center"/>
            </w:pPr>
          </w:p>
        </w:tc>
        <w:tc>
          <w:tcPr>
            <w:tcW w:w="873" w:type="dxa"/>
            <w:vAlign w:val="center"/>
          </w:tcPr>
          <w:p w14:paraId="1435A4F8" w14:textId="77777777" w:rsidR="00112E1A" w:rsidRDefault="00112E1A" w:rsidP="003C6B17">
            <w:pPr>
              <w:jc w:val="center"/>
            </w:pPr>
          </w:p>
        </w:tc>
        <w:tc>
          <w:tcPr>
            <w:tcW w:w="769" w:type="dxa"/>
            <w:vAlign w:val="center"/>
          </w:tcPr>
          <w:p w14:paraId="69068A25" w14:textId="7E88EEFC" w:rsidR="00112E1A" w:rsidRDefault="008D190D" w:rsidP="003C6B17">
            <w:pPr>
              <w:jc w:val="center"/>
            </w:pPr>
            <w:r>
              <w:t>3</w:t>
            </w:r>
          </w:p>
        </w:tc>
        <w:tc>
          <w:tcPr>
            <w:tcW w:w="929" w:type="dxa"/>
          </w:tcPr>
          <w:p w14:paraId="3AEE954B" w14:textId="77777777" w:rsidR="00112E1A" w:rsidRDefault="00112E1A" w:rsidP="003C6B17">
            <w:pPr>
              <w:jc w:val="center"/>
            </w:pPr>
          </w:p>
        </w:tc>
        <w:tc>
          <w:tcPr>
            <w:tcW w:w="1029" w:type="dxa"/>
          </w:tcPr>
          <w:p w14:paraId="6DE22EA4" w14:textId="77777777" w:rsidR="00112E1A" w:rsidRDefault="00112E1A" w:rsidP="003C6B17">
            <w:pPr>
              <w:jc w:val="center"/>
            </w:pPr>
          </w:p>
        </w:tc>
        <w:tc>
          <w:tcPr>
            <w:tcW w:w="3018" w:type="dxa"/>
          </w:tcPr>
          <w:p w14:paraId="192445F6" w14:textId="77777777" w:rsidR="00112E1A" w:rsidRDefault="00112E1A" w:rsidP="003C6B17">
            <w:pPr>
              <w:jc w:val="center"/>
            </w:pPr>
          </w:p>
        </w:tc>
        <w:tc>
          <w:tcPr>
            <w:tcW w:w="851" w:type="dxa"/>
          </w:tcPr>
          <w:p w14:paraId="1F9CB5ED" w14:textId="77777777" w:rsidR="00112E1A" w:rsidRDefault="00112E1A" w:rsidP="003C6B17">
            <w:pPr>
              <w:jc w:val="center"/>
            </w:pPr>
          </w:p>
        </w:tc>
      </w:tr>
      <w:tr w:rsidR="00112E1A" w14:paraId="3507FEEF" w14:textId="77777777" w:rsidTr="00112E1A">
        <w:trPr>
          <w:trHeight w:val="430"/>
        </w:trPr>
        <w:tc>
          <w:tcPr>
            <w:tcW w:w="942" w:type="dxa"/>
            <w:vAlign w:val="center"/>
          </w:tcPr>
          <w:p w14:paraId="4A924C10" w14:textId="4EE199EA" w:rsidR="00112E1A" w:rsidRDefault="008D190D" w:rsidP="003C6B17">
            <w:pPr>
              <w:jc w:val="center"/>
            </w:pPr>
            <w:r>
              <w:t>9</w:t>
            </w:r>
          </w:p>
        </w:tc>
        <w:tc>
          <w:tcPr>
            <w:tcW w:w="985" w:type="dxa"/>
            <w:vAlign w:val="center"/>
          </w:tcPr>
          <w:p w14:paraId="697CDF3F" w14:textId="77777777" w:rsidR="00112E1A" w:rsidRDefault="00112E1A" w:rsidP="003C6B17">
            <w:pPr>
              <w:jc w:val="center"/>
            </w:pPr>
          </w:p>
        </w:tc>
        <w:tc>
          <w:tcPr>
            <w:tcW w:w="873" w:type="dxa"/>
            <w:vAlign w:val="center"/>
          </w:tcPr>
          <w:p w14:paraId="768D6121" w14:textId="77777777" w:rsidR="00112E1A" w:rsidRDefault="00112E1A" w:rsidP="003C6B17">
            <w:pPr>
              <w:jc w:val="center"/>
            </w:pPr>
          </w:p>
        </w:tc>
        <w:tc>
          <w:tcPr>
            <w:tcW w:w="769" w:type="dxa"/>
            <w:vAlign w:val="center"/>
          </w:tcPr>
          <w:p w14:paraId="28D428C0" w14:textId="77777777" w:rsidR="00112E1A" w:rsidRDefault="00112E1A" w:rsidP="003C6B17">
            <w:pPr>
              <w:jc w:val="center"/>
            </w:pPr>
          </w:p>
        </w:tc>
        <w:tc>
          <w:tcPr>
            <w:tcW w:w="929" w:type="dxa"/>
          </w:tcPr>
          <w:p w14:paraId="6E2C07AB" w14:textId="66453759" w:rsidR="00112E1A" w:rsidRDefault="008D190D" w:rsidP="003C6B17">
            <w:pPr>
              <w:jc w:val="center"/>
            </w:pPr>
            <w:r>
              <w:t>2</w:t>
            </w:r>
          </w:p>
        </w:tc>
        <w:tc>
          <w:tcPr>
            <w:tcW w:w="1029" w:type="dxa"/>
          </w:tcPr>
          <w:p w14:paraId="2A2F149F" w14:textId="77777777" w:rsidR="00112E1A" w:rsidRDefault="00112E1A" w:rsidP="003C6B17">
            <w:pPr>
              <w:jc w:val="center"/>
            </w:pPr>
          </w:p>
        </w:tc>
        <w:tc>
          <w:tcPr>
            <w:tcW w:w="3018" w:type="dxa"/>
          </w:tcPr>
          <w:p w14:paraId="6B36E802" w14:textId="77777777" w:rsidR="00112E1A" w:rsidRDefault="00112E1A" w:rsidP="003C6B17">
            <w:pPr>
              <w:jc w:val="center"/>
            </w:pPr>
          </w:p>
        </w:tc>
        <w:tc>
          <w:tcPr>
            <w:tcW w:w="851" w:type="dxa"/>
          </w:tcPr>
          <w:p w14:paraId="346F832C" w14:textId="77777777" w:rsidR="00112E1A" w:rsidRDefault="00112E1A" w:rsidP="003C6B17">
            <w:pPr>
              <w:jc w:val="center"/>
            </w:pPr>
          </w:p>
        </w:tc>
      </w:tr>
      <w:tr w:rsidR="00112E1A" w14:paraId="353B27D2" w14:textId="77777777" w:rsidTr="00112E1A">
        <w:trPr>
          <w:trHeight w:val="430"/>
        </w:trPr>
        <w:tc>
          <w:tcPr>
            <w:tcW w:w="942" w:type="dxa"/>
            <w:vAlign w:val="center"/>
          </w:tcPr>
          <w:p w14:paraId="15EFDCE6" w14:textId="3B3F66D3" w:rsidR="00112E1A" w:rsidRDefault="008D190D" w:rsidP="003C6B17">
            <w:pPr>
              <w:jc w:val="center"/>
            </w:pPr>
            <w:r>
              <w:t>10</w:t>
            </w:r>
          </w:p>
        </w:tc>
        <w:tc>
          <w:tcPr>
            <w:tcW w:w="985" w:type="dxa"/>
            <w:vAlign w:val="center"/>
          </w:tcPr>
          <w:p w14:paraId="2DFA2352" w14:textId="77777777" w:rsidR="00112E1A" w:rsidRDefault="00112E1A" w:rsidP="003C6B17">
            <w:pPr>
              <w:jc w:val="center"/>
            </w:pPr>
          </w:p>
        </w:tc>
        <w:tc>
          <w:tcPr>
            <w:tcW w:w="873" w:type="dxa"/>
            <w:vAlign w:val="center"/>
          </w:tcPr>
          <w:p w14:paraId="7029CA5E" w14:textId="77777777" w:rsidR="00112E1A" w:rsidRDefault="00112E1A" w:rsidP="003C6B17">
            <w:pPr>
              <w:jc w:val="center"/>
            </w:pPr>
          </w:p>
        </w:tc>
        <w:tc>
          <w:tcPr>
            <w:tcW w:w="769" w:type="dxa"/>
            <w:vAlign w:val="center"/>
          </w:tcPr>
          <w:p w14:paraId="0E45603A" w14:textId="77777777" w:rsidR="00112E1A" w:rsidRDefault="00112E1A" w:rsidP="003C6B17">
            <w:pPr>
              <w:jc w:val="center"/>
            </w:pPr>
          </w:p>
        </w:tc>
        <w:tc>
          <w:tcPr>
            <w:tcW w:w="929" w:type="dxa"/>
          </w:tcPr>
          <w:p w14:paraId="16895016" w14:textId="77777777" w:rsidR="00112E1A" w:rsidRDefault="00112E1A" w:rsidP="003C6B17">
            <w:pPr>
              <w:jc w:val="center"/>
            </w:pPr>
          </w:p>
        </w:tc>
        <w:tc>
          <w:tcPr>
            <w:tcW w:w="1029" w:type="dxa"/>
          </w:tcPr>
          <w:p w14:paraId="2CD22C9E" w14:textId="77777777" w:rsidR="00112E1A" w:rsidRDefault="00112E1A" w:rsidP="003C6B17">
            <w:pPr>
              <w:jc w:val="center"/>
            </w:pPr>
          </w:p>
        </w:tc>
        <w:tc>
          <w:tcPr>
            <w:tcW w:w="3018" w:type="dxa"/>
          </w:tcPr>
          <w:p w14:paraId="16066DF6" w14:textId="3FDF833D" w:rsidR="00112E1A" w:rsidRDefault="008D190D" w:rsidP="008D190D">
            <w:r>
              <w:t>(Count==3)? and (text[2]==c)?and (text[1]==b)? and (text[0]== a)?</w:t>
            </w:r>
          </w:p>
        </w:tc>
        <w:tc>
          <w:tcPr>
            <w:tcW w:w="851" w:type="dxa"/>
          </w:tcPr>
          <w:p w14:paraId="0FB53190" w14:textId="77777777" w:rsidR="00112E1A" w:rsidRDefault="00112E1A" w:rsidP="003C6B17">
            <w:pPr>
              <w:jc w:val="center"/>
            </w:pPr>
          </w:p>
        </w:tc>
      </w:tr>
      <w:tr w:rsidR="00112E1A" w14:paraId="0923E438" w14:textId="77777777" w:rsidTr="00112E1A">
        <w:trPr>
          <w:trHeight w:val="430"/>
        </w:trPr>
        <w:tc>
          <w:tcPr>
            <w:tcW w:w="942" w:type="dxa"/>
            <w:vAlign w:val="center"/>
          </w:tcPr>
          <w:p w14:paraId="011557EB" w14:textId="0179FDF5" w:rsidR="00112E1A" w:rsidRDefault="008D190D" w:rsidP="003C6B17">
            <w:pPr>
              <w:jc w:val="center"/>
            </w:pPr>
            <w:r>
              <w:t>11</w:t>
            </w:r>
          </w:p>
        </w:tc>
        <w:tc>
          <w:tcPr>
            <w:tcW w:w="985" w:type="dxa"/>
            <w:vAlign w:val="center"/>
          </w:tcPr>
          <w:p w14:paraId="2ADA9044" w14:textId="77777777" w:rsidR="00112E1A" w:rsidRDefault="00112E1A" w:rsidP="003C6B17">
            <w:pPr>
              <w:jc w:val="center"/>
            </w:pPr>
          </w:p>
        </w:tc>
        <w:tc>
          <w:tcPr>
            <w:tcW w:w="873" w:type="dxa"/>
            <w:vAlign w:val="center"/>
          </w:tcPr>
          <w:p w14:paraId="1DDD4C87" w14:textId="77777777" w:rsidR="00112E1A" w:rsidRDefault="00112E1A" w:rsidP="003C6B17">
            <w:pPr>
              <w:jc w:val="center"/>
            </w:pPr>
          </w:p>
        </w:tc>
        <w:tc>
          <w:tcPr>
            <w:tcW w:w="769" w:type="dxa"/>
            <w:vAlign w:val="center"/>
          </w:tcPr>
          <w:p w14:paraId="4DCD96D8" w14:textId="7CBA997E" w:rsidR="00112E1A" w:rsidRDefault="008D190D" w:rsidP="003C6B17">
            <w:pPr>
              <w:jc w:val="center"/>
            </w:pPr>
            <w:r>
              <w:t>0</w:t>
            </w:r>
          </w:p>
        </w:tc>
        <w:tc>
          <w:tcPr>
            <w:tcW w:w="929" w:type="dxa"/>
          </w:tcPr>
          <w:p w14:paraId="6320BCB6" w14:textId="77777777" w:rsidR="00112E1A" w:rsidRDefault="00112E1A" w:rsidP="003C6B17">
            <w:pPr>
              <w:jc w:val="center"/>
            </w:pPr>
          </w:p>
        </w:tc>
        <w:tc>
          <w:tcPr>
            <w:tcW w:w="1029" w:type="dxa"/>
          </w:tcPr>
          <w:p w14:paraId="79F48B59" w14:textId="77777777" w:rsidR="00112E1A" w:rsidRDefault="00112E1A" w:rsidP="003C6B17">
            <w:pPr>
              <w:jc w:val="center"/>
            </w:pPr>
          </w:p>
        </w:tc>
        <w:tc>
          <w:tcPr>
            <w:tcW w:w="3018" w:type="dxa"/>
          </w:tcPr>
          <w:p w14:paraId="3592D17D" w14:textId="77777777" w:rsidR="00112E1A" w:rsidRDefault="00112E1A" w:rsidP="003C6B17">
            <w:pPr>
              <w:jc w:val="center"/>
            </w:pPr>
          </w:p>
        </w:tc>
        <w:tc>
          <w:tcPr>
            <w:tcW w:w="851" w:type="dxa"/>
          </w:tcPr>
          <w:p w14:paraId="5C7B8180" w14:textId="77777777" w:rsidR="00112E1A" w:rsidRDefault="00112E1A" w:rsidP="003C6B17">
            <w:pPr>
              <w:jc w:val="center"/>
            </w:pPr>
          </w:p>
        </w:tc>
      </w:tr>
      <w:tr w:rsidR="008D190D" w14:paraId="35AE4A3C" w14:textId="77777777" w:rsidTr="00112E1A">
        <w:trPr>
          <w:trHeight w:val="430"/>
        </w:trPr>
        <w:tc>
          <w:tcPr>
            <w:tcW w:w="942" w:type="dxa"/>
            <w:vAlign w:val="center"/>
          </w:tcPr>
          <w:p w14:paraId="02545C0D" w14:textId="4DE0C189" w:rsidR="008D190D" w:rsidRDefault="008D190D" w:rsidP="003C6B17">
            <w:pPr>
              <w:jc w:val="center"/>
            </w:pPr>
            <w:r>
              <w:t>12</w:t>
            </w:r>
          </w:p>
        </w:tc>
        <w:tc>
          <w:tcPr>
            <w:tcW w:w="985" w:type="dxa"/>
            <w:vAlign w:val="center"/>
          </w:tcPr>
          <w:p w14:paraId="795C0FCC" w14:textId="77777777" w:rsidR="008D190D" w:rsidRDefault="008D190D" w:rsidP="003C6B17">
            <w:pPr>
              <w:jc w:val="center"/>
            </w:pPr>
          </w:p>
        </w:tc>
        <w:tc>
          <w:tcPr>
            <w:tcW w:w="873" w:type="dxa"/>
            <w:vAlign w:val="center"/>
          </w:tcPr>
          <w:p w14:paraId="5BD70457" w14:textId="37B4FCAF" w:rsidR="008D190D" w:rsidRDefault="008D190D" w:rsidP="003C6B17">
            <w:pPr>
              <w:jc w:val="center"/>
            </w:pPr>
            <w:r>
              <w:t>ok</w:t>
            </w:r>
          </w:p>
        </w:tc>
        <w:tc>
          <w:tcPr>
            <w:tcW w:w="769" w:type="dxa"/>
            <w:vAlign w:val="center"/>
          </w:tcPr>
          <w:p w14:paraId="62CE587E" w14:textId="77777777" w:rsidR="008D190D" w:rsidRDefault="008D190D" w:rsidP="003C6B17">
            <w:pPr>
              <w:jc w:val="center"/>
            </w:pPr>
          </w:p>
        </w:tc>
        <w:tc>
          <w:tcPr>
            <w:tcW w:w="929" w:type="dxa"/>
          </w:tcPr>
          <w:p w14:paraId="2125C047" w14:textId="77777777" w:rsidR="008D190D" w:rsidRDefault="008D190D" w:rsidP="003C6B17">
            <w:pPr>
              <w:jc w:val="center"/>
            </w:pPr>
          </w:p>
        </w:tc>
        <w:tc>
          <w:tcPr>
            <w:tcW w:w="1029" w:type="dxa"/>
          </w:tcPr>
          <w:p w14:paraId="404E29DA" w14:textId="77777777" w:rsidR="008D190D" w:rsidRDefault="008D190D" w:rsidP="003C6B17">
            <w:pPr>
              <w:jc w:val="center"/>
            </w:pPr>
          </w:p>
        </w:tc>
        <w:tc>
          <w:tcPr>
            <w:tcW w:w="3018" w:type="dxa"/>
          </w:tcPr>
          <w:p w14:paraId="11A863AB" w14:textId="77777777" w:rsidR="008D190D" w:rsidRDefault="008D190D" w:rsidP="003C6B17">
            <w:pPr>
              <w:jc w:val="center"/>
            </w:pPr>
          </w:p>
        </w:tc>
        <w:tc>
          <w:tcPr>
            <w:tcW w:w="851" w:type="dxa"/>
          </w:tcPr>
          <w:p w14:paraId="040457F0" w14:textId="77777777" w:rsidR="008D190D" w:rsidRDefault="008D190D" w:rsidP="003C6B17">
            <w:pPr>
              <w:jc w:val="center"/>
            </w:pPr>
          </w:p>
        </w:tc>
      </w:tr>
      <w:tr w:rsidR="008D190D" w14:paraId="555B95ED" w14:textId="77777777" w:rsidTr="00112E1A">
        <w:trPr>
          <w:trHeight w:val="430"/>
        </w:trPr>
        <w:tc>
          <w:tcPr>
            <w:tcW w:w="942" w:type="dxa"/>
            <w:vAlign w:val="center"/>
          </w:tcPr>
          <w:p w14:paraId="4A354EDF" w14:textId="0039DA58" w:rsidR="008D190D" w:rsidRDefault="008D190D" w:rsidP="003C6B17">
            <w:pPr>
              <w:jc w:val="center"/>
            </w:pPr>
            <w:r>
              <w:t>13</w:t>
            </w:r>
          </w:p>
        </w:tc>
        <w:tc>
          <w:tcPr>
            <w:tcW w:w="985" w:type="dxa"/>
            <w:vAlign w:val="center"/>
          </w:tcPr>
          <w:p w14:paraId="7A1F9048" w14:textId="77777777" w:rsidR="008D190D" w:rsidRDefault="008D190D" w:rsidP="003C6B17">
            <w:pPr>
              <w:jc w:val="center"/>
            </w:pPr>
          </w:p>
        </w:tc>
        <w:tc>
          <w:tcPr>
            <w:tcW w:w="873" w:type="dxa"/>
            <w:vAlign w:val="center"/>
          </w:tcPr>
          <w:p w14:paraId="27EF211B" w14:textId="77777777" w:rsidR="008D190D" w:rsidRDefault="008D190D" w:rsidP="003C6B17">
            <w:pPr>
              <w:jc w:val="center"/>
            </w:pPr>
          </w:p>
        </w:tc>
        <w:tc>
          <w:tcPr>
            <w:tcW w:w="769" w:type="dxa"/>
            <w:vAlign w:val="center"/>
          </w:tcPr>
          <w:p w14:paraId="1BD5C188" w14:textId="77777777" w:rsidR="008D190D" w:rsidRDefault="008D190D" w:rsidP="003C6B17">
            <w:pPr>
              <w:jc w:val="center"/>
            </w:pPr>
          </w:p>
        </w:tc>
        <w:tc>
          <w:tcPr>
            <w:tcW w:w="929" w:type="dxa"/>
          </w:tcPr>
          <w:p w14:paraId="726E4523" w14:textId="77777777" w:rsidR="008D190D" w:rsidRDefault="008D190D" w:rsidP="003C6B17">
            <w:pPr>
              <w:jc w:val="center"/>
            </w:pPr>
          </w:p>
        </w:tc>
        <w:tc>
          <w:tcPr>
            <w:tcW w:w="1029" w:type="dxa"/>
          </w:tcPr>
          <w:p w14:paraId="0B5F3B8A" w14:textId="77777777" w:rsidR="008D190D" w:rsidRDefault="008D190D" w:rsidP="003C6B17">
            <w:pPr>
              <w:jc w:val="center"/>
            </w:pPr>
          </w:p>
        </w:tc>
        <w:tc>
          <w:tcPr>
            <w:tcW w:w="3018" w:type="dxa"/>
          </w:tcPr>
          <w:p w14:paraId="5F7BDF4B" w14:textId="77777777" w:rsidR="008D190D" w:rsidRDefault="008D190D" w:rsidP="003C6B17">
            <w:pPr>
              <w:jc w:val="center"/>
            </w:pPr>
          </w:p>
        </w:tc>
        <w:tc>
          <w:tcPr>
            <w:tcW w:w="851" w:type="dxa"/>
          </w:tcPr>
          <w:p w14:paraId="2E3228FF" w14:textId="79FD4661" w:rsidR="008D190D" w:rsidRDefault="008D190D" w:rsidP="003C6B17">
            <w:pPr>
              <w:jc w:val="center"/>
            </w:pPr>
            <w:r>
              <w:t>ok</w:t>
            </w:r>
          </w:p>
        </w:tc>
      </w:tr>
    </w:tbl>
    <w:p w14:paraId="02DC83BD" w14:textId="5F0DC950" w:rsidR="002E7888" w:rsidRDefault="002E7888" w:rsidP="00C53EF5">
      <w:pPr>
        <w:pStyle w:val="Question"/>
      </w:pPr>
      <w:r>
        <w:t>Present your flowchart structure to the class.</w:t>
      </w:r>
      <w:r w:rsidRPr="002E7888">
        <w:t xml:space="preserve"> </w:t>
      </w:r>
      <w:r>
        <w:t>In group of 3</w:t>
      </w:r>
      <w:r w:rsidR="00B5648B">
        <w:t>.</w:t>
      </w:r>
    </w:p>
    <w:p w14:paraId="1999F047" w14:textId="77777777" w:rsidR="008464BA" w:rsidRDefault="008464BA" w:rsidP="008464BA">
      <w:pPr>
        <w:pStyle w:val="Heading1"/>
      </w:pPr>
    </w:p>
    <w:p w14:paraId="13232075" w14:textId="77777777" w:rsidR="008464BA" w:rsidRPr="002E7888" w:rsidRDefault="008464BA" w:rsidP="008464BA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7888">
        <w:rPr>
          <w:rFonts w:cstheme="minorHAnsi"/>
        </w:rPr>
        <w:t>Input a text in the console.</w:t>
      </w:r>
    </w:p>
    <w:p w14:paraId="573560BC" w14:textId="77777777" w:rsidR="00652216" w:rsidRDefault="008464BA" w:rsidP="008464BA">
      <w:pPr>
        <w:pStyle w:val="ListParagraph"/>
        <w:numPr>
          <w:ilvl w:val="0"/>
          <w:numId w:val="41"/>
        </w:numPr>
      </w:pPr>
      <w:r w:rsidRPr="008464BA">
        <w:t>Check that the text</w:t>
      </w:r>
      <w:r w:rsidR="00652216">
        <w:t>:</w:t>
      </w:r>
    </w:p>
    <w:p w14:paraId="5C304B05" w14:textId="6A5E8CB8" w:rsidR="00652216" w:rsidRDefault="00652216" w:rsidP="00652216">
      <w:pPr>
        <w:pStyle w:val="ListParagraph"/>
        <w:numPr>
          <w:ilvl w:val="1"/>
          <w:numId w:val="41"/>
        </w:numPr>
      </w:pPr>
      <w:r>
        <w:t xml:space="preserve">Has only </w:t>
      </w:r>
      <w:r w:rsidRPr="009B735D">
        <w:rPr>
          <w:i/>
          <w:iCs/>
        </w:rPr>
        <w:t>y</w:t>
      </w:r>
      <w:r>
        <w:t>, between square brackets (need open AND close brackets).</w:t>
      </w:r>
    </w:p>
    <w:p w14:paraId="372502E1" w14:textId="3FF1A22D" w:rsidR="008464BA" w:rsidRDefault="00652216" w:rsidP="00652216">
      <w:pPr>
        <w:pStyle w:val="ListParagraph"/>
        <w:numPr>
          <w:ilvl w:val="1"/>
          <w:numId w:val="41"/>
        </w:numPr>
      </w:pPr>
      <w:r>
        <w:t>Otherwise h</w:t>
      </w:r>
      <w:r w:rsidR="008464BA" w:rsidRPr="008464BA">
        <w:t xml:space="preserve">as </w:t>
      </w:r>
      <w:r w:rsidR="008464BA" w:rsidRPr="009B735D">
        <w:rPr>
          <w:i/>
          <w:iCs/>
        </w:rPr>
        <w:t>x</w:t>
      </w:r>
    </w:p>
    <w:p w14:paraId="6CD05100" w14:textId="73102A6B" w:rsidR="00A7126F" w:rsidRDefault="00A7126F" w:rsidP="00A7126F">
      <w:pPr>
        <w:pStyle w:val="ListParagraph"/>
        <w:numPr>
          <w:ilvl w:val="0"/>
          <w:numId w:val="41"/>
        </w:numPr>
      </w:pPr>
      <w:r>
        <w:t>If the text is correct</w:t>
      </w:r>
    </w:p>
    <w:p w14:paraId="48C7AAF9" w14:textId="7A9DACF7" w:rsidR="008464BA" w:rsidRDefault="008464BA" w:rsidP="008464BA">
      <w:pPr>
        <w:pStyle w:val="ListParagraph"/>
        <w:numPr>
          <w:ilvl w:val="1"/>
          <w:numId w:val="41"/>
        </w:numPr>
      </w:pPr>
      <w:r>
        <w:t>Print “OK”</w:t>
      </w:r>
    </w:p>
    <w:p w14:paraId="2EF6F7FC" w14:textId="77777777" w:rsidR="008464BA" w:rsidRPr="004B1B34" w:rsidRDefault="008464BA" w:rsidP="008464BA">
      <w:pPr>
        <w:pStyle w:val="ListParagraph"/>
        <w:numPr>
          <w:ilvl w:val="1"/>
          <w:numId w:val="41"/>
        </w:numPr>
      </w:pPr>
      <w:r>
        <w:t>Otherwise, print “WRONG”</w:t>
      </w:r>
    </w:p>
    <w:p w14:paraId="53945D1B" w14:textId="6989A54D" w:rsidR="008464BA" w:rsidRPr="00162D44" w:rsidRDefault="008464BA" w:rsidP="008464BA">
      <w:pPr>
        <w:pStyle w:val="Question"/>
        <w:numPr>
          <w:ilvl w:val="0"/>
          <w:numId w:val="44"/>
        </w:numPr>
      </w:pPr>
      <w:r>
        <w:t xml:space="preserve">What </w:t>
      </w:r>
      <w:r w:rsidRPr="00C53EF5">
        <w:t>will</w:t>
      </w:r>
      <w:r>
        <w:t xml:space="preserve"> be the </w:t>
      </w:r>
      <w:r w:rsidRPr="008464BA">
        <w:rPr>
          <w:b/>
        </w:rPr>
        <w:t>result</w:t>
      </w:r>
      <w:r>
        <w:t xml:space="preserve"> for these outputs?</w:t>
      </w:r>
      <w:r w:rsidR="0040009E">
        <w:t xml:space="preserve"> Individual work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8464BA" w:rsidRPr="00267592" w14:paraId="096E8892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062C34F2" w14:textId="77777777" w:rsidR="008464BA" w:rsidRPr="00267592" w:rsidRDefault="008464BA" w:rsidP="0084692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68F7E73A" w14:textId="77777777" w:rsidR="008464BA" w:rsidRPr="00267592" w:rsidRDefault="008464BA" w:rsidP="0084692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464BA" w:rsidRPr="00C53EF5" w14:paraId="21B893CB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7079FD1D" w14:textId="51147E29" w:rsidR="008464BA" w:rsidRPr="00C53EF5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xxx[yyy]xxx</w:t>
            </w:r>
          </w:p>
        </w:tc>
        <w:tc>
          <w:tcPr>
            <w:tcW w:w="5245" w:type="dxa"/>
            <w:vAlign w:val="center"/>
          </w:tcPr>
          <w:p w14:paraId="12F02498" w14:textId="5E0FA3E1" w:rsidR="008464BA" w:rsidRPr="00C53EF5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</w:tr>
      <w:tr w:rsidR="008464BA" w:rsidRPr="00C85074" w14:paraId="033E62DE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10A8B8B" w14:textId="3C0372AD" w:rsidR="008464BA" w:rsidRDefault="008464BA" w:rsidP="00846924">
            <w:pPr>
              <w:jc w:val="left"/>
            </w:pPr>
            <w:r>
              <w:rPr>
                <w:rFonts w:cstheme="minorHAnsi"/>
              </w:rPr>
              <w:t>[yyy]xxx</w:t>
            </w:r>
          </w:p>
        </w:tc>
        <w:tc>
          <w:tcPr>
            <w:tcW w:w="5245" w:type="dxa"/>
            <w:vAlign w:val="center"/>
          </w:tcPr>
          <w:p w14:paraId="4C982132" w14:textId="7777777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8464BA" w:rsidRPr="00C85074" w14:paraId="16C6B921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0B63A11D" w14:textId="0389B46E" w:rsidR="008464BA" w:rsidRPr="00B1336D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xxx[yyy</w:t>
            </w:r>
          </w:p>
        </w:tc>
        <w:tc>
          <w:tcPr>
            <w:tcW w:w="5245" w:type="dxa"/>
            <w:vAlign w:val="center"/>
          </w:tcPr>
          <w:p w14:paraId="08288D70" w14:textId="511215E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2D990221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B8DB17" w14:textId="7E3A869D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xxxy</w:t>
            </w:r>
          </w:p>
        </w:tc>
        <w:tc>
          <w:tcPr>
            <w:tcW w:w="5245" w:type="dxa"/>
            <w:vAlign w:val="center"/>
          </w:tcPr>
          <w:p w14:paraId="2EB9EBD4" w14:textId="514AC5A4" w:rsidR="008464BA" w:rsidRPr="00C85074" w:rsidRDefault="00B12D08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7BFC246F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61F364DB" w14:textId="14F7EDA7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[yy]</w:t>
            </w:r>
          </w:p>
        </w:tc>
        <w:tc>
          <w:tcPr>
            <w:tcW w:w="5245" w:type="dxa"/>
            <w:vAlign w:val="center"/>
          </w:tcPr>
          <w:p w14:paraId="51712097" w14:textId="3C8CFC05" w:rsidR="008464BA" w:rsidRPr="00C85074" w:rsidRDefault="00B12D08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3C6B8B70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30E9F87" w14:textId="264B3623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xxx[yxyy]xxx</w:t>
            </w:r>
          </w:p>
        </w:tc>
        <w:tc>
          <w:tcPr>
            <w:tcW w:w="5245" w:type="dxa"/>
            <w:vAlign w:val="center"/>
          </w:tcPr>
          <w:p w14:paraId="330AB26B" w14:textId="07AD24AF" w:rsidR="008464BA" w:rsidRPr="00C85074" w:rsidRDefault="00B12D08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5425D7B5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04D115FE" w14:textId="01E30682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xxxxx</w:t>
            </w:r>
          </w:p>
        </w:tc>
        <w:tc>
          <w:tcPr>
            <w:tcW w:w="5245" w:type="dxa"/>
            <w:vAlign w:val="center"/>
          </w:tcPr>
          <w:p w14:paraId="64455DA1" w14:textId="7858C533" w:rsidR="008464BA" w:rsidRPr="00C85074" w:rsidRDefault="00B12D08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</w:tbl>
    <w:p w14:paraId="260B1B4D" w14:textId="76041814" w:rsidR="008464BA" w:rsidRDefault="007E49E3" w:rsidP="00AE38EC">
      <w:pPr>
        <w:pStyle w:val="Question"/>
      </w:pPr>
      <w:r w:rsidRPr="007E49E3">
        <w:t>Which main instruction can solve the problem? What will it be used for? Group of 3 students.</w:t>
      </w:r>
    </w:p>
    <w:p w14:paraId="418294F4" w14:textId="77777777" w:rsidR="00AE38EC" w:rsidRDefault="00AE38EC" w:rsidP="00AE38EC">
      <w:pPr>
        <w:pStyle w:val="Instructions"/>
      </w:pPr>
    </w:p>
    <w:p w14:paraId="74A88F86" w14:textId="185E653E" w:rsidR="00AE38EC" w:rsidRDefault="0049358A" w:rsidP="00AE38EC">
      <w:pPr>
        <w:pStyle w:val="Instructions"/>
      </w:pPr>
      <w:r>
        <w:t>Step 1: create variable for user input()</w:t>
      </w:r>
    </w:p>
    <w:p w14:paraId="785EAB53" w14:textId="58FA9FBE" w:rsidR="0049358A" w:rsidRDefault="0049358A" w:rsidP="00AE38EC">
      <w:pPr>
        <w:pStyle w:val="Instructions"/>
      </w:pPr>
      <w:r>
        <w:t>Step2 : c</w:t>
      </w:r>
      <w:r w:rsidR="00E6563F">
        <w:t>reate variable and set to “”</w:t>
      </w:r>
    </w:p>
    <w:p w14:paraId="73683F6F" w14:textId="1FB84507" w:rsidR="0049358A" w:rsidRDefault="0049358A" w:rsidP="00AE38EC">
      <w:pPr>
        <w:pStyle w:val="Instructions"/>
      </w:pPr>
      <w:r>
        <w:t>Step 3 : create variable result for store result change</w:t>
      </w:r>
    </w:p>
    <w:p w14:paraId="768210BE" w14:textId="638D0A4D" w:rsidR="0049358A" w:rsidRDefault="0049358A" w:rsidP="00AE38EC">
      <w:pPr>
        <w:pStyle w:val="Instructions"/>
      </w:pPr>
      <w:r>
        <w:t>Step4 : use for loop for repeat</w:t>
      </w:r>
    </w:p>
    <w:p w14:paraId="6F5D0681" w14:textId="5DCA4A56" w:rsidR="0049358A" w:rsidRDefault="0049358A" w:rsidP="00FC2ECC">
      <w:pPr>
        <w:pStyle w:val="Instructions"/>
      </w:pPr>
      <w:r>
        <w:t xml:space="preserve">Step </w:t>
      </w:r>
      <w:r w:rsidR="00B12D08">
        <w:t xml:space="preserve">5: use  if </w:t>
      </w:r>
      <w:r w:rsidR="00FC2ECC">
        <w:t xml:space="preserve"> for check condition if the text have x</w:t>
      </w:r>
    </w:p>
    <w:p w14:paraId="3492A201" w14:textId="7BCBD967" w:rsidR="00FC2ECC" w:rsidRDefault="00FC2ECC" w:rsidP="00FC2ECC">
      <w:pPr>
        <w:pStyle w:val="Instructions"/>
      </w:pPr>
      <w:r>
        <w:t>Step6 : use elif for check condition if the text have y in [</w:t>
      </w:r>
    </w:p>
    <w:p w14:paraId="56604D29" w14:textId="518D6CF6" w:rsidR="00FC2ECC" w:rsidRDefault="00FC2ECC" w:rsidP="00FC2ECC">
      <w:pPr>
        <w:pStyle w:val="Instructions"/>
      </w:pPr>
      <w:r>
        <w:t>Step7 : use elif for check condition if the text have y in ]</w:t>
      </w:r>
    </w:p>
    <w:p w14:paraId="3999FB99" w14:textId="31B27FAC" w:rsidR="00FC2ECC" w:rsidRDefault="00FC2ECC" w:rsidP="00FC2ECC">
      <w:pPr>
        <w:pStyle w:val="Instructions"/>
      </w:pPr>
      <w:r>
        <w:t>Step8:  print()</w:t>
      </w:r>
    </w:p>
    <w:p w14:paraId="17A956C9" w14:textId="77777777" w:rsidR="00AE38EC" w:rsidRDefault="00AE38EC" w:rsidP="00AE38EC">
      <w:pPr>
        <w:pStyle w:val="Instructions"/>
      </w:pPr>
    </w:p>
    <w:p w14:paraId="1971BC9D" w14:textId="463AA32A" w:rsidR="00AE38EC" w:rsidRDefault="00AE38EC" w:rsidP="00AE38EC">
      <w:pPr>
        <w:pStyle w:val="Instructions"/>
      </w:pPr>
    </w:p>
    <w:p w14:paraId="53686250" w14:textId="77777777" w:rsidR="00E9734C" w:rsidRDefault="00E9734C" w:rsidP="00AE38EC">
      <w:pPr>
        <w:pStyle w:val="Instructions"/>
      </w:pPr>
    </w:p>
    <w:p w14:paraId="51C6175E" w14:textId="77777777" w:rsidR="00E9734C" w:rsidRDefault="00E9734C" w:rsidP="00AE38EC">
      <w:pPr>
        <w:pStyle w:val="Instructions"/>
      </w:pPr>
    </w:p>
    <w:p w14:paraId="3C474964" w14:textId="117C3625" w:rsidR="00AE38EC" w:rsidRDefault="00EC712E" w:rsidP="00AE38EC">
      <w:pPr>
        <w:pStyle w:val="Question"/>
      </w:pPr>
      <w:r>
        <w:t>Create a code to solve this problem.</w:t>
      </w:r>
      <w:r w:rsidR="002A6780" w:rsidRPr="002A6780">
        <w:t xml:space="preserve"> </w:t>
      </w:r>
      <w:r w:rsidR="002A6780" w:rsidRPr="007E49E3">
        <w:t>Group of 3 students.</w:t>
      </w:r>
    </w:p>
    <w:p w14:paraId="12346E59" w14:textId="77777777" w:rsidR="00FC2ECC" w:rsidRDefault="00FC2ECC" w:rsidP="00FC2ECC">
      <w:pPr>
        <w:pStyle w:val="Instructions"/>
      </w:pPr>
      <w:r>
        <w:lastRenderedPageBreak/>
        <w:t>text = input()</w:t>
      </w:r>
    </w:p>
    <w:p w14:paraId="007A0069" w14:textId="77777777" w:rsidR="00FC2ECC" w:rsidRDefault="00FC2ECC" w:rsidP="00FC2ECC">
      <w:pPr>
        <w:pStyle w:val="Instructions"/>
      </w:pPr>
      <w:r>
        <w:t>is_wrong_display =""</w:t>
      </w:r>
    </w:p>
    <w:p w14:paraId="636E78D6" w14:textId="77777777" w:rsidR="00FC2ECC" w:rsidRDefault="00FC2ECC" w:rsidP="00FC2ECC">
      <w:pPr>
        <w:pStyle w:val="Instructions"/>
      </w:pPr>
      <w:r>
        <w:t>result =''</w:t>
      </w:r>
    </w:p>
    <w:p w14:paraId="201E8888" w14:textId="77777777" w:rsidR="00FC2ECC" w:rsidRDefault="00FC2ECC" w:rsidP="00FC2ECC">
      <w:pPr>
        <w:pStyle w:val="Instructions"/>
      </w:pPr>
      <w:r>
        <w:t>for i in range(len(text)):</w:t>
      </w:r>
    </w:p>
    <w:p w14:paraId="4E687FBB" w14:textId="77777777" w:rsidR="00FC2ECC" w:rsidRDefault="00FC2ECC" w:rsidP="00FC2ECC">
      <w:pPr>
        <w:pStyle w:val="Instructions"/>
      </w:pPr>
      <w:r>
        <w:t xml:space="preserve">    if text[i] =='x':</w:t>
      </w:r>
    </w:p>
    <w:p w14:paraId="19F8F6DD" w14:textId="77777777" w:rsidR="00FC2ECC" w:rsidRDefault="00FC2ECC" w:rsidP="00FC2ECC">
      <w:pPr>
        <w:pStyle w:val="Instructions"/>
      </w:pPr>
      <w:r>
        <w:t xml:space="preserve">        result = 'OK'</w:t>
      </w:r>
    </w:p>
    <w:p w14:paraId="7F232C29" w14:textId="77777777" w:rsidR="00FC2ECC" w:rsidRDefault="00FC2ECC" w:rsidP="00FC2ECC">
      <w:pPr>
        <w:pStyle w:val="Instructions"/>
      </w:pPr>
      <w:r>
        <w:t xml:space="preserve">    elif i+1&lt;len(text) and text[i] == '[' and text[i+1] == 'y':</w:t>
      </w:r>
    </w:p>
    <w:p w14:paraId="036223B9" w14:textId="77777777" w:rsidR="00FC2ECC" w:rsidRDefault="00FC2ECC" w:rsidP="00FC2ECC">
      <w:pPr>
        <w:pStyle w:val="Instructions"/>
      </w:pPr>
      <w:r>
        <w:t xml:space="preserve">        result ='OK'</w:t>
      </w:r>
    </w:p>
    <w:p w14:paraId="67012960" w14:textId="77777777" w:rsidR="00FC2ECC" w:rsidRDefault="00FC2ECC" w:rsidP="00FC2ECC">
      <w:pPr>
        <w:pStyle w:val="Instructions"/>
      </w:pPr>
      <w:r>
        <w:t xml:space="preserve">    elif i+1&lt;len(text) and text[i] == 'y' and (text[i+1] ==']' or text[i+1] =='y') and i !=0 and text[i-1] !='x':</w:t>
      </w:r>
    </w:p>
    <w:p w14:paraId="329D386B" w14:textId="77777777" w:rsidR="00FC2ECC" w:rsidRDefault="00FC2ECC" w:rsidP="00FC2ECC">
      <w:pPr>
        <w:pStyle w:val="Instructions"/>
      </w:pPr>
      <w:r>
        <w:t xml:space="preserve">        result ='OK'</w:t>
      </w:r>
    </w:p>
    <w:p w14:paraId="548A33F7" w14:textId="77777777" w:rsidR="00FC2ECC" w:rsidRDefault="00FC2ECC" w:rsidP="00FC2ECC">
      <w:pPr>
        <w:pStyle w:val="Instructions"/>
      </w:pPr>
      <w:r>
        <w:t xml:space="preserve">    elif text[i] ==']' and text[i-1] =='y':</w:t>
      </w:r>
    </w:p>
    <w:p w14:paraId="54F8756D" w14:textId="77777777" w:rsidR="00FC2ECC" w:rsidRDefault="00FC2ECC" w:rsidP="00FC2ECC">
      <w:pPr>
        <w:pStyle w:val="Instructions"/>
      </w:pPr>
      <w:r>
        <w:t xml:space="preserve">        result ='OK'</w:t>
      </w:r>
    </w:p>
    <w:p w14:paraId="5ABDC99C" w14:textId="77777777" w:rsidR="00FC2ECC" w:rsidRDefault="00FC2ECC" w:rsidP="00FC2ECC">
      <w:pPr>
        <w:pStyle w:val="Instructions"/>
      </w:pPr>
      <w:r>
        <w:t xml:space="preserve">    else:</w:t>
      </w:r>
    </w:p>
    <w:p w14:paraId="3DEC5EE8" w14:textId="77777777" w:rsidR="00FC2ECC" w:rsidRDefault="00FC2ECC" w:rsidP="00FC2ECC">
      <w:pPr>
        <w:pStyle w:val="Instructions"/>
      </w:pPr>
      <w:r>
        <w:t xml:space="preserve">        is_wrong_display = True</w:t>
      </w:r>
    </w:p>
    <w:p w14:paraId="3001C013" w14:textId="77777777" w:rsidR="00FC2ECC" w:rsidRDefault="00FC2ECC" w:rsidP="00FC2ECC">
      <w:pPr>
        <w:pStyle w:val="Instructions"/>
      </w:pPr>
      <w:r>
        <w:t>if is_wrong_display == True:</w:t>
      </w:r>
    </w:p>
    <w:p w14:paraId="4E3271EB" w14:textId="77777777" w:rsidR="00FC2ECC" w:rsidRDefault="00FC2ECC" w:rsidP="00FC2ECC">
      <w:pPr>
        <w:pStyle w:val="Instructions"/>
      </w:pPr>
      <w:r>
        <w:t xml:space="preserve">    print("WRONG")</w:t>
      </w:r>
    </w:p>
    <w:p w14:paraId="0049161F" w14:textId="77777777" w:rsidR="00FC2ECC" w:rsidRDefault="00FC2ECC" w:rsidP="00FC2ECC">
      <w:pPr>
        <w:pStyle w:val="Instructions"/>
      </w:pPr>
      <w:r>
        <w:t>else:</w:t>
      </w:r>
    </w:p>
    <w:p w14:paraId="65CCCBA4" w14:textId="0EE25D42" w:rsidR="00713994" w:rsidRDefault="00FC2ECC" w:rsidP="00FC2ECC">
      <w:pPr>
        <w:pStyle w:val="Instructions"/>
      </w:pPr>
      <w:r>
        <w:t xml:space="preserve">    print(result)</w:t>
      </w:r>
    </w:p>
    <w:p w14:paraId="1E39CC41" w14:textId="77777777" w:rsidR="00713994" w:rsidRDefault="00713994" w:rsidP="00713994">
      <w:pPr>
        <w:pStyle w:val="Instructions"/>
      </w:pPr>
    </w:p>
    <w:p w14:paraId="66F103DD" w14:textId="77777777" w:rsidR="00713994" w:rsidRDefault="00713994" w:rsidP="00713994">
      <w:pPr>
        <w:pStyle w:val="Instructions"/>
      </w:pPr>
    </w:p>
    <w:p w14:paraId="4FF26EAC" w14:textId="77777777" w:rsidR="00713994" w:rsidRDefault="00713994" w:rsidP="00713994">
      <w:pPr>
        <w:pStyle w:val="Instructions"/>
      </w:pPr>
    </w:p>
    <w:p w14:paraId="06C5FBF3" w14:textId="77777777" w:rsidR="00713994" w:rsidRDefault="00713994" w:rsidP="00713994">
      <w:pPr>
        <w:pStyle w:val="Instructions"/>
      </w:pPr>
    </w:p>
    <w:p w14:paraId="05B7694F" w14:textId="77777777" w:rsidR="00713994" w:rsidRDefault="00713994" w:rsidP="00713994">
      <w:pPr>
        <w:pStyle w:val="Instructions"/>
      </w:pPr>
    </w:p>
    <w:p w14:paraId="5353AAC7" w14:textId="77777777" w:rsidR="00713994" w:rsidRDefault="00713994" w:rsidP="00713994">
      <w:pPr>
        <w:pStyle w:val="Instructions"/>
      </w:pPr>
    </w:p>
    <w:p w14:paraId="52D0107B" w14:textId="34DD22BE" w:rsidR="00EC712E" w:rsidRPr="008464BA" w:rsidRDefault="00EC712E" w:rsidP="00AE38EC">
      <w:pPr>
        <w:pStyle w:val="Question"/>
      </w:pPr>
      <w:r>
        <w:t>Present your solution to the class.</w:t>
      </w:r>
      <w:r w:rsidR="002A6780" w:rsidRPr="002A6780">
        <w:t xml:space="preserve"> </w:t>
      </w:r>
      <w:r w:rsidR="002A6780" w:rsidRPr="007E49E3">
        <w:t>Group of 3 students.</w:t>
      </w:r>
    </w:p>
    <w:sectPr w:rsidR="00EC712E" w:rsidRPr="008464BA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1977"/>
    <w:multiLevelType w:val="hybridMultilevel"/>
    <w:tmpl w:val="2FB6A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56D6E"/>
    <w:multiLevelType w:val="multilevel"/>
    <w:tmpl w:val="D58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25D6161"/>
    <w:multiLevelType w:val="hybridMultilevel"/>
    <w:tmpl w:val="14402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27"/>
  </w:num>
  <w:num w:numId="4">
    <w:abstractNumId w:val="17"/>
  </w:num>
  <w:num w:numId="5">
    <w:abstractNumId w:val="5"/>
  </w:num>
  <w:num w:numId="6">
    <w:abstractNumId w:val="22"/>
  </w:num>
  <w:num w:numId="7">
    <w:abstractNumId w:val="18"/>
  </w:num>
  <w:num w:numId="8">
    <w:abstractNumId w:val="33"/>
  </w:num>
  <w:num w:numId="9">
    <w:abstractNumId w:val="7"/>
  </w:num>
  <w:num w:numId="10">
    <w:abstractNumId w:val="24"/>
  </w:num>
  <w:num w:numId="11">
    <w:abstractNumId w:val="15"/>
  </w:num>
  <w:num w:numId="12">
    <w:abstractNumId w:val="31"/>
  </w:num>
  <w:num w:numId="13">
    <w:abstractNumId w:val="29"/>
  </w:num>
  <w:num w:numId="14">
    <w:abstractNumId w:val="10"/>
  </w:num>
  <w:num w:numId="15">
    <w:abstractNumId w:val="2"/>
  </w:num>
  <w:num w:numId="16">
    <w:abstractNumId w:val="20"/>
  </w:num>
  <w:num w:numId="17">
    <w:abstractNumId w:val="19"/>
  </w:num>
  <w:num w:numId="18">
    <w:abstractNumId w:val="35"/>
  </w:num>
  <w:num w:numId="19">
    <w:abstractNumId w:val="11"/>
  </w:num>
  <w:num w:numId="20">
    <w:abstractNumId w:val="1"/>
  </w:num>
  <w:num w:numId="21">
    <w:abstractNumId w:val="28"/>
  </w:num>
  <w:num w:numId="22">
    <w:abstractNumId w:val="28"/>
  </w:num>
  <w:num w:numId="23">
    <w:abstractNumId w:val="26"/>
  </w:num>
  <w:num w:numId="24">
    <w:abstractNumId w:val="12"/>
  </w:num>
  <w:num w:numId="25">
    <w:abstractNumId w:val="4"/>
  </w:num>
  <w:num w:numId="26">
    <w:abstractNumId w:val="34"/>
  </w:num>
  <w:num w:numId="27">
    <w:abstractNumId w:val="28"/>
  </w:num>
  <w:num w:numId="28">
    <w:abstractNumId w:val="28"/>
    <w:lvlOverride w:ilvl="0">
      <w:startOverride w:val="1"/>
    </w:lvlOverride>
  </w:num>
  <w:num w:numId="29">
    <w:abstractNumId w:val="28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8"/>
    <w:lvlOverride w:ilvl="0">
      <w:startOverride w:val="1"/>
    </w:lvlOverride>
  </w:num>
  <w:num w:numId="34">
    <w:abstractNumId w:val="32"/>
  </w:num>
  <w:num w:numId="35">
    <w:abstractNumId w:val="9"/>
  </w:num>
  <w:num w:numId="36">
    <w:abstractNumId w:val="3"/>
  </w:num>
  <w:num w:numId="37">
    <w:abstractNumId w:val="30"/>
  </w:num>
  <w:num w:numId="38">
    <w:abstractNumId w:val="14"/>
  </w:num>
  <w:num w:numId="39">
    <w:abstractNumId w:val="28"/>
    <w:lvlOverride w:ilvl="0">
      <w:startOverride w:val="1"/>
    </w:lvlOverride>
  </w:num>
  <w:num w:numId="40">
    <w:abstractNumId w:val="16"/>
  </w:num>
  <w:num w:numId="41">
    <w:abstractNumId w:val="13"/>
  </w:num>
  <w:num w:numId="42">
    <w:abstractNumId w:val="28"/>
    <w:lvlOverride w:ilvl="0">
      <w:startOverride w:val="1"/>
    </w:lvlOverride>
  </w:num>
  <w:num w:numId="43">
    <w:abstractNumId w:val="23"/>
  </w:num>
  <w:num w:numId="44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12E1A"/>
    <w:rsid w:val="00127B81"/>
    <w:rsid w:val="00127C48"/>
    <w:rsid w:val="00155870"/>
    <w:rsid w:val="00162D44"/>
    <w:rsid w:val="00176DA5"/>
    <w:rsid w:val="001A05BB"/>
    <w:rsid w:val="001C712F"/>
    <w:rsid w:val="001D7D7F"/>
    <w:rsid w:val="001E28C6"/>
    <w:rsid w:val="001E5F0D"/>
    <w:rsid w:val="001E7AA5"/>
    <w:rsid w:val="002145A3"/>
    <w:rsid w:val="0021677B"/>
    <w:rsid w:val="00230963"/>
    <w:rsid w:val="002470E0"/>
    <w:rsid w:val="00267592"/>
    <w:rsid w:val="00270D6C"/>
    <w:rsid w:val="00274245"/>
    <w:rsid w:val="0027597B"/>
    <w:rsid w:val="00285BCC"/>
    <w:rsid w:val="00290F22"/>
    <w:rsid w:val="002954E6"/>
    <w:rsid w:val="00297E0E"/>
    <w:rsid w:val="002A6780"/>
    <w:rsid w:val="002D1850"/>
    <w:rsid w:val="002D44CC"/>
    <w:rsid w:val="002D4629"/>
    <w:rsid w:val="002E1AA9"/>
    <w:rsid w:val="002E7888"/>
    <w:rsid w:val="002F5ADE"/>
    <w:rsid w:val="0030183F"/>
    <w:rsid w:val="00303D4F"/>
    <w:rsid w:val="003150AE"/>
    <w:rsid w:val="00337160"/>
    <w:rsid w:val="00337EFD"/>
    <w:rsid w:val="00346333"/>
    <w:rsid w:val="00350CAD"/>
    <w:rsid w:val="00361145"/>
    <w:rsid w:val="00392B98"/>
    <w:rsid w:val="00395214"/>
    <w:rsid w:val="003C4510"/>
    <w:rsid w:val="003E18EC"/>
    <w:rsid w:val="003E2E04"/>
    <w:rsid w:val="003E3378"/>
    <w:rsid w:val="003E63EA"/>
    <w:rsid w:val="003E6809"/>
    <w:rsid w:val="0040009E"/>
    <w:rsid w:val="00405D2C"/>
    <w:rsid w:val="00406DE4"/>
    <w:rsid w:val="00410C4A"/>
    <w:rsid w:val="00420B62"/>
    <w:rsid w:val="00421870"/>
    <w:rsid w:val="00421BAA"/>
    <w:rsid w:val="00427A14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0D28"/>
    <w:rsid w:val="00491B6D"/>
    <w:rsid w:val="0049358A"/>
    <w:rsid w:val="00495362"/>
    <w:rsid w:val="004B0C2F"/>
    <w:rsid w:val="004B17C4"/>
    <w:rsid w:val="004B1B34"/>
    <w:rsid w:val="004B32ED"/>
    <w:rsid w:val="004B6DA6"/>
    <w:rsid w:val="004D127E"/>
    <w:rsid w:val="004D2B39"/>
    <w:rsid w:val="004E6707"/>
    <w:rsid w:val="004F000A"/>
    <w:rsid w:val="00515ED6"/>
    <w:rsid w:val="005330EC"/>
    <w:rsid w:val="00535B58"/>
    <w:rsid w:val="005360DD"/>
    <w:rsid w:val="00552E83"/>
    <w:rsid w:val="0055342C"/>
    <w:rsid w:val="00565462"/>
    <w:rsid w:val="00575152"/>
    <w:rsid w:val="00575AC6"/>
    <w:rsid w:val="00591839"/>
    <w:rsid w:val="00592A68"/>
    <w:rsid w:val="00593211"/>
    <w:rsid w:val="005B1B20"/>
    <w:rsid w:val="005D5BF2"/>
    <w:rsid w:val="005E282D"/>
    <w:rsid w:val="005E5329"/>
    <w:rsid w:val="005E7448"/>
    <w:rsid w:val="00620E37"/>
    <w:rsid w:val="00622066"/>
    <w:rsid w:val="00622C39"/>
    <w:rsid w:val="00627219"/>
    <w:rsid w:val="00637FC0"/>
    <w:rsid w:val="00652216"/>
    <w:rsid w:val="006640E8"/>
    <w:rsid w:val="006678D8"/>
    <w:rsid w:val="00672D8A"/>
    <w:rsid w:val="00685B67"/>
    <w:rsid w:val="00687D50"/>
    <w:rsid w:val="00692F2D"/>
    <w:rsid w:val="006B70FC"/>
    <w:rsid w:val="006E361B"/>
    <w:rsid w:val="006E6A19"/>
    <w:rsid w:val="006E79DA"/>
    <w:rsid w:val="006F38A2"/>
    <w:rsid w:val="0070203E"/>
    <w:rsid w:val="00705066"/>
    <w:rsid w:val="00706183"/>
    <w:rsid w:val="00707F5D"/>
    <w:rsid w:val="00713994"/>
    <w:rsid w:val="00716996"/>
    <w:rsid w:val="007374E3"/>
    <w:rsid w:val="00747B2C"/>
    <w:rsid w:val="007541A2"/>
    <w:rsid w:val="007A6888"/>
    <w:rsid w:val="007E49E3"/>
    <w:rsid w:val="00800554"/>
    <w:rsid w:val="008308A7"/>
    <w:rsid w:val="008464BA"/>
    <w:rsid w:val="00870EC4"/>
    <w:rsid w:val="00874E49"/>
    <w:rsid w:val="008812E2"/>
    <w:rsid w:val="008835DD"/>
    <w:rsid w:val="00894F14"/>
    <w:rsid w:val="008A0C5F"/>
    <w:rsid w:val="008B123C"/>
    <w:rsid w:val="008C6148"/>
    <w:rsid w:val="008D190D"/>
    <w:rsid w:val="008F38EB"/>
    <w:rsid w:val="00904310"/>
    <w:rsid w:val="00904C40"/>
    <w:rsid w:val="0093474B"/>
    <w:rsid w:val="00942F42"/>
    <w:rsid w:val="00950A89"/>
    <w:rsid w:val="0098731C"/>
    <w:rsid w:val="0099007D"/>
    <w:rsid w:val="009905CA"/>
    <w:rsid w:val="009B1A58"/>
    <w:rsid w:val="009B735D"/>
    <w:rsid w:val="009C460E"/>
    <w:rsid w:val="009C502E"/>
    <w:rsid w:val="009E0EFC"/>
    <w:rsid w:val="009E3456"/>
    <w:rsid w:val="00A00D24"/>
    <w:rsid w:val="00A00D86"/>
    <w:rsid w:val="00A17A29"/>
    <w:rsid w:val="00A37F66"/>
    <w:rsid w:val="00A63A80"/>
    <w:rsid w:val="00A7126F"/>
    <w:rsid w:val="00A75C54"/>
    <w:rsid w:val="00A86449"/>
    <w:rsid w:val="00A963C2"/>
    <w:rsid w:val="00A96604"/>
    <w:rsid w:val="00AA68EC"/>
    <w:rsid w:val="00AD7958"/>
    <w:rsid w:val="00AE38EC"/>
    <w:rsid w:val="00AF4BA9"/>
    <w:rsid w:val="00B12877"/>
    <w:rsid w:val="00B12D08"/>
    <w:rsid w:val="00B35D8A"/>
    <w:rsid w:val="00B5648B"/>
    <w:rsid w:val="00B6418E"/>
    <w:rsid w:val="00B704B0"/>
    <w:rsid w:val="00B92470"/>
    <w:rsid w:val="00B92732"/>
    <w:rsid w:val="00BA2986"/>
    <w:rsid w:val="00BA4A2B"/>
    <w:rsid w:val="00BA61D3"/>
    <w:rsid w:val="00BC6E5D"/>
    <w:rsid w:val="00BD319B"/>
    <w:rsid w:val="00BD3DAD"/>
    <w:rsid w:val="00C001F3"/>
    <w:rsid w:val="00C0786B"/>
    <w:rsid w:val="00C24B51"/>
    <w:rsid w:val="00C306BB"/>
    <w:rsid w:val="00C310B6"/>
    <w:rsid w:val="00C411DE"/>
    <w:rsid w:val="00C44A96"/>
    <w:rsid w:val="00C53EF5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7190"/>
    <w:rsid w:val="00CD5D61"/>
    <w:rsid w:val="00CE08EC"/>
    <w:rsid w:val="00CE4C11"/>
    <w:rsid w:val="00CE56CC"/>
    <w:rsid w:val="00CF5391"/>
    <w:rsid w:val="00D03A22"/>
    <w:rsid w:val="00D06D14"/>
    <w:rsid w:val="00D32270"/>
    <w:rsid w:val="00D445A4"/>
    <w:rsid w:val="00D45E04"/>
    <w:rsid w:val="00D504C7"/>
    <w:rsid w:val="00D55B7C"/>
    <w:rsid w:val="00D81C7B"/>
    <w:rsid w:val="00D90B56"/>
    <w:rsid w:val="00D93D23"/>
    <w:rsid w:val="00D969C1"/>
    <w:rsid w:val="00DB67BF"/>
    <w:rsid w:val="00DC009A"/>
    <w:rsid w:val="00DC73CC"/>
    <w:rsid w:val="00DD0E65"/>
    <w:rsid w:val="00DE0549"/>
    <w:rsid w:val="00DE20AB"/>
    <w:rsid w:val="00E13AA0"/>
    <w:rsid w:val="00E2330F"/>
    <w:rsid w:val="00E54974"/>
    <w:rsid w:val="00E558C2"/>
    <w:rsid w:val="00E63CCC"/>
    <w:rsid w:val="00E6563F"/>
    <w:rsid w:val="00E70E4A"/>
    <w:rsid w:val="00E90692"/>
    <w:rsid w:val="00E9734C"/>
    <w:rsid w:val="00E97E8B"/>
    <w:rsid w:val="00EA454D"/>
    <w:rsid w:val="00EB73A5"/>
    <w:rsid w:val="00EB7468"/>
    <w:rsid w:val="00EC712E"/>
    <w:rsid w:val="00EC7A19"/>
    <w:rsid w:val="00EE22E4"/>
    <w:rsid w:val="00F02D2C"/>
    <w:rsid w:val="00F1573B"/>
    <w:rsid w:val="00F17E98"/>
    <w:rsid w:val="00F2523F"/>
    <w:rsid w:val="00F268FA"/>
    <w:rsid w:val="00F3100B"/>
    <w:rsid w:val="00F5142D"/>
    <w:rsid w:val="00F52F13"/>
    <w:rsid w:val="00F61A1D"/>
    <w:rsid w:val="00F63919"/>
    <w:rsid w:val="00F70CE7"/>
    <w:rsid w:val="00FC2ECC"/>
    <w:rsid w:val="00FD4B92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EF5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1F6BF-7D2F-4DB3-A08E-0ADE3754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1</TotalTime>
  <Pages>8</Pages>
  <Words>577</Words>
  <Characters>3293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SENRIN.SIM</cp:lastModifiedBy>
  <cp:revision>2</cp:revision>
  <cp:lastPrinted>2023-08-06T04:12:00Z</cp:lastPrinted>
  <dcterms:created xsi:type="dcterms:W3CDTF">2023-08-06T08:53:00Z</dcterms:created>
  <dcterms:modified xsi:type="dcterms:W3CDTF">2023-08-06T08:53:00Z</dcterms:modified>
</cp:coreProperties>
</file>