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89E87" w14:textId="77777777" w:rsidR="001A05BB" w:rsidRDefault="001A05BB" w:rsidP="002D44CC">
      <w:pPr>
        <w:pStyle w:val="Heading1"/>
      </w:pPr>
      <w:bookmarkStart w:id="0" w:name="_GoBack"/>
      <w:bookmarkEnd w:id="0"/>
    </w:p>
    <w:p w14:paraId="2B083173" w14:textId="77777777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Input a number.</w:t>
      </w:r>
    </w:p>
    <w:p w14:paraId="745DD188" w14:textId="19413F5A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Display numbers from 1 to that number</w:t>
      </w:r>
      <w:r w:rsidR="00484059">
        <w:t>, in decreasing order</w:t>
      </w:r>
    </w:p>
    <w:p w14:paraId="4E3C4D8F" w14:textId="77777777" w:rsidR="0030183F" w:rsidRPr="0030183F" w:rsidRDefault="0030183F" w:rsidP="0030183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5676"/>
      </w:tblGrid>
      <w:tr w:rsidR="0030183F" w:rsidRPr="0030183F" w14:paraId="5572ABB3" w14:textId="77777777" w:rsidTr="0095565F">
        <w:trPr>
          <w:trHeight w:val="315"/>
        </w:trPr>
        <w:tc>
          <w:tcPr>
            <w:tcW w:w="3964" w:type="dxa"/>
          </w:tcPr>
          <w:p w14:paraId="7A784A3A" w14:textId="77777777" w:rsidR="0030183F" w:rsidRPr="0030183F" w:rsidRDefault="0030183F" w:rsidP="0030183F">
            <w:r w:rsidRPr="0030183F">
              <w:t>INPUT</w:t>
            </w:r>
          </w:p>
        </w:tc>
        <w:tc>
          <w:tcPr>
            <w:tcW w:w="5676" w:type="dxa"/>
          </w:tcPr>
          <w:p w14:paraId="73C486C2" w14:textId="77777777" w:rsidR="0030183F" w:rsidRPr="0030183F" w:rsidRDefault="0030183F" w:rsidP="0030183F">
            <w:r w:rsidRPr="0030183F">
              <w:t>OUTPUT</w:t>
            </w:r>
          </w:p>
        </w:tc>
      </w:tr>
      <w:tr w:rsidR="0030183F" w:rsidRPr="0030183F" w14:paraId="722BA01D" w14:textId="77777777" w:rsidTr="0095565F">
        <w:tc>
          <w:tcPr>
            <w:tcW w:w="3964" w:type="dxa"/>
          </w:tcPr>
          <w:p w14:paraId="2B31C92C" w14:textId="77777777" w:rsidR="0030183F" w:rsidRPr="0030183F" w:rsidRDefault="0030183F" w:rsidP="0030183F">
            <w:r w:rsidRPr="0030183F">
              <w:t>4 </w:t>
            </w:r>
          </w:p>
        </w:tc>
        <w:tc>
          <w:tcPr>
            <w:tcW w:w="5676" w:type="dxa"/>
          </w:tcPr>
          <w:p w14:paraId="2FFF59FA" w14:textId="4AC8DF00" w:rsidR="0030183F" w:rsidRPr="0030183F" w:rsidRDefault="00484059" w:rsidP="0030183F">
            <w:r>
              <w:t xml:space="preserve">4 3 2 </w:t>
            </w:r>
            <w:r w:rsidR="0030183F" w:rsidRPr="0030183F">
              <w:t>1</w:t>
            </w:r>
          </w:p>
        </w:tc>
      </w:tr>
      <w:tr w:rsidR="0030183F" w:rsidRPr="0030183F" w14:paraId="2CAF50E6" w14:textId="77777777" w:rsidTr="0095565F">
        <w:tc>
          <w:tcPr>
            <w:tcW w:w="3964" w:type="dxa"/>
          </w:tcPr>
          <w:p w14:paraId="0EAA5FA4" w14:textId="77777777" w:rsidR="0030183F" w:rsidRPr="0030183F" w:rsidRDefault="0030183F" w:rsidP="0030183F">
            <w:r w:rsidRPr="0030183F">
              <w:t>2</w:t>
            </w:r>
          </w:p>
        </w:tc>
        <w:tc>
          <w:tcPr>
            <w:tcW w:w="5676" w:type="dxa"/>
          </w:tcPr>
          <w:p w14:paraId="3923C7A8" w14:textId="58D28562" w:rsidR="0030183F" w:rsidRPr="0030183F" w:rsidRDefault="00484059" w:rsidP="0030183F">
            <w:r>
              <w:t>2 1</w:t>
            </w:r>
          </w:p>
        </w:tc>
      </w:tr>
      <w:tr w:rsidR="0030183F" w:rsidRPr="0030183F" w14:paraId="717CFA51" w14:textId="77777777" w:rsidTr="0095565F">
        <w:tc>
          <w:tcPr>
            <w:tcW w:w="3964" w:type="dxa"/>
          </w:tcPr>
          <w:p w14:paraId="5CBF4B5D" w14:textId="77777777" w:rsidR="0030183F" w:rsidRPr="0030183F" w:rsidRDefault="0030183F" w:rsidP="0030183F">
            <w:r w:rsidRPr="0030183F">
              <w:t>1</w:t>
            </w:r>
          </w:p>
        </w:tc>
        <w:tc>
          <w:tcPr>
            <w:tcW w:w="5676" w:type="dxa"/>
          </w:tcPr>
          <w:p w14:paraId="31BB1763" w14:textId="71401814" w:rsidR="0030183F" w:rsidRPr="0030183F" w:rsidRDefault="00484059" w:rsidP="0030183F">
            <w:r>
              <w:t>1</w:t>
            </w:r>
          </w:p>
        </w:tc>
      </w:tr>
      <w:tr w:rsidR="0030183F" w:rsidRPr="0030183F" w14:paraId="784A34C1" w14:textId="77777777" w:rsidTr="0095565F">
        <w:tc>
          <w:tcPr>
            <w:tcW w:w="3964" w:type="dxa"/>
          </w:tcPr>
          <w:p w14:paraId="629BEEF5" w14:textId="77777777" w:rsidR="0030183F" w:rsidRPr="0030183F" w:rsidRDefault="0030183F" w:rsidP="0030183F">
            <w:r w:rsidRPr="0030183F">
              <w:t>0</w:t>
            </w:r>
          </w:p>
        </w:tc>
        <w:tc>
          <w:tcPr>
            <w:tcW w:w="5676" w:type="dxa"/>
          </w:tcPr>
          <w:p w14:paraId="132B1ED3" w14:textId="77777777" w:rsidR="0030183F" w:rsidRPr="0030183F" w:rsidRDefault="0030183F" w:rsidP="0030183F"/>
        </w:tc>
      </w:tr>
    </w:tbl>
    <w:p w14:paraId="3CA02034" w14:textId="7DF8E545" w:rsidR="00C306BB" w:rsidRDefault="00C306BB" w:rsidP="0030183F">
      <w:pPr>
        <w:pStyle w:val="Question"/>
      </w:pPr>
      <w:r>
        <w:t>Draw the structure of your algorithm:</w:t>
      </w:r>
    </w:p>
    <w:p w14:paraId="6EA5090D" w14:textId="5B812723" w:rsidR="00C306BB" w:rsidRDefault="00C306BB" w:rsidP="00C306BB">
      <w:pPr>
        <w:pStyle w:val="ListParagraph"/>
        <w:numPr>
          <w:ilvl w:val="0"/>
          <w:numId w:val="37"/>
        </w:numPr>
      </w:pPr>
      <w:r>
        <w:t>Main loop</w:t>
      </w:r>
    </w:p>
    <w:p w14:paraId="684C9FA8" w14:textId="51BBBEFA" w:rsidR="00C306BB" w:rsidRDefault="00C306BB" w:rsidP="00C306BB">
      <w:pPr>
        <w:pStyle w:val="ListParagraph"/>
        <w:numPr>
          <w:ilvl w:val="0"/>
          <w:numId w:val="37"/>
        </w:numPr>
      </w:pPr>
      <w:r>
        <w:t>Main conditions</w:t>
      </w:r>
    </w:p>
    <w:p w14:paraId="4A0641EE" w14:textId="57053C45" w:rsidR="00C306BB" w:rsidRDefault="00C306BB" w:rsidP="00C306BB">
      <w:pPr>
        <w:pStyle w:val="ListParagraph"/>
        <w:numPr>
          <w:ilvl w:val="0"/>
          <w:numId w:val="37"/>
        </w:numPr>
      </w:pPr>
      <w:r>
        <w:t>Use black boxes for all the treatments (</w:t>
      </w:r>
      <w:r w:rsidR="007E6409" w:rsidRPr="007E6409">
        <w:rPr>
          <w:i/>
          <w:iCs/>
        </w:rPr>
        <w:t>don’t put the details of the treatments</w:t>
      </w:r>
      <w:r>
        <w:t>)</w:t>
      </w:r>
    </w:p>
    <w:p w14:paraId="0141633F" w14:textId="77777777" w:rsidR="00870EC4" w:rsidRDefault="00870EC4" w:rsidP="00870EC4">
      <w:pPr>
        <w:pStyle w:val="Instructions"/>
      </w:pPr>
    </w:p>
    <w:p w14:paraId="2D58A5D8" w14:textId="77777777" w:rsidR="00870EC4" w:rsidRDefault="00870EC4" w:rsidP="00870EC4">
      <w:pPr>
        <w:pStyle w:val="Instructions"/>
      </w:pPr>
    </w:p>
    <w:p w14:paraId="54C29597" w14:textId="77777777" w:rsidR="00870EC4" w:rsidRDefault="00870EC4" w:rsidP="00870EC4">
      <w:pPr>
        <w:pStyle w:val="Instructions"/>
      </w:pPr>
    </w:p>
    <w:p w14:paraId="1D365316" w14:textId="77777777" w:rsidR="00870EC4" w:rsidRDefault="00870EC4" w:rsidP="00870EC4">
      <w:pPr>
        <w:pStyle w:val="Instructions"/>
      </w:pPr>
    </w:p>
    <w:p w14:paraId="123A7513" w14:textId="77777777" w:rsidR="00870EC4" w:rsidRDefault="00870EC4" w:rsidP="00870EC4">
      <w:pPr>
        <w:pStyle w:val="Instructions"/>
      </w:pPr>
    </w:p>
    <w:p w14:paraId="5472DECD" w14:textId="77777777" w:rsidR="00870EC4" w:rsidRDefault="00870EC4" w:rsidP="00870EC4">
      <w:pPr>
        <w:pStyle w:val="Instructions"/>
      </w:pPr>
    </w:p>
    <w:p w14:paraId="2FABDD2E" w14:textId="77777777" w:rsidR="00591839" w:rsidRDefault="00591839" w:rsidP="00870EC4">
      <w:pPr>
        <w:pStyle w:val="Instructions"/>
      </w:pPr>
    </w:p>
    <w:p w14:paraId="303C0066" w14:textId="77777777" w:rsidR="00870EC4" w:rsidRDefault="00870EC4" w:rsidP="00870EC4">
      <w:pPr>
        <w:pStyle w:val="Instructions"/>
      </w:pPr>
    </w:p>
    <w:p w14:paraId="36C95EC8" w14:textId="357D1BCD" w:rsidR="0030183F" w:rsidRDefault="00421BAA" w:rsidP="0030183F">
      <w:pPr>
        <w:pStyle w:val="Question"/>
      </w:pPr>
      <w:r>
        <w:t>Write your code to solve</w:t>
      </w:r>
      <w:r w:rsidR="002954E6">
        <w:t xml:space="preserve"> the instructions.</w:t>
      </w:r>
    </w:p>
    <w:p w14:paraId="7543A7DE" w14:textId="77777777" w:rsidR="002954E6" w:rsidRDefault="002954E6" w:rsidP="00870EC4">
      <w:pPr>
        <w:pStyle w:val="Instructions"/>
      </w:pPr>
    </w:p>
    <w:p w14:paraId="53AED07A" w14:textId="77777777" w:rsidR="00870EC4" w:rsidRDefault="00870EC4" w:rsidP="00870EC4">
      <w:pPr>
        <w:pStyle w:val="Instructions"/>
      </w:pPr>
    </w:p>
    <w:p w14:paraId="095C33C4" w14:textId="77777777" w:rsidR="00870EC4" w:rsidRDefault="00870EC4" w:rsidP="00870EC4">
      <w:pPr>
        <w:pStyle w:val="Instructions"/>
      </w:pPr>
    </w:p>
    <w:p w14:paraId="3231A259" w14:textId="77777777" w:rsidR="00870EC4" w:rsidRDefault="00870EC4" w:rsidP="00870EC4">
      <w:pPr>
        <w:pStyle w:val="Instructions"/>
      </w:pPr>
    </w:p>
    <w:p w14:paraId="4AFA2F19" w14:textId="77777777" w:rsidR="00870EC4" w:rsidRDefault="00870EC4" w:rsidP="00870EC4">
      <w:pPr>
        <w:pStyle w:val="Instructions"/>
      </w:pPr>
    </w:p>
    <w:p w14:paraId="0BAFA57C" w14:textId="77777777" w:rsidR="00870EC4" w:rsidRDefault="00870EC4" w:rsidP="00870EC4">
      <w:pPr>
        <w:pStyle w:val="Instructions"/>
      </w:pPr>
    </w:p>
    <w:p w14:paraId="3F0D30E7" w14:textId="77777777" w:rsidR="00870EC4" w:rsidRDefault="00870EC4" w:rsidP="00870EC4">
      <w:pPr>
        <w:pStyle w:val="Instructions"/>
      </w:pPr>
    </w:p>
    <w:p w14:paraId="0B506AB0" w14:textId="77777777" w:rsidR="00870EC4" w:rsidRDefault="00870EC4" w:rsidP="00870EC4">
      <w:pPr>
        <w:pStyle w:val="Instructions"/>
      </w:pPr>
    </w:p>
    <w:p w14:paraId="1C380D2A" w14:textId="77777777" w:rsidR="00870EC4" w:rsidRPr="0030183F" w:rsidRDefault="00870EC4" w:rsidP="00870EC4">
      <w:pPr>
        <w:pStyle w:val="Instructions"/>
      </w:pPr>
    </w:p>
    <w:p w14:paraId="53A782AB" w14:textId="17AED6D1" w:rsidR="00421BAA" w:rsidRDefault="00421BAA" w:rsidP="00421BAA">
      <w:pPr>
        <w:pStyle w:val="Question"/>
      </w:pPr>
      <w:r>
        <w:t>Create and 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127B81" w14:paraId="349532D8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4730477A" w14:textId="50F1D18C" w:rsidR="00127B81" w:rsidRDefault="00127B81" w:rsidP="00127B81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2232E4C5" w14:textId="66879054" w:rsidR="00127B81" w:rsidRDefault="00127B81" w:rsidP="00127B81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57F1E0E" w14:textId="5087A9C1" w:rsidR="00127B81" w:rsidRDefault="00127B81" w:rsidP="00127B81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8B0B350" w14:textId="49834C85" w:rsidR="00127B81" w:rsidRDefault="00127B81" w:rsidP="00127B81">
            <w:pPr>
              <w:jc w:val="center"/>
            </w:pPr>
            <w:r>
              <w:t>Variable 3</w:t>
            </w:r>
          </w:p>
        </w:tc>
      </w:tr>
      <w:tr w:rsidR="00127B81" w14:paraId="33858AF7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5ACC5A70" w14:textId="1F189A08" w:rsidR="00127B81" w:rsidRDefault="00127B81" w:rsidP="00127B81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6CB66FF3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DF1A162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C8F9DB" w14:textId="77777777" w:rsidR="00127B81" w:rsidRDefault="00127B81" w:rsidP="00127B81">
            <w:pPr>
              <w:jc w:val="center"/>
            </w:pPr>
          </w:p>
        </w:tc>
      </w:tr>
      <w:tr w:rsidR="00127B81" w14:paraId="42395B75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53101BF" w14:textId="0DD9D7DD" w:rsidR="00127B81" w:rsidRDefault="00127B81" w:rsidP="00127B81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641CB1F5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3BE3FF56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34C75F55" w14:textId="77777777" w:rsidR="00127B81" w:rsidRDefault="00127B81" w:rsidP="00127B81">
            <w:pPr>
              <w:jc w:val="center"/>
            </w:pPr>
          </w:p>
        </w:tc>
      </w:tr>
      <w:tr w:rsidR="00127B81" w14:paraId="572ECF86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D7661FC" w14:textId="5555C379" w:rsidR="00127B81" w:rsidRDefault="00127B81" w:rsidP="00127B81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3199C927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3C6B761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75F8C1" w14:textId="77777777" w:rsidR="00127B81" w:rsidRDefault="00127B81" w:rsidP="00127B81">
            <w:pPr>
              <w:jc w:val="center"/>
            </w:pPr>
          </w:p>
        </w:tc>
      </w:tr>
    </w:tbl>
    <w:p w14:paraId="48A9F12E" w14:textId="26D6A1AB" w:rsidR="00421BAA" w:rsidRDefault="00421BAA" w:rsidP="00421BAA">
      <w:pPr>
        <w:pStyle w:val="Question"/>
      </w:pPr>
      <w:r>
        <w:t>Present your solution, in a group of 3.</w:t>
      </w:r>
    </w:p>
    <w:p w14:paraId="100A4C10" w14:textId="62497C06" w:rsidR="00421BAA" w:rsidRDefault="00421BAA" w:rsidP="00421BAA">
      <w:pPr>
        <w:pStyle w:val="ListParagraph"/>
        <w:numPr>
          <w:ilvl w:val="0"/>
          <w:numId w:val="38"/>
        </w:numPr>
      </w:pPr>
      <w:r>
        <w:t>Why did you choose this structure and why</w:t>
      </w:r>
      <w:r w:rsidR="00A00D24">
        <w:t>?</w:t>
      </w:r>
    </w:p>
    <w:p w14:paraId="3292CC78" w14:textId="37CE8D98" w:rsidR="00421BAA" w:rsidRPr="0030183F" w:rsidRDefault="00A00D24" w:rsidP="00421BAA">
      <w:pPr>
        <w:pStyle w:val="ListParagraph"/>
        <w:numPr>
          <w:ilvl w:val="0"/>
          <w:numId w:val="38"/>
        </w:numPr>
      </w:pPr>
      <w:r w:rsidRPr="00A00D24">
        <w:t>Pass</w:t>
      </w:r>
      <w:r>
        <w:t xml:space="preserve"> </w:t>
      </w:r>
      <w:r w:rsidRPr="00A00D24">
        <w:t>the code between each member of the group and try to improve it</w:t>
      </w:r>
      <w:r w:rsidR="000322F8">
        <w:t>.</w:t>
      </w:r>
    </w:p>
    <w:p w14:paraId="591186B9" w14:textId="77777777" w:rsidR="00484059" w:rsidRDefault="00484059" w:rsidP="00484059">
      <w:pPr>
        <w:pStyle w:val="Heading1"/>
        <w:rPr>
          <w:bdr w:val="none" w:sz="0" w:space="0" w:color="auto" w:frame="1"/>
        </w:rPr>
      </w:pPr>
    </w:p>
    <w:p w14:paraId="095AEBE5" w14:textId="730466D8" w:rsidR="00303D4F" w:rsidRPr="00942F42" w:rsidRDefault="00484059" w:rsidP="00942F42">
      <w:pPr>
        <w:pStyle w:val="ListParagraph"/>
        <w:numPr>
          <w:ilvl w:val="0"/>
          <w:numId w:val="38"/>
        </w:numPr>
        <w:rPr>
          <w:rStyle w:val="Strong"/>
          <w:rFonts w:eastAsia="Times New Roman" w:cstheme="minorHAnsi"/>
          <w:b w:val="0"/>
          <w:bCs w:val="0"/>
          <w:color w:val="39424E"/>
          <w:szCs w:val="20"/>
          <w:lang w:val="en-GB" w:eastAsia="fr-FR" w:bidi="ar-SA"/>
        </w:rPr>
      </w:pPr>
      <w:r w:rsidRPr="00942F42">
        <w:rPr>
          <w:rFonts w:cstheme="minorHAnsi"/>
          <w:color w:val="39424E"/>
          <w:bdr w:val="none" w:sz="0" w:space="0" w:color="auto" w:frame="1"/>
        </w:rPr>
        <w:t>Check if </w:t>
      </w:r>
      <w:r w:rsidRPr="00942F42">
        <w:rPr>
          <w:rFonts w:cstheme="minorHAnsi"/>
          <w:bdr w:val="none" w:sz="0" w:space="0" w:color="auto" w:frame="1"/>
        </w:rPr>
        <w:t>input text contains the word </w:t>
      </w:r>
      <w:r w:rsidR="00942F42">
        <w:rPr>
          <w:rFonts w:cstheme="minorHAnsi"/>
          <w:bdr w:val="none" w:sz="0" w:space="0" w:color="auto" w:frame="1"/>
        </w:rPr>
        <w:t>“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Rady</w:t>
      </w:r>
      <w:r w:rsid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”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.</w:t>
      </w:r>
    </w:p>
    <w:p w14:paraId="47FFE322" w14:textId="13693403" w:rsidR="00303D4F" w:rsidRPr="00942F42" w:rsidRDefault="00484059" w:rsidP="00942F42">
      <w:pPr>
        <w:pStyle w:val="ListParagraph"/>
        <w:numPr>
          <w:ilvl w:val="0"/>
          <w:numId w:val="38"/>
        </w:numPr>
        <w:rPr>
          <w:rFonts w:eastAsia="Times New Roman" w:cstheme="minorHAnsi"/>
          <w:color w:val="39424E"/>
          <w:lang w:val="en-GB" w:eastAsia="fr-FR" w:bidi="ar-SA"/>
        </w:rPr>
      </w:pPr>
      <w:r w:rsidRPr="00942F42">
        <w:rPr>
          <w:rFonts w:cstheme="minorHAnsi"/>
          <w:color w:val="000000"/>
          <w:bdr w:val="none" w:sz="0" w:space="0" w:color="auto" w:frame="1"/>
        </w:rPr>
        <w:t xml:space="preserve">"Yes" if the input text contain the word </w:t>
      </w:r>
      <w:r w:rsidR="00942F42">
        <w:rPr>
          <w:rFonts w:cstheme="minorHAnsi"/>
          <w:color w:val="000000"/>
          <w:bdr w:val="none" w:sz="0" w:space="0" w:color="auto" w:frame="1"/>
        </w:rPr>
        <w:t>“</w:t>
      </w:r>
      <w:r w:rsidR="00942F42" w:rsidRPr="00942F42">
        <w:rPr>
          <w:rFonts w:cstheme="minorHAnsi"/>
          <w:color w:val="000000"/>
          <w:bdr w:val="none" w:sz="0" w:space="0" w:color="auto" w:frame="1"/>
        </w:rPr>
        <w:t>Rady</w:t>
      </w:r>
      <w:r w:rsidR="00942F42">
        <w:rPr>
          <w:rFonts w:cstheme="minorHAnsi"/>
          <w:color w:val="000000"/>
          <w:bdr w:val="none" w:sz="0" w:space="0" w:color="auto" w:frame="1"/>
        </w:rPr>
        <w:t>”</w:t>
      </w:r>
      <w:r w:rsidR="00942F42" w:rsidRPr="00942F42">
        <w:rPr>
          <w:rFonts w:cstheme="minorHAnsi"/>
          <w:color w:val="000000"/>
          <w:bdr w:val="none" w:sz="0" w:space="0" w:color="auto" w:frame="1"/>
        </w:rPr>
        <w:t>.</w:t>
      </w:r>
    </w:p>
    <w:p w14:paraId="2B284F3D" w14:textId="1A04DF86" w:rsidR="00484059" w:rsidRDefault="00484059" w:rsidP="00942F42">
      <w:pPr>
        <w:pStyle w:val="ListParagraph"/>
        <w:numPr>
          <w:ilvl w:val="0"/>
          <w:numId w:val="38"/>
        </w:numPr>
        <w:rPr>
          <w:rFonts w:cstheme="minorHAnsi"/>
          <w:color w:val="000000"/>
          <w:bdr w:val="none" w:sz="0" w:space="0" w:color="auto" w:frame="1"/>
        </w:rPr>
      </w:pPr>
      <w:r w:rsidRPr="00942F42">
        <w:rPr>
          <w:rFonts w:cstheme="minorHAnsi"/>
          <w:color w:val="000000"/>
          <w:bdr w:val="none" w:sz="0" w:space="0" w:color="auto" w:frame="1"/>
        </w:rPr>
        <w:t>"No" if not</w:t>
      </w:r>
    </w:p>
    <w:p w14:paraId="45AFD125" w14:textId="2CF25A41" w:rsidR="00F1573B" w:rsidRPr="00F1573B" w:rsidRDefault="00F1573B" w:rsidP="00B35D8A">
      <w:pPr>
        <w:pStyle w:val="Question"/>
        <w:numPr>
          <w:ilvl w:val="0"/>
          <w:numId w:val="39"/>
        </w:numPr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942F42" w:rsidRPr="00267592" w14:paraId="1BEBE75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925220F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0984069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942F42" w:rsidRPr="00C85074" w14:paraId="3B186275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417D84A" w14:textId="60AA8B99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 w:rsidRPr="00303D4F">
              <w:rPr>
                <w:rFonts w:cstheme="minorHAnsi"/>
                <w:color w:val="000000"/>
                <w:bdr w:val="none" w:sz="0" w:space="0" w:color="auto" w:frame="1"/>
              </w:rPr>
              <w:t>Hello Rady! How are you?</w:t>
            </w:r>
          </w:p>
        </w:tc>
        <w:tc>
          <w:tcPr>
            <w:tcW w:w="5245" w:type="dxa"/>
            <w:vAlign w:val="center"/>
          </w:tcPr>
          <w:p w14:paraId="61D1723C" w14:textId="76512510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52D81498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185E33E" w14:textId="1D99930C" w:rsidR="00942F42" w:rsidRPr="00C85074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Rady. How old are you?</w:t>
            </w:r>
          </w:p>
        </w:tc>
        <w:tc>
          <w:tcPr>
            <w:tcW w:w="5245" w:type="dxa"/>
            <w:vAlign w:val="center"/>
          </w:tcPr>
          <w:p w14:paraId="786B98F6" w14:textId="63F97725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1642789A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69AF58B" w14:textId="4B660F96" w:rsidR="00942F42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Where is rady?</w:t>
            </w:r>
          </w:p>
        </w:tc>
        <w:tc>
          <w:tcPr>
            <w:tcW w:w="5245" w:type="dxa"/>
            <w:vAlign w:val="center"/>
          </w:tcPr>
          <w:p w14:paraId="41CAA5AB" w14:textId="6EA97F28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</w:p>
        </w:tc>
      </w:tr>
      <w:tr w:rsidR="00942F42" w:rsidRPr="00C85074" w14:paraId="320C874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195981" w14:textId="65B71170" w:rsidR="00942F42" w:rsidRPr="00B1336D" w:rsidRDefault="00942F42" w:rsidP="00942F42">
            <w:pPr>
              <w:jc w:val="left"/>
              <w:rPr>
                <w:rFonts w:cstheme="minorHAnsi"/>
              </w:rPr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Ronan</w:t>
            </w:r>
            <w:r w:rsidR="0048473B">
              <w:rPr>
                <w:rFonts w:cstheme="minorHAnsi"/>
                <w:color w:val="39424E"/>
                <w:bdr w:val="none" w:sz="0" w:space="0" w:color="auto" w:frame="1"/>
              </w:rPr>
              <w:t>.</w:t>
            </w:r>
          </w:p>
        </w:tc>
        <w:tc>
          <w:tcPr>
            <w:tcW w:w="5245" w:type="dxa"/>
            <w:vAlign w:val="center"/>
          </w:tcPr>
          <w:p w14:paraId="5A8B6E1F" w14:textId="77777777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</w:p>
        </w:tc>
      </w:tr>
      <w:tr w:rsidR="00942F42" w:rsidRPr="00C85074" w14:paraId="69C5F661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25AFB8B1" w14:textId="25F0F7C5" w:rsidR="00942F42" w:rsidRPr="00B1336D" w:rsidRDefault="00450F7D" w:rsidP="00942F4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Hello, my name is Raly the best.</w:t>
            </w:r>
          </w:p>
        </w:tc>
        <w:tc>
          <w:tcPr>
            <w:tcW w:w="5245" w:type="dxa"/>
            <w:vAlign w:val="center"/>
          </w:tcPr>
          <w:p w14:paraId="614D33B8" w14:textId="77777777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</w:p>
        </w:tc>
      </w:tr>
    </w:tbl>
    <w:p w14:paraId="638CB92E" w14:textId="1296AF8F" w:rsidR="001A05BB" w:rsidRDefault="009905CA" w:rsidP="00B35D8A">
      <w:pPr>
        <w:pStyle w:val="Question"/>
      </w:pPr>
      <w:r>
        <w:t xml:space="preserve">By using the following structure, fill up the gap and the black boxes to create a </w:t>
      </w:r>
      <w:r w:rsidR="004D127E">
        <w:t>functionable</w:t>
      </w:r>
      <w:r>
        <w:t xml:space="preserve"> flowchart.</w:t>
      </w:r>
    </w:p>
    <w:p w14:paraId="7D027308" w14:textId="5DF1A64E" w:rsidR="000075D8" w:rsidRDefault="000075D8" w:rsidP="000075D8">
      <w:r w:rsidRPr="000075D8"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3776F" wp14:editId="785D62E8">
                <wp:simplePos x="0" y="0"/>
                <wp:positionH relativeFrom="margin">
                  <wp:align>center</wp:align>
                </wp:positionH>
                <wp:positionV relativeFrom="paragraph">
                  <wp:posOffset>142196</wp:posOffset>
                </wp:positionV>
                <wp:extent cx="3630930" cy="6880225"/>
                <wp:effectExtent l="228600" t="0" r="0" b="15875"/>
                <wp:wrapTopAndBottom/>
                <wp:docPr id="134" name="Groupe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A6CDD-5FE9-2E3A-ABDF-06A0747822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6880225"/>
                          <a:chOff x="0" y="0"/>
                          <a:chExt cx="3631454" cy="6880453"/>
                        </a:xfrm>
                      </wpg:grpSpPr>
                      <wps:wsp>
                        <wps:cNvPr id="859193250" name="Rectangle 859193250">
                          <a:extLst>
                            <a:ext uri="{FF2B5EF4-FFF2-40B4-BE49-F238E27FC236}">
                              <a16:creationId xmlns:a16="http://schemas.microsoft.com/office/drawing/2014/main" id="{9ADA032F-6098-92EB-C17B-D6722BC5CD96}"/>
                            </a:ext>
                          </a:extLst>
                        </wps:cNvPr>
                        <wps:cNvSpPr/>
                        <wps:spPr>
                          <a:xfrm>
                            <a:off x="764998" y="389238"/>
                            <a:ext cx="126621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0028840" name="Losange 1540028840">
                          <a:extLst>
                            <a:ext uri="{FF2B5EF4-FFF2-40B4-BE49-F238E27FC236}">
                              <a16:creationId xmlns:a16="http://schemas.microsoft.com/office/drawing/2014/main" id="{D1108064-1096-71BD-D89A-F110661B9B82}"/>
                            </a:ext>
                          </a:extLst>
                        </wps:cNvPr>
                        <wps:cNvSpPr/>
                        <wps:spPr>
                          <a:xfrm>
                            <a:off x="0" y="1734099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0717236" name="Parallélogramme 2100717236">
                          <a:extLst>
                            <a:ext uri="{FF2B5EF4-FFF2-40B4-BE49-F238E27FC236}">
                              <a16:creationId xmlns:a16="http://schemas.microsoft.com/office/drawing/2014/main" id="{439F79BF-691D-56F6-9361-8F57375A5F34}"/>
                            </a:ext>
                          </a:extLst>
                        </wps:cNvPr>
                        <wps:cNvSpPr/>
                        <wps:spPr>
                          <a:xfrm>
                            <a:off x="884013" y="1220789"/>
                            <a:ext cx="1028184" cy="233099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889074215" name="Straight Connector 29">
                          <a:extLst>
                            <a:ext uri="{FF2B5EF4-FFF2-40B4-BE49-F238E27FC236}">
                              <a16:creationId xmlns:a16="http://schemas.microsoft.com/office/drawing/2014/main" id="{7171D950-FF2A-41F3-B089-09AFE5AD0E85}"/>
                            </a:ext>
                          </a:extLst>
                        </wps:cNvPr>
                        <wps:cNvCnPr>
                          <a:cxnSpLocks/>
                          <a:stCxn id="1540028840" idx="2"/>
                          <a:endCxn id="1608503971" idx="0"/>
                        </wps:cNvCnPr>
                        <wps:spPr>
                          <a:xfrm>
                            <a:off x="1398448" y="2570126"/>
                            <a:ext cx="0" cy="20676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905443" name="Straight Connector 29">
                          <a:extLst>
                            <a:ext uri="{FF2B5EF4-FFF2-40B4-BE49-F238E27FC236}">
                              <a16:creationId xmlns:a16="http://schemas.microsoft.com/office/drawing/2014/main" id="{97A8540E-A8C9-F80D-9201-2FD07273238C}"/>
                            </a:ext>
                          </a:extLst>
                        </wps:cNvPr>
                        <wps:cNvCnPr>
                          <a:cxnSpLocks/>
                          <a:stCxn id="2100717236" idx="4"/>
                          <a:endCxn id="1540028840" idx="0"/>
                        </wps:cNvCnPr>
                        <wps:spPr>
                          <a:xfrm>
                            <a:off x="1398105" y="1453888"/>
                            <a:ext cx="343" cy="28021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787710" name="ZoneTexte 18">
                          <a:extLst>
                            <a:ext uri="{FF2B5EF4-FFF2-40B4-BE49-F238E27FC236}">
                              <a16:creationId xmlns:a16="http://schemas.microsoft.com/office/drawing/2014/main" id="{0CDE676A-10D1-CC99-2782-C61CF6738765}"/>
                            </a:ext>
                          </a:extLst>
                        </wps:cNvPr>
                        <wps:cNvSpPr txBox="1"/>
                        <wps:spPr>
                          <a:xfrm>
                            <a:off x="2191901" y="1818251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EFC4A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0070901" name="Rectangle : coins arrondis 710070901">
                          <a:extLst>
                            <a:ext uri="{FF2B5EF4-FFF2-40B4-BE49-F238E27FC236}">
                              <a16:creationId xmlns:a16="http://schemas.microsoft.com/office/drawing/2014/main" id="{1B216318-929A-F024-1EE6-8207E82A4A8E}"/>
                            </a:ext>
                          </a:extLst>
                        </wps:cNvPr>
                        <wps:cNvSpPr/>
                        <wps:spPr>
                          <a:xfrm>
                            <a:off x="925337" y="0"/>
                            <a:ext cx="945539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6857" w14:textId="77777777" w:rsidR="000075D8" w:rsidRDefault="000075D8" w:rsidP="000075D8">
                              <w:pP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1422819" name="Connecteur : en angle 1761422819">
                          <a:extLst>
                            <a:ext uri="{FF2B5EF4-FFF2-40B4-BE49-F238E27FC236}">
                              <a16:creationId xmlns:a16="http://schemas.microsoft.com/office/drawing/2014/main" id="{1EF690CC-3299-88A2-6A53-4894D7FD5E6D}"/>
                            </a:ext>
                          </a:extLst>
                        </wps:cNvPr>
                        <wps:cNvCnPr>
                          <a:cxnSpLocks/>
                          <a:stCxn id="119171663" idx="2"/>
                        </wps:cNvCnPr>
                        <wps:spPr>
                          <a:xfrm rot="5400000" flipH="1" flipV="1">
                            <a:off x="-143472" y="3071836"/>
                            <a:ext cx="3084607" cy="3981"/>
                          </a:xfrm>
                          <a:prstGeom prst="bentConnector5">
                            <a:avLst>
                              <a:gd name="adj1" fmla="val -7411"/>
                              <a:gd name="adj2" fmla="val -40529440"/>
                              <a:gd name="adj3" fmla="val 10003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694143" name="Straight Connector 29">
                          <a:extLst>
                            <a:ext uri="{FF2B5EF4-FFF2-40B4-BE49-F238E27FC236}">
                              <a16:creationId xmlns:a16="http://schemas.microsoft.com/office/drawing/2014/main" id="{C63DD2A6-5130-4CD4-1112-EC76E2F0AF17}"/>
                            </a:ext>
                          </a:extLst>
                        </wps:cNvPr>
                        <wps:cNvCnPr>
                          <a:cxnSpLocks/>
                          <a:stCxn id="907537196" idx="2"/>
                          <a:endCxn id="2100717236" idx="0"/>
                        </wps:cNvCnPr>
                        <wps:spPr>
                          <a:xfrm flipH="1">
                            <a:off x="1398105" y="1025491"/>
                            <a:ext cx="1" cy="19529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809703" name="Straight Connector 29">
                          <a:extLst>
                            <a:ext uri="{FF2B5EF4-FFF2-40B4-BE49-F238E27FC236}">
                              <a16:creationId xmlns:a16="http://schemas.microsoft.com/office/drawing/2014/main" id="{8B4603A4-B9F6-CA2A-BBAA-B7E6776B21A0}"/>
                            </a:ext>
                          </a:extLst>
                        </wps:cNvPr>
                        <wps:cNvCnPr>
                          <a:cxnSpLocks/>
                          <a:stCxn id="710070901" idx="2"/>
                          <a:endCxn id="859193250" idx="0"/>
                        </wps:cNvCnPr>
                        <wps:spPr>
                          <a:xfrm>
                            <a:off x="1398107" y="233097"/>
                            <a:ext cx="1" cy="15614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22371" name="Connecteur : en angle 1781822371">
                          <a:extLst>
                            <a:ext uri="{FF2B5EF4-FFF2-40B4-BE49-F238E27FC236}">
                              <a16:creationId xmlns:a16="http://schemas.microsoft.com/office/drawing/2014/main" id="{3C1CA203-1B3F-5FF3-5324-1FC32A27BF83}"/>
                            </a:ext>
                          </a:extLst>
                        </wps:cNvPr>
                        <wps:cNvCnPr>
                          <a:cxnSpLocks/>
                          <a:stCxn id="1540028840" idx="3"/>
                          <a:endCxn id="1458674653" idx="0"/>
                        </wps:cNvCnPr>
                        <wps:spPr>
                          <a:xfrm flipH="1">
                            <a:off x="1398448" y="2152113"/>
                            <a:ext cx="1398447" cy="2939738"/>
                          </a:xfrm>
                          <a:prstGeom prst="bentConnector4">
                            <a:avLst>
                              <a:gd name="adj1" fmla="val -38824"/>
                              <a:gd name="adj2" fmla="val 94695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919189" name="Rectangle : coins arrondis 1292919189">
                          <a:extLst>
                            <a:ext uri="{FF2B5EF4-FFF2-40B4-BE49-F238E27FC236}">
                              <a16:creationId xmlns:a16="http://schemas.microsoft.com/office/drawing/2014/main" id="{C8D6FE55-E4A6-746D-F48C-75C780B10BA6}"/>
                            </a:ext>
                          </a:extLst>
                        </wps:cNvPr>
                        <wps:cNvSpPr/>
                        <wps:spPr>
                          <a:xfrm>
                            <a:off x="932028" y="6647356"/>
                            <a:ext cx="945541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CBA0F" w14:textId="77777777" w:rsidR="000075D8" w:rsidRDefault="000075D8" w:rsidP="000075D8">
                              <w:pPr>
                                <w:jc w:val="center"/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3712652" name="Straight Connector 29">
                          <a:extLst>
                            <a:ext uri="{FF2B5EF4-FFF2-40B4-BE49-F238E27FC236}">
                              <a16:creationId xmlns:a16="http://schemas.microsoft.com/office/drawing/2014/main" id="{367844C1-A839-0B29-7B09-D7AF744B7011}"/>
                            </a:ext>
                          </a:extLst>
                        </wps:cNvPr>
                        <wps:cNvCnPr>
                          <a:cxnSpLocks/>
                          <a:stCxn id="851569003" idx="2"/>
                          <a:endCxn id="1292919189" idx="0"/>
                        </wps:cNvCnPr>
                        <wps:spPr>
                          <a:xfrm>
                            <a:off x="1404799" y="6363210"/>
                            <a:ext cx="0" cy="2841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537196" name="Rectangle 907537196">
                          <a:extLst>
                            <a:ext uri="{FF2B5EF4-FFF2-40B4-BE49-F238E27FC236}">
                              <a16:creationId xmlns:a16="http://schemas.microsoft.com/office/drawing/2014/main" id="{8C199904-491B-9847-F17A-AC30C6B7FADE}"/>
                            </a:ext>
                          </a:extLst>
                        </wps:cNvPr>
                        <wps:cNvSpPr/>
                        <wps:spPr>
                          <a:xfrm>
                            <a:off x="925336" y="796575"/>
                            <a:ext cx="94553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3388633" name="Straight Connector 29">
                          <a:extLst>
                            <a:ext uri="{FF2B5EF4-FFF2-40B4-BE49-F238E27FC236}">
                              <a16:creationId xmlns:a16="http://schemas.microsoft.com/office/drawing/2014/main" id="{A44072A0-32B1-9567-656A-6ACC3176D348}"/>
                            </a:ext>
                          </a:extLst>
                        </wps:cNvPr>
                        <wps:cNvCnPr>
                          <a:cxnSpLocks/>
                          <a:stCxn id="859193250" idx="2"/>
                          <a:endCxn id="907537196" idx="0"/>
                        </wps:cNvCnPr>
                        <wps:spPr>
                          <a:xfrm flipH="1">
                            <a:off x="1398106" y="618154"/>
                            <a:ext cx="2" cy="17842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263870" name="ZoneTexte 18">
                          <a:extLst>
                            <a:ext uri="{FF2B5EF4-FFF2-40B4-BE49-F238E27FC236}">
                              <a16:creationId xmlns:a16="http://schemas.microsoft.com/office/drawing/2014/main" id="{CAB3719B-42C7-BED8-EE92-FB03F12838FE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2570671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A8CDF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58674653" name="Losange 1458674653">
                          <a:extLst>
                            <a:ext uri="{FF2B5EF4-FFF2-40B4-BE49-F238E27FC236}">
                              <a16:creationId xmlns:a16="http://schemas.microsoft.com/office/drawing/2014/main" id="{CB0F775B-E44D-32FF-953A-1E6DB7D746DB}"/>
                            </a:ext>
                          </a:extLst>
                        </wps:cNvPr>
                        <wps:cNvSpPr/>
                        <wps:spPr>
                          <a:xfrm>
                            <a:off x="0" y="5091851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1569003" name="Rectangle 851569003">
                          <a:extLst>
                            <a:ext uri="{FF2B5EF4-FFF2-40B4-BE49-F238E27FC236}">
                              <a16:creationId xmlns:a16="http://schemas.microsoft.com/office/drawing/2014/main" id="{0E6D69FA-D42C-E541-DC10-57C9A6A51492}"/>
                            </a:ext>
                          </a:extLst>
                        </wps:cNvPr>
                        <wps:cNvSpPr/>
                        <wps:spPr>
                          <a:xfrm>
                            <a:off x="984345" y="6134294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674107" name="Rectangle 124674107">
                          <a:extLst>
                            <a:ext uri="{FF2B5EF4-FFF2-40B4-BE49-F238E27FC236}">
                              <a16:creationId xmlns:a16="http://schemas.microsoft.com/office/drawing/2014/main" id="{72ACDCBE-E684-D703-75C2-66A55D8FFE45}"/>
                            </a:ext>
                          </a:extLst>
                        </wps:cNvPr>
                        <wps:cNvSpPr/>
                        <wps:spPr>
                          <a:xfrm>
                            <a:off x="2790546" y="6138475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5366364" name="Connecteur : en angle 1375366364">
                          <a:extLst>
                            <a:ext uri="{FF2B5EF4-FFF2-40B4-BE49-F238E27FC236}">
                              <a16:creationId xmlns:a16="http://schemas.microsoft.com/office/drawing/2014/main" id="{EC94E858-995B-9236-7B10-392C239E2B1E}"/>
                            </a:ext>
                          </a:extLst>
                        </wps:cNvPr>
                        <wps:cNvCnPr>
                          <a:cxnSpLocks/>
                          <a:stCxn id="1458674653" idx="3"/>
                          <a:endCxn id="124674107" idx="0"/>
                        </wps:cNvCnPr>
                        <wps:spPr>
                          <a:xfrm>
                            <a:off x="2796895" y="5509865"/>
                            <a:ext cx="414105" cy="6286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92871" name="Connecteur : en angle 128292871">
                          <a:extLst>
                            <a:ext uri="{FF2B5EF4-FFF2-40B4-BE49-F238E27FC236}">
                              <a16:creationId xmlns:a16="http://schemas.microsoft.com/office/drawing/2014/main" id="{D77F7F7A-1979-71E0-54C5-425432358283}"/>
                            </a:ext>
                          </a:extLst>
                        </wps:cNvPr>
                        <wps:cNvCnPr>
                          <a:cxnSpLocks/>
                          <a:stCxn id="124674107" idx="2"/>
                          <a:endCxn id="1292919189" idx="0"/>
                        </wps:cNvCnPr>
                        <wps:spPr>
                          <a:xfrm rot="5400000">
                            <a:off x="2167918" y="5604273"/>
                            <a:ext cx="279965" cy="1806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472419" name="Straight Connector 29">
                          <a:extLst>
                            <a:ext uri="{FF2B5EF4-FFF2-40B4-BE49-F238E27FC236}">
                              <a16:creationId xmlns:a16="http://schemas.microsoft.com/office/drawing/2014/main" id="{503E45F7-3CB8-C46F-D41C-7DE3B612B4C6}"/>
                            </a:ext>
                          </a:extLst>
                        </wps:cNvPr>
                        <wps:cNvCnPr>
                          <a:cxnSpLocks/>
                          <a:stCxn id="1458674653" idx="2"/>
                          <a:endCxn id="851569003" idx="0"/>
                        </wps:cNvCnPr>
                        <wps:spPr>
                          <a:xfrm>
                            <a:off x="1398448" y="5927878"/>
                            <a:ext cx="6351" cy="20641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963" name="ZoneTexte 18">
                          <a:extLst>
                            <a:ext uri="{FF2B5EF4-FFF2-40B4-BE49-F238E27FC236}">
                              <a16:creationId xmlns:a16="http://schemas.microsoft.com/office/drawing/2014/main" id="{ECBD4050-0027-8909-5152-E621FB37E8AF}"/>
                            </a:ext>
                          </a:extLst>
                        </wps:cNvPr>
                        <wps:cNvSpPr txBox="1"/>
                        <wps:spPr>
                          <a:xfrm>
                            <a:off x="1398450" y="3627824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CAFC10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087250" name="Rectangle 84087250">
                          <a:extLst>
                            <a:ext uri="{FF2B5EF4-FFF2-40B4-BE49-F238E27FC236}">
                              <a16:creationId xmlns:a16="http://schemas.microsoft.com/office/drawing/2014/main" id="{9C25EE36-DB6E-7043-88DD-50517A591794}"/>
                            </a:ext>
                          </a:extLst>
                        </wps:cNvPr>
                        <wps:cNvSpPr/>
                        <wps:spPr>
                          <a:xfrm>
                            <a:off x="739058" y="3889671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8503971" name="Losange 1608503971">
                          <a:extLst>
                            <a:ext uri="{FF2B5EF4-FFF2-40B4-BE49-F238E27FC236}">
                              <a16:creationId xmlns:a16="http://schemas.microsoft.com/office/drawing/2014/main" id="{CD90F682-4A6D-4C59-E99D-1561E2C22E4F}"/>
                            </a:ext>
                          </a:extLst>
                        </wps:cNvPr>
                        <wps:cNvSpPr/>
                        <wps:spPr>
                          <a:xfrm>
                            <a:off x="0" y="2776895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1298720" name="ZoneTexte 18">
                          <a:extLst>
                            <a:ext uri="{FF2B5EF4-FFF2-40B4-BE49-F238E27FC236}">
                              <a16:creationId xmlns:a16="http://schemas.microsoft.com/office/drawing/2014/main" id="{E883C905-183F-0F92-6259-86D60691ECF3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5842215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4D35D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79773803" name="Straight Connector 29">
                          <a:extLst>
                            <a:ext uri="{FF2B5EF4-FFF2-40B4-BE49-F238E27FC236}">
                              <a16:creationId xmlns:a16="http://schemas.microsoft.com/office/drawing/2014/main" id="{5B2A31B5-638E-B912-8CE7-E9FBA6638BF6}"/>
                            </a:ext>
                          </a:extLst>
                        </wps:cNvPr>
                        <wps:cNvCnPr>
                          <a:cxnSpLocks/>
                          <a:stCxn id="1608503971" idx="2"/>
                          <a:endCxn id="84087250" idx="0"/>
                        </wps:cNvCnPr>
                        <wps:spPr>
                          <a:xfrm flipH="1">
                            <a:off x="1395273" y="3612922"/>
                            <a:ext cx="3175" cy="27674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86342" name="ZoneTexte 18">
                          <a:extLst>
                            <a:ext uri="{FF2B5EF4-FFF2-40B4-BE49-F238E27FC236}">
                              <a16:creationId xmlns:a16="http://schemas.microsoft.com/office/drawing/2014/main" id="{4DBFE379-F059-88CB-1094-E115B600FE62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0" y="2963070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D7C04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171663" name="Rectangle 119171663">
                          <a:extLst>
                            <a:ext uri="{FF2B5EF4-FFF2-40B4-BE49-F238E27FC236}">
                              <a16:creationId xmlns:a16="http://schemas.microsoft.com/office/drawing/2014/main" id="{1FFC6AC6-94AC-C2A0-A9EF-D22957B79ADB}"/>
                            </a:ext>
                          </a:extLst>
                        </wps:cNvPr>
                        <wps:cNvSpPr/>
                        <wps:spPr>
                          <a:xfrm>
                            <a:off x="740627" y="4387214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3106119" name="Connecteur : en angle 1213106119">
                          <a:extLst>
                            <a:ext uri="{FF2B5EF4-FFF2-40B4-BE49-F238E27FC236}">
                              <a16:creationId xmlns:a16="http://schemas.microsoft.com/office/drawing/2014/main" id="{7A6BB0E7-D4E1-983A-5D13-51DE9CD50C6E}"/>
                            </a:ext>
                          </a:extLst>
                        </wps:cNvPr>
                        <wps:cNvCnPr>
                          <a:cxnSpLocks/>
                          <a:stCxn id="1608503971" idx="3"/>
                          <a:endCxn id="119171663" idx="0"/>
                        </wps:cNvCnPr>
                        <wps:spPr>
                          <a:xfrm flipH="1">
                            <a:off x="1396842" y="3194909"/>
                            <a:ext cx="1400053" cy="1192305"/>
                          </a:xfrm>
                          <a:prstGeom prst="bentConnector4">
                            <a:avLst>
                              <a:gd name="adj1" fmla="val -4422"/>
                              <a:gd name="adj2" fmla="val 845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997165" name="ZoneTexte 18">
                          <a:extLst>
                            <a:ext uri="{FF2B5EF4-FFF2-40B4-BE49-F238E27FC236}">
                              <a16:creationId xmlns:a16="http://schemas.microsoft.com/office/drawing/2014/main" id="{2EE2A0DE-3A5E-A9A7-5AA6-D78240607BA6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1" y="5287277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6838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941044" name="Straight Connector 29">
                          <a:extLst>
                            <a:ext uri="{FF2B5EF4-FFF2-40B4-BE49-F238E27FC236}">
                              <a16:creationId xmlns:a16="http://schemas.microsoft.com/office/drawing/2014/main" id="{6DDC8429-1134-723C-AF32-AB2D520DD5FA}"/>
                            </a:ext>
                          </a:extLst>
                        </wps:cNvPr>
                        <wps:cNvCnPr>
                          <a:cxnSpLocks/>
                          <a:stCxn id="84087250" idx="2"/>
                          <a:endCxn id="119171663" idx="0"/>
                        </wps:cNvCnPr>
                        <wps:spPr>
                          <a:xfrm>
                            <a:off x="1395273" y="4118587"/>
                            <a:ext cx="1569" cy="26862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B3776F" id="Groupe 133" o:spid="_x0000_s1026" style="position:absolute;left:0;text-align:left;margin-left:0;margin-top:11.2pt;width:285.9pt;height:541.75pt;z-index:251659264;mso-position-horizontal:center;mso-position-horizontal-relative:margin;mso-width-relative:margin;mso-height-relative:margin" coordsize="36314,68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">
                <v:rect id="Rectangle 859193250" o:spid="_x0000_s1027" style="position:absolute;left:7649;top:3892;width:12663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" fillcolor="#4472c4 [3204]" stroked="f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540028840" o:spid="_x0000_s1028" type="#_x0000_t4" style="position:absolute;top:17340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" fillcolor="#ffc000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00717236" o:spid="_x0000_s1029" type="#_x0000_t7" style="position:absolute;left:8840;top:12207;width:10281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" adj="2899" fillcolor="#70ad47 [3209]" stroked="f" strokeweight="1pt"/>
                <v:line id="Straight Connector 29" o:spid="_x0000_s1030" style="position:absolute;visibility:visible;mso-wrap-style:square" from="13984,25701" to="13984,27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13981,14538" to="1398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21919;top:18182;width:508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" filled="f" stroked="f">
                  <v:textbox>
                    <w:txbxContent>
                      <w:p w14:paraId="411EFC4A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oundrect id="Rectangle : coins arrondis 710070901" o:spid="_x0000_s1033" style="position:absolute;left:9253;width:9455;height:23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5CC16857" w14:textId="77777777" w:rsidR="000075D8" w:rsidRDefault="000075D8" w:rsidP="000075D8">
                        <w:pP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round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eur : en angle 1761422819" o:spid="_x0000_s1034" type="#_x0000_t36" style="position:absolute;left:-1435;top:30718;width:30846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" adj="-1601,-8754359,21606" strokecolor="#4472c4 [3204]" strokeweight=".5pt">
                  <v:stroke endarrow="open"/>
                  <o:lock v:ext="edit" shapetype="f"/>
                </v:shape>
                <v:line id="Straight Connector 29" o:spid="_x0000_s1035" style="position:absolute;flip:x;visibility:visible;mso-wrap-style:square" from="13981,10254" to="13981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6" style="position:absolute;visibility:visible;mso-wrap-style:square" from="13981,2330" to="13981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781822371" o:spid="_x0000_s1037" type="#_x0000_t35" style="position:absolute;left:13984;top:21521;width:13984;height:293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" adj="-8386,20454" strokecolor="#4472c4 [3204]" strokeweight=".5pt">
                  <v:stroke endarrow="open"/>
                  <o:lock v:ext="edit" shapetype="f"/>
                </v:shape>
                <v:roundrect id="Rectangle : coins arrondis 1292919189" o:spid="_x0000_s1038" style="position:absolute;left:9320;top:66473;width:9455;height:23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02CCBA0F" w14:textId="77777777" w:rsidR="000075D8" w:rsidRDefault="000075D8" w:rsidP="000075D8">
                        <w:pPr>
                          <w:jc w:val="center"/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39" style="position:absolute;visibility:visible;mso-wrap-style:square" from="14047,63632" to="14047,6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rect id="Rectangle 907537196" o:spid="_x0000_s1040" style="position:absolute;left:9253;top:7965;width:9455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" fillcolor="#4472c4 [3204]" stroked="f" strokeweight="1pt"/>
                <v:line id="Straight Connector 29" o:spid="_x0000_s1041" style="position:absolute;flip:x;visibility:visible;mso-wrap-style:square" from="13981,6181" to="13981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4047;top:25706;width:421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" filled="f" stroked="f">
                  <v:textbox>
                    <w:txbxContent>
                      <w:p w14:paraId="030A8CDF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Losange 1458674653" o:spid="_x0000_s1043" type="#_x0000_t4" style="position:absolute;top:50918;width:27968;height: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" fillcolor="#ffc000" strokecolor="white [3201]" strokeweight="1.5pt"/>
                <v:rect id="Rectangle 851569003" o:spid="_x0000_s1044" style="position:absolute;left:9843;top:61342;width:8409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" fillcolor="#4472c4 [3204]" stroked="f" strokeweight="1pt"/>
                <v:rect id="Rectangle 124674107" o:spid="_x0000_s1045" style="position:absolute;left:27905;top:61384;width:8409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" fillcolor="#4472c4 [3204]" stroked="f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75366364" o:spid="_x0000_s1046" type="#_x0000_t33" style="position:absolute;left:27968;top:55098;width:4142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28292871" o:spid="_x0000_s1047" type="#_x0000_t34" style="position:absolute;left:21679;top:56042;width:2800;height:180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" strokecolor="#4472c4 [3204]" strokeweight=".5pt">
                  <v:stroke endarrow="open"/>
                  <o:lock v:ext="edit" shapetype="f"/>
                </v:shape>
                <v:line id="Straight Connector 29" o:spid="_x0000_s1048" style="position:absolute;visibility:visible;mso-wrap-style:square" from="13984,59278" to="14047,6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9" type="#_x0000_t202" style="position:absolute;left:13984;top:36278;width:4211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" filled="f" stroked="f">
                  <v:textbox>
                    <w:txbxContent>
                      <w:p w14:paraId="46CAFC10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Rectangle 84087250" o:spid="_x0000_s1050" style="position:absolute;left:7390;top:38896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" fillcolor="#4472c4 [3204]" stroked="f" strokeweight="1pt"/>
                <v:shape id="Losange 1608503971" o:spid="_x0000_s1051" type="#_x0000_t4" style="position:absolute;top:27768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" fillcolor="#ffc000" strokecolor="white [3201]" strokeweight="1.5pt"/>
                <v:shape id="ZoneTexte 18" o:spid="_x0000_s1052" type="#_x0000_t202" style="position:absolute;left:14047;top:58422;width:421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" filled="f" stroked="f">
                  <v:textbox>
                    <w:txbxContent>
                      <w:p w14:paraId="7434D35D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29" o:spid="_x0000_s1053" style="position:absolute;flip:x;visibility:visible;mso-wrap-style:square" from="13952,36129" to="13984,3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54" type="#_x0000_t202" style="position:absolute;left:26937;top:29630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" filled="f" stroked="f">
                  <v:textbox>
                    <w:txbxContent>
                      <w:p w14:paraId="299D7C04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Rectangle 119171663" o:spid="_x0000_s1055" style="position:absolute;left:7406;top:43872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" fillcolor="#4472c4 [3204]" stroked="f" strokeweight="1pt"/>
                <v:shape id="Connecteur : en angle 1213106119" o:spid="_x0000_s1056" type="#_x0000_t35" style="position:absolute;left:13968;top:31949;width:14000;height:119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" adj="-955,18268" strokecolor="#4472c4 [3204]" strokeweight=".5pt">
                  <v:stroke endarrow="open"/>
                  <o:lock v:ext="edit" shapetype="f"/>
                </v:shape>
                <v:shape id="ZoneTexte 18" o:spid="_x0000_s1057" type="#_x0000_t202" style="position:absolute;left:26937;top:52872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" filled="f" stroked="f">
                  <v:textbox>
                    <w:txbxContent>
                      <w:p w14:paraId="19AB6838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29" o:spid="_x0000_s1058" style="position:absolute;visibility:visible;mso-wrap-style:square" from="13952,41185" to="13968,4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118DFF39" w14:textId="31A84635" w:rsidR="000075D8" w:rsidRDefault="000075D8">
      <w:pPr>
        <w:spacing w:after="160" w:line="259" w:lineRule="auto"/>
        <w:contextualSpacing w:val="0"/>
        <w:jc w:val="left"/>
      </w:pPr>
      <w:r>
        <w:br w:type="page"/>
      </w:r>
    </w:p>
    <w:p w14:paraId="53328F38" w14:textId="66A636B7" w:rsidR="009905CA" w:rsidRDefault="009905CA" w:rsidP="00B35D8A">
      <w:pPr>
        <w:pStyle w:val="Question"/>
      </w:pPr>
      <w:r>
        <w:lastRenderedPageBreak/>
        <w:t>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2D1850" w14:paraId="3F5F4566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B84B983" w14:textId="77777777" w:rsidR="002D1850" w:rsidRDefault="002D1850" w:rsidP="0095565F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3DCDA185" w14:textId="77777777" w:rsidR="002D1850" w:rsidRDefault="002D1850" w:rsidP="0095565F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4BA375F" w14:textId="77777777" w:rsidR="002D1850" w:rsidRDefault="002D1850" w:rsidP="0095565F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6EAF900" w14:textId="77777777" w:rsidR="002D1850" w:rsidRDefault="002D1850" w:rsidP="0095565F">
            <w:pPr>
              <w:jc w:val="center"/>
            </w:pPr>
            <w:r>
              <w:t>Variable 3</w:t>
            </w:r>
          </w:p>
        </w:tc>
      </w:tr>
      <w:tr w:rsidR="002D1850" w14:paraId="114AE7EA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4F63013" w14:textId="77777777" w:rsidR="002D1850" w:rsidRDefault="002D1850" w:rsidP="0095565F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339F1076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847443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61122CBB" w14:textId="77777777" w:rsidR="002D1850" w:rsidRDefault="002D1850" w:rsidP="0095565F">
            <w:pPr>
              <w:jc w:val="center"/>
            </w:pPr>
          </w:p>
        </w:tc>
      </w:tr>
      <w:tr w:rsidR="002D1850" w14:paraId="53CBA273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01AFB7A8" w14:textId="77777777" w:rsidR="002D1850" w:rsidRDefault="002D1850" w:rsidP="0095565F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4D254B9F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AD2F752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66C620" w14:textId="77777777" w:rsidR="002D1850" w:rsidRDefault="002D1850" w:rsidP="0095565F">
            <w:pPr>
              <w:jc w:val="center"/>
            </w:pPr>
          </w:p>
        </w:tc>
      </w:tr>
      <w:tr w:rsidR="002D1850" w14:paraId="7988DAB2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623F41D" w14:textId="77777777" w:rsidR="002D1850" w:rsidRDefault="002D1850" w:rsidP="0095565F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6C58CA4F" w14:textId="56033D34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556275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53125ED" w14:textId="77777777" w:rsidR="002D1850" w:rsidRDefault="002D1850" w:rsidP="0095565F">
            <w:pPr>
              <w:jc w:val="center"/>
            </w:pPr>
          </w:p>
        </w:tc>
      </w:tr>
    </w:tbl>
    <w:p w14:paraId="5140FF10" w14:textId="1AB6FA33" w:rsidR="002D1850" w:rsidRPr="00942F42" w:rsidRDefault="002D1850" w:rsidP="002D1850"/>
    <w:sectPr w:rsidR="002D1850" w:rsidRPr="00942F42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5"/>
  </w:num>
  <w:num w:numId="5">
    <w:abstractNumId w:val="5"/>
  </w:num>
  <w:num w:numId="6">
    <w:abstractNumId w:val="20"/>
  </w:num>
  <w:num w:numId="7">
    <w:abstractNumId w:val="16"/>
  </w:num>
  <w:num w:numId="8">
    <w:abstractNumId w:val="30"/>
  </w:num>
  <w:num w:numId="9">
    <w:abstractNumId w:val="7"/>
  </w:num>
  <w:num w:numId="10">
    <w:abstractNumId w:val="21"/>
  </w:num>
  <w:num w:numId="11">
    <w:abstractNumId w:val="14"/>
  </w:num>
  <w:num w:numId="12">
    <w:abstractNumId w:val="28"/>
  </w:num>
  <w:num w:numId="13">
    <w:abstractNumId w:val="26"/>
  </w:num>
  <w:num w:numId="14">
    <w:abstractNumId w:val="10"/>
  </w:num>
  <w:num w:numId="15">
    <w:abstractNumId w:val="2"/>
  </w:num>
  <w:num w:numId="16">
    <w:abstractNumId w:val="18"/>
  </w:num>
  <w:num w:numId="17">
    <w:abstractNumId w:val="17"/>
  </w:num>
  <w:num w:numId="18">
    <w:abstractNumId w:val="32"/>
  </w:num>
  <w:num w:numId="19">
    <w:abstractNumId w:val="11"/>
  </w:num>
  <w:num w:numId="20">
    <w:abstractNumId w:val="1"/>
  </w:num>
  <w:num w:numId="21">
    <w:abstractNumId w:val="25"/>
  </w:num>
  <w:num w:numId="22">
    <w:abstractNumId w:val="25"/>
  </w:num>
  <w:num w:numId="23">
    <w:abstractNumId w:val="23"/>
  </w:num>
  <w:num w:numId="24">
    <w:abstractNumId w:val="12"/>
  </w:num>
  <w:num w:numId="25">
    <w:abstractNumId w:val="4"/>
  </w:num>
  <w:num w:numId="26">
    <w:abstractNumId w:val="31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5"/>
    <w:lvlOverride w:ilvl="0">
      <w:startOverride w:val="1"/>
    </w:lvlOverride>
  </w:num>
  <w:num w:numId="34">
    <w:abstractNumId w:val="29"/>
  </w:num>
  <w:num w:numId="35">
    <w:abstractNumId w:val="9"/>
  </w:num>
  <w:num w:numId="36">
    <w:abstractNumId w:val="3"/>
  </w:num>
  <w:num w:numId="37">
    <w:abstractNumId w:val="27"/>
  </w:num>
  <w:num w:numId="38">
    <w:abstractNumId w:val="13"/>
  </w:num>
  <w:num w:numId="3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075D8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54E6"/>
    <w:rsid w:val="00297E0E"/>
    <w:rsid w:val="002D1850"/>
    <w:rsid w:val="002D44CC"/>
    <w:rsid w:val="002D4629"/>
    <w:rsid w:val="0030183F"/>
    <w:rsid w:val="00303D4F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21BAA"/>
    <w:rsid w:val="00437BAE"/>
    <w:rsid w:val="00450F7D"/>
    <w:rsid w:val="00464FE5"/>
    <w:rsid w:val="00470DD5"/>
    <w:rsid w:val="00474FE9"/>
    <w:rsid w:val="00484059"/>
    <w:rsid w:val="0048473B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E282D"/>
    <w:rsid w:val="005E7448"/>
    <w:rsid w:val="00620E37"/>
    <w:rsid w:val="00622066"/>
    <w:rsid w:val="00622C39"/>
    <w:rsid w:val="00627219"/>
    <w:rsid w:val="00637FC0"/>
    <w:rsid w:val="006640E8"/>
    <w:rsid w:val="00672D8A"/>
    <w:rsid w:val="00685B67"/>
    <w:rsid w:val="00687D50"/>
    <w:rsid w:val="00692F2D"/>
    <w:rsid w:val="006B70FC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E6409"/>
    <w:rsid w:val="00800554"/>
    <w:rsid w:val="008308A7"/>
    <w:rsid w:val="00870EC4"/>
    <w:rsid w:val="00874E49"/>
    <w:rsid w:val="008835DD"/>
    <w:rsid w:val="008A0C5F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35D8A"/>
    <w:rsid w:val="00B704B0"/>
    <w:rsid w:val="00B92470"/>
    <w:rsid w:val="00B92732"/>
    <w:rsid w:val="00BA2986"/>
    <w:rsid w:val="00BA4A2B"/>
    <w:rsid w:val="00BA61D3"/>
    <w:rsid w:val="00BC6E5D"/>
    <w:rsid w:val="00BD319B"/>
    <w:rsid w:val="00C24B51"/>
    <w:rsid w:val="00C306BB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F02D2C"/>
    <w:rsid w:val="00F1573B"/>
    <w:rsid w:val="00F268FA"/>
    <w:rsid w:val="00F3100B"/>
    <w:rsid w:val="00F5142D"/>
    <w:rsid w:val="00F52F13"/>
    <w:rsid w:val="00F61A1D"/>
    <w:rsid w:val="00F63919"/>
    <w:rsid w:val="00FC0A13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50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BC94A-3A5E-423C-9349-CF82B23B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0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SENRIN.SIM</cp:lastModifiedBy>
  <cp:revision>2</cp:revision>
  <dcterms:created xsi:type="dcterms:W3CDTF">2023-08-04T04:26:00Z</dcterms:created>
  <dcterms:modified xsi:type="dcterms:W3CDTF">2023-08-04T04:26:00Z</dcterms:modified>
</cp:coreProperties>
</file>